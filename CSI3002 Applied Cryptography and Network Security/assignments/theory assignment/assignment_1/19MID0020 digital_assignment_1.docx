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552"/>
        <w:gridCol w:w="7374"/>
        <w:gridCol w:w="1154"/>
      </w:tblGrid>
      <w:tr w:rsidR="005854DB" w:rsidRPr="0092125E" w14:paraId="73CF0B0F" w14:textId="77777777" w:rsidTr="004A0FD0">
        <w:trPr>
          <w:trHeight w:val="1152"/>
        </w:trPr>
        <w:tc>
          <w:tcPr>
            <w:tcW w:w="10080" w:type="dxa"/>
            <w:gridSpan w:val="3"/>
            <w:vAlign w:val="center"/>
          </w:tcPr>
          <w:bookmarkStart w:id="0" w:name="_Toc800529"/>
          <w:p w14:paraId="34426FFD" w14:textId="4F107DDC" w:rsidR="005854DB" w:rsidRPr="005854DB" w:rsidRDefault="00662143" w:rsidP="005854DB">
            <w:pPr>
              <w:pStyle w:val="Title"/>
            </w:pPr>
            <w:sdt>
              <w:sdtPr>
                <w:alias w:val="Title"/>
                <w:tag w:val=""/>
                <w:id w:val="2016188051"/>
                <w:placeholder>
                  <w:docPart w:val="DC48F4F0F4D1400A9D6033914D5289F2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D87356">
                  <w:t>Digital Assignment-1</w:t>
                </w:r>
              </w:sdtContent>
            </w:sdt>
          </w:p>
        </w:tc>
      </w:tr>
      <w:tr w:rsidR="005854DB" w:rsidRPr="0092125E" w14:paraId="0916B7AB" w14:textId="77777777" w:rsidTr="004A0FD0">
        <w:trPr>
          <w:trHeight w:val="144"/>
        </w:trPr>
        <w:tc>
          <w:tcPr>
            <w:tcW w:w="1552" w:type="dxa"/>
            <w:shd w:val="clear" w:color="auto" w:fill="auto"/>
          </w:tcPr>
          <w:p w14:paraId="68E82998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7374" w:type="dxa"/>
            <w:shd w:val="clear" w:color="auto" w:fill="F0CDA1" w:themeFill="accent1"/>
            <w:vAlign w:val="center"/>
          </w:tcPr>
          <w:p w14:paraId="2D90A2D5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154" w:type="dxa"/>
            <w:shd w:val="clear" w:color="auto" w:fill="auto"/>
          </w:tcPr>
          <w:p w14:paraId="20C38D76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14:paraId="1BE4D7A4" w14:textId="77777777" w:rsidTr="004A0FD0">
        <w:trPr>
          <w:trHeight w:val="1332"/>
        </w:trPr>
        <w:tc>
          <w:tcPr>
            <w:tcW w:w="10080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04A68A996C6645C38D82EE749D0650EF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4790DFC1" w14:textId="261AFC94" w:rsidR="005854DB" w:rsidRPr="005854DB" w:rsidRDefault="00E86D61" w:rsidP="005854DB">
                <w:pPr>
                  <w:pStyle w:val="Subtitle"/>
                </w:pPr>
                <w:proofErr w:type="spellStart"/>
                <w:r>
                  <w:t>Prashanth.S</w:t>
                </w:r>
                <w:proofErr w:type="spellEnd"/>
                <w:r>
                  <w:t xml:space="preserve"> 19MID0020</w:t>
                </w:r>
              </w:p>
            </w:sdtContent>
          </w:sdt>
        </w:tc>
      </w:tr>
    </w:tbl>
    <w:bookmarkEnd w:id="0"/>
    <w:p w14:paraId="247FE79F" w14:textId="78DD5247" w:rsidR="00A06DF2" w:rsidRDefault="00A06DF2" w:rsidP="00A06DF2">
      <w:pPr>
        <w:pStyle w:val="Heading1"/>
      </w:pPr>
      <w:r>
        <w:t>Question-1</w:t>
      </w:r>
    </w:p>
    <w:p w14:paraId="5DAA57E4" w14:textId="23A521A1" w:rsidR="003F3254" w:rsidRDefault="00670275" w:rsidP="003F3254">
      <w:r w:rsidRPr="00670275">
        <w:rPr>
          <w:noProof/>
        </w:rPr>
        <w:drawing>
          <wp:inline distT="0" distB="0" distL="0" distR="0" wp14:anchorId="2C5960B1" wp14:editId="13CC9A21">
            <wp:extent cx="6400800" cy="1995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E50C" w14:textId="73C51CDF" w:rsidR="00786B14" w:rsidRDefault="00786B14" w:rsidP="003F3254">
      <w:r w:rsidRPr="00786B14">
        <w:drawing>
          <wp:inline distT="0" distB="0" distL="0" distR="0" wp14:anchorId="2AF1B99B" wp14:editId="5692F8EB">
            <wp:extent cx="6400800" cy="384873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A255" w14:textId="3A286EC5" w:rsidR="00630BD2" w:rsidRDefault="00630BD2" w:rsidP="003F3254"/>
    <w:p w14:paraId="3C2E57E1" w14:textId="58EE242F" w:rsidR="00630BD2" w:rsidRDefault="00630BD2" w:rsidP="003F3254"/>
    <w:p w14:paraId="42EF09EC" w14:textId="77043081" w:rsidR="00630BD2" w:rsidRPr="00103434" w:rsidRDefault="00EF2976" w:rsidP="00103434">
      <w:pPr>
        <w:pStyle w:val="ListParagraph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</w:pPr>
      <w:r w:rsidRPr="00103434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lastRenderedPageBreak/>
        <w:t>DNA random One Time Pad Based</w:t>
      </w:r>
      <w:r w:rsidRPr="00103434"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  <w:t xml:space="preserve"> </w:t>
      </w:r>
    </w:p>
    <w:p w14:paraId="6BF18395" w14:textId="4DC09B9D" w:rsidR="00117D98" w:rsidRDefault="00117D98" w:rsidP="003F3254">
      <w:r w:rsidRPr="00117D98">
        <w:drawing>
          <wp:inline distT="0" distB="0" distL="0" distR="0" wp14:anchorId="74FD62F6" wp14:editId="58F281A5">
            <wp:extent cx="6400800" cy="1649730"/>
            <wp:effectExtent l="0" t="0" r="0" b="127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8E7" w14:textId="4042A213" w:rsidR="004C67F4" w:rsidRDefault="004C67F4" w:rsidP="003F3254"/>
    <w:p w14:paraId="57508BFE" w14:textId="5CF1A541" w:rsidR="004C67F4" w:rsidRPr="003F3254" w:rsidRDefault="004C67F4" w:rsidP="003F3254">
      <w:r w:rsidRPr="004C67F4">
        <w:drawing>
          <wp:inline distT="0" distB="0" distL="0" distR="0" wp14:anchorId="3D5D99D6" wp14:editId="4AE37DCF">
            <wp:extent cx="6261100" cy="516890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EDF3" w14:textId="597DA61A" w:rsidR="00702C7D" w:rsidRDefault="00702C7D" w:rsidP="001B7C0F">
      <w:pPr>
        <w:rPr>
          <w:rFonts w:cstheme="minorHAnsi"/>
          <w:color w:val="auto"/>
          <w:sz w:val="28"/>
          <w:szCs w:val="28"/>
        </w:rPr>
      </w:pPr>
    </w:p>
    <w:p w14:paraId="5BD89380" w14:textId="05836699" w:rsidR="00F9426B" w:rsidRDefault="00F9426B" w:rsidP="00D044C7">
      <w:pPr>
        <w:rPr>
          <w:rFonts w:cstheme="minorHAnsi"/>
          <w:noProof/>
          <w:color w:val="auto"/>
          <w:sz w:val="28"/>
          <w:szCs w:val="28"/>
        </w:rPr>
      </w:pPr>
    </w:p>
    <w:p w14:paraId="1D03A77E" w14:textId="7844BA69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7FB04AAC" w14:textId="292DA47E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570C40ED" w14:textId="0C23A50F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4E7FE593" w14:textId="1B9709ED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0C64948E" w14:textId="09A3BBB2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6964404D" w14:textId="4603C35B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196A5DCA" w14:textId="209CDF28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3D29D407" w14:textId="08B7E9DC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1293642F" w14:textId="77777777" w:rsidR="0040755A" w:rsidRDefault="0040755A" w:rsidP="00D044C7">
      <w:pPr>
        <w:rPr>
          <w:rFonts w:cstheme="minorHAnsi"/>
          <w:color w:val="auto"/>
          <w:sz w:val="28"/>
          <w:szCs w:val="28"/>
        </w:rPr>
      </w:pPr>
    </w:p>
    <w:p w14:paraId="3868C642" w14:textId="5568CBE0" w:rsidR="00A31F22" w:rsidRDefault="00A31F22" w:rsidP="007A311E">
      <w:pPr>
        <w:jc w:val="center"/>
        <w:rPr>
          <w:rFonts w:cstheme="minorHAnsi"/>
          <w:color w:val="auto"/>
          <w:sz w:val="28"/>
          <w:szCs w:val="28"/>
        </w:rPr>
      </w:pPr>
    </w:p>
    <w:p w14:paraId="622E7BEE" w14:textId="1E95EE27" w:rsidR="00E445F1" w:rsidRDefault="00E445F1" w:rsidP="00E445F1">
      <w:pPr>
        <w:pStyle w:val="Heading1"/>
      </w:pPr>
      <w:r>
        <w:t>Question-2</w:t>
      </w:r>
    </w:p>
    <w:p w14:paraId="78DE1C17" w14:textId="1BF2C2C4" w:rsidR="000674DD" w:rsidRDefault="003F3254" w:rsidP="000674DD">
      <w:r w:rsidRPr="003F3254">
        <w:rPr>
          <w:noProof/>
        </w:rPr>
        <w:drawing>
          <wp:inline distT="0" distB="0" distL="0" distR="0" wp14:anchorId="3D305E07" wp14:editId="11ACE987">
            <wp:extent cx="6285539" cy="1779032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6929" cy="17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905A" w14:textId="6FD0C935" w:rsidR="00564569" w:rsidRDefault="00564569" w:rsidP="000674DD">
      <w:r>
        <w:t>AES Table</w:t>
      </w:r>
    </w:p>
    <w:p w14:paraId="4E3815A1" w14:textId="3C3BD56B" w:rsidR="00F067E9" w:rsidRDefault="00F067E9" w:rsidP="00F2561A">
      <w:pPr>
        <w:jc w:val="center"/>
      </w:pPr>
      <w:r w:rsidRPr="00003578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00471AB8" wp14:editId="4383FA79">
            <wp:extent cx="6485324" cy="2165635"/>
            <wp:effectExtent l="0" t="0" r="4445" b="6350"/>
            <wp:docPr id="14" name="Picture 1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7695" cy="21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42BC" w14:textId="54D3D0D3" w:rsidR="00DD19F3" w:rsidRDefault="00DD19F3" w:rsidP="00FB6C3F">
      <w:pPr>
        <w:jc w:val="center"/>
      </w:pPr>
      <w:r w:rsidRPr="00DD19F3">
        <w:rPr>
          <w:noProof/>
        </w:rPr>
        <w:lastRenderedPageBreak/>
        <w:drawing>
          <wp:inline distT="0" distB="0" distL="0" distR="0" wp14:anchorId="03B7125E" wp14:editId="1E5344EC">
            <wp:extent cx="4833257" cy="3319508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6176" cy="332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B0F3" w14:textId="770079F5" w:rsidR="00850437" w:rsidRDefault="00850437" w:rsidP="00F2561A">
      <w:pPr>
        <w:jc w:val="center"/>
      </w:pPr>
      <w:r w:rsidRPr="00850437">
        <w:rPr>
          <w:noProof/>
        </w:rPr>
        <w:lastRenderedPageBreak/>
        <w:drawing>
          <wp:inline distT="0" distB="0" distL="0" distR="0" wp14:anchorId="511615D3" wp14:editId="7B54C580">
            <wp:extent cx="6856872" cy="2674044"/>
            <wp:effectExtent l="0" t="0" r="127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80171" cy="26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DEA" w:rsidRPr="009E2DEA">
        <w:rPr>
          <w:noProof/>
        </w:rPr>
        <w:drawing>
          <wp:inline distT="0" distB="0" distL="0" distR="0" wp14:anchorId="47B5A778" wp14:editId="4EE378B8">
            <wp:extent cx="6892188" cy="3227294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09283" cy="32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9479" w14:textId="1EFAA353" w:rsidR="009D5730" w:rsidRDefault="009D5730" w:rsidP="000674DD"/>
    <w:p w14:paraId="105877EE" w14:textId="2CFD9198" w:rsidR="009D5730" w:rsidRPr="000674DD" w:rsidRDefault="009D5730" w:rsidP="000674DD">
      <w:r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16C74D89" wp14:editId="4F8A0F85">
            <wp:extent cx="6569849" cy="64401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93" cy="64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CA8E" w14:textId="30623DFF" w:rsidR="00E445F1" w:rsidRDefault="00E445F1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6BD5081A" w14:textId="3F1ABC34" w:rsidR="000F7897" w:rsidRDefault="000F7897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3B239B7C" w14:textId="7FB30003" w:rsidR="00211150" w:rsidRDefault="00211150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36B8F192" w14:textId="11146D3A" w:rsidR="00FB4C30" w:rsidRDefault="00FB4C30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77ACDD07" w14:textId="57AF008B" w:rsidR="004F5B48" w:rsidRDefault="004F5B48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27FBC883" w14:textId="6FB4B05B" w:rsidR="005D059A" w:rsidRDefault="005D059A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2D088E21" w14:textId="70B71B82" w:rsidR="001B7C0F" w:rsidRDefault="001B7C0F" w:rsidP="00481E93">
      <w:pPr>
        <w:jc w:val="center"/>
        <w:rPr>
          <w:rFonts w:cstheme="minorHAnsi"/>
          <w:color w:val="auto"/>
          <w:sz w:val="28"/>
          <w:szCs w:val="28"/>
        </w:rPr>
      </w:pPr>
    </w:p>
    <w:p w14:paraId="472012DE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483C8487" w14:textId="17F10584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225C993C" w14:textId="171F4BB5" w:rsidR="00386118" w:rsidRDefault="00386118" w:rsidP="001B7C0F">
      <w:pPr>
        <w:rPr>
          <w:rFonts w:ascii="Arial" w:hAnsi="Arial" w:cs="Arial"/>
          <w:sz w:val="28"/>
          <w:szCs w:val="28"/>
        </w:rPr>
      </w:pPr>
    </w:p>
    <w:p w14:paraId="4D18063A" w14:textId="45A49FB3" w:rsidR="006D2EA3" w:rsidRDefault="006D2EA3" w:rsidP="0077256B">
      <w:pPr>
        <w:jc w:val="center"/>
        <w:rPr>
          <w:rFonts w:ascii="Arial" w:hAnsi="Arial" w:cs="Arial"/>
          <w:sz w:val="28"/>
          <w:szCs w:val="28"/>
        </w:rPr>
      </w:pPr>
    </w:p>
    <w:p w14:paraId="42DA29F3" w14:textId="50FE1785" w:rsidR="00BE0400" w:rsidRDefault="00BE0400" w:rsidP="00087A1C">
      <w:pPr>
        <w:jc w:val="center"/>
        <w:rPr>
          <w:rFonts w:ascii="Arial" w:hAnsi="Arial" w:cs="Arial"/>
          <w:sz w:val="28"/>
          <w:szCs w:val="28"/>
        </w:rPr>
      </w:pPr>
    </w:p>
    <w:p w14:paraId="418147FF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694B30C0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27D308D2" w14:textId="3ED928A1" w:rsidR="00950D29" w:rsidRDefault="00950D29" w:rsidP="00087A1C">
      <w:pPr>
        <w:jc w:val="center"/>
        <w:rPr>
          <w:rFonts w:ascii="Arial" w:hAnsi="Arial" w:cs="Arial"/>
          <w:sz w:val="28"/>
          <w:szCs w:val="28"/>
        </w:rPr>
      </w:pPr>
    </w:p>
    <w:p w14:paraId="45E42C6B" w14:textId="7D2A98D5" w:rsidR="00AE46F1" w:rsidRDefault="00AE46F1" w:rsidP="001B7C0F">
      <w:pPr>
        <w:rPr>
          <w:rFonts w:cstheme="minorHAnsi"/>
          <w:color w:val="auto"/>
          <w:sz w:val="28"/>
          <w:szCs w:val="28"/>
        </w:rPr>
      </w:pPr>
    </w:p>
    <w:p w14:paraId="4D954373" w14:textId="6636109F" w:rsidR="000C3497" w:rsidRDefault="000C3497" w:rsidP="001B7C0F">
      <w:pPr>
        <w:rPr>
          <w:rFonts w:cstheme="minorHAnsi"/>
          <w:color w:val="auto"/>
          <w:sz w:val="28"/>
          <w:szCs w:val="28"/>
        </w:rPr>
      </w:pPr>
    </w:p>
    <w:p w14:paraId="033FF977" w14:textId="43289DAC" w:rsidR="00BC3FB3" w:rsidRDefault="00BC3FB3" w:rsidP="001B7C0F">
      <w:pPr>
        <w:rPr>
          <w:rFonts w:cstheme="minorHAnsi"/>
          <w:color w:val="auto"/>
          <w:sz w:val="28"/>
          <w:szCs w:val="28"/>
        </w:rPr>
      </w:pPr>
    </w:p>
    <w:p w14:paraId="74A54FB2" w14:textId="08359745" w:rsidR="005F17C8" w:rsidRDefault="005F17C8" w:rsidP="001B7C0F">
      <w:pPr>
        <w:rPr>
          <w:rFonts w:cstheme="minorHAnsi"/>
          <w:color w:val="auto"/>
          <w:sz w:val="28"/>
          <w:szCs w:val="28"/>
        </w:rPr>
      </w:pPr>
    </w:p>
    <w:p w14:paraId="648F02F9" w14:textId="0AF8E5FF" w:rsidR="001057C4" w:rsidRDefault="001057C4" w:rsidP="001B7C0F">
      <w:pPr>
        <w:rPr>
          <w:rFonts w:cstheme="minorHAnsi"/>
          <w:color w:val="auto"/>
          <w:sz w:val="28"/>
          <w:szCs w:val="28"/>
        </w:rPr>
      </w:pPr>
    </w:p>
    <w:p w14:paraId="61DB25E3" w14:textId="099C1665" w:rsidR="00562FF4" w:rsidRDefault="00562FF4" w:rsidP="001B7C0F">
      <w:pPr>
        <w:rPr>
          <w:rFonts w:cstheme="minorHAnsi"/>
          <w:color w:val="auto"/>
          <w:sz w:val="28"/>
          <w:szCs w:val="28"/>
        </w:rPr>
      </w:pPr>
    </w:p>
    <w:p w14:paraId="74F50387" w14:textId="2E35F6F4" w:rsidR="00BE74E3" w:rsidRPr="00292F73" w:rsidRDefault="00BE74E3" w:rsidP="00BE74E3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792FA401" w14:textId="128F9E5D" w:rsidR="0063330E" w:rsidRDefault="0063330E" w:rsidP="001B7C0F">
      <w:pPr>
        <w:rPr>
          <w:rFonts w:cstheme="minorHAnsi"/>
          <w:color w:val="auto"/>
          <w:sz w:val="28"/>
          <w:szCs w:val="28"/>
        </w:rPr>
      </w:pPr>
    </w:p>
    <w:sectPr w:rsidR="0063330E" w:rsidSect="00A67285">
      <w:headerReference w:type="default" r:id="rId21"/>
      <w:footerReference w:type="default" r:id="rId22"/>
      <w:headerReference w:type="first" r:id="rId23"/>
      <w:footerReference w:type="first" r:id="rId24"/>
      <w:pgSz w:w="12240" w:h="15840" w:code="1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FAB07" w14:textId="77777777" w:rsidR="00662143" w:rsidRDefault="00662143" w:rsidP="005A20E2">
      <w:pPr>
        <w:spacing w:after="0"/>
      </w:pPr>
      <w:r>
        <w:separator/>
      </w:r>
    </w:p>
    <w:p w14:paraId="2970D80D" w14:textId="77777777" w:rsidR="00662143" w:rsidRDefault="00662143"/>
    <w:p w14:paraId="691D4083" w14:textId="77777777" w:rsidR="00662143" w:rsidRDefault="00662143" w:rsidP="009B4773"/>
    <w:p w14:paraId="2240E0F8" w14:textId="77777777" w:rsidR="00662143" w:rsidRDefault="00662143" w:rsidP="00513832"/>
  </w:endnote>
  <w:endnote w:type="continuationSeparator" w:id="0">
    <w:p w14:paraId="51E72776" w14:textId="77777777" w:rsidR="00662143" w:rsidRDefault="00662143" w:rsidP="005A20E2">
      <w:pPr>
        <w:spacing w:after="0"/>
      </w:pPr>
      <w:r>
        <w:continuationSeparator/>
      </w:r>
    </w:p>
    <w:p w14:paraId="2BE1CA56" w14:textId="77777777" w:rsidR="00662143" w:rsidRDefault="00662143"/>
    <w:p w14:paraId="101C115F" w14:textId="77777777" w:rsidR="00662143" w:rsidRDefault="00662143" w:rsidP="009B4773"/>
    <w:p w14:paraId="1FD331F8" w14:textId="77777777" w:rsidR="00662143" w:rsidRDefault="00662143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C8066" w14:textId="77777777" w:rsidR="00B57756" w:rsidRPr="003639D2" w:rsidRDefault="00B57756" w:rsidP="003639D2">
    <w:pPr>
      <w:pStyle w:val="Footer"/>
    </w:pPr>
    <w:r w:rsidRPr="003639D2">
      <w:tab/>
    </w:r>
    <w:r w:rsidRPr="003639D2">
      <w:fldChar w:fldCharType="begin"/>
    </w:r>
    <w:r w:rsidRPr="003639D2">
      <w:instrText xml:space="preserve"> PAGE   \* MERGEFORMAT </w:instrText>
    </w:r>
    <w:r w:rsidRPr="003639D2">
      <w:fldChar w:fldCharType="separate"/>
    </w:r>
    <w:r w:rsidRPr="003639D2">
      <w:t>1</w:t>
    </w:r>
    <w:r w:rsidRPr="003639D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EEBFE" w14:textId="77777777" w:rsidR="005854DB" w:rsidRPr="00F8411A" w:rsidRDefault="005854DB" w:rsidP="005854DB">
    <w:pPr>
      <w:pStyle w:val="Footer"/>
    </w:pPr>
    <w:r w:rsidRPr="00F8411A">
      <w:tab/>
    </w:r>
    <w:r w:rsidRPr="00F8411A">
      <w:fldChar w:fldCharType="begin"/>
    </w:r>
    <w:r w:rsidRPr="00F8411A">
      <w:instrText xml:space="preserve"> PAGE   \* MERGEFORMAT </w:instrText>
    </w:r>
    <w:r w:rsidRPr="00F8411A">
      <w:fldChar w:fldCharType="separate"/>
    </w:r>
    <w:r>
      <w:t>2</w:t>
    </w:r>
    <w:r w:rsidRPr="00F8411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D8AAC" w14:textId="77777777" w:rsidR="00662143" w:rsidRDefault="00662143" w:rsidP="005A20E2">
      <w:pPr>
        <w:spacing w:after="0"/>
      </w:pPr>
      <w:r>
        <w:separator/>
      </w:r>
    </w:p>
    <w:p w14:paraId="118DB836" w14:textId="77777777" w:rsidR="00662143" w:rsidRDefault="00662143"/>
    <w:p w14:paraId="04E0AD49" w14:textId="77777777" w:rsidR="00662143" w:rsidRDefault="00662143" w:rsidP="009B4773"/>
    <w:p w14:paraId="3A648FCE" w14:textId="77777777" w:rsidR="00662143" w:rsidRDefault="00662143" w:rsidP="00513832"/>
  </w:footnote>
  <w:footnote w:type="continuationSeparator" w:id="0">
    <w:p w14:paraId="3B4DC6A5" w14:textId="77777777" w:rsidR="00662143" w:rsidRDefault="00662143" w:rsidP="005A20E2">
      <w:pPr>
        <w:spacing w:after="0"/>
      </w:pPr>
      <w:r>
        <w:continuationSeparator/>
      </w:r>
    </w:p>
    <w:p w14:paraId="31CA877A" w14:textId="77777777" w:rsidR="00662143" w:rsidRDefault="00662143"/>
    <w:p w14:paraId="41BC1D80" w14:textId="77777777" w:rsidR="00662143" w:rsidRDefault="00662143" w:rsidP="009B4773"/>
    <w:p w14:paraId="68C48A98" w14:textId="77777777" w:rsidR="00662143" w:rsidRDefault="00662143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9316" w14:textId="4DFE5AC2" w:rsidR="003639D2" w:rsidRPr="003639D2" w:rsidRDefault="00662143" w:rsidP="003639D2">
    <w:pPr>
      <w:pStyle w:val="Header1"/>
    </w:pPr>
    <w:sdt>
      <w:sdtPr>
        <w:alias w:val="Title"/>
        <w:tag w:val=""/>
        <w:id w:val="-611985797"/>
        <w:placeholder>
          <w:docPart w:val="433A019C5DBC4374986E5067145B84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D87356">
          <w:t>Digital Assignment-1</w:t>
        </w:r>
      </w:sdtContent>
    </w:sdt>
  </w:p>
  <w:p w14:paraId="4979B511" w14:textId="7FCE1068" w:rsidR="005854DB" w:rsidRPr="005854DB" w:rsidRDefault="00662143" w:rsidP="003D6AFD">
    <w:pPr>
      <w:pStyle w:val="Header"/>
    </w:pPr>
    <w:sdt>
      <w:sdtPr>
        <w:alias w:val="Subtitle"/>
        <w:tag w:val=""/>
        <w:id w:val="-2023313307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proofErr w:type="spellStart"/>
        <w:r w:rsidR="00E86D61">
          <w:t>Prashanth.S</w:t>
        </w:r>
        <w:proofErr w:type="spellEnd"/>
        <w:r w:rsidR="00E86D61">
          <w:t xml:space="preserve"> 19MID0020</w:t>
        </w:r>
      </w:sdtContent>
    </w:sdt>
    <w:r w:rsidR="003D6AFD" w:rsidRPr="003D6AFD">
      <w:t xml:space="preserve"> </w:t>
    </w:r>
    <w:r w:rsidR="005854DB">
      <w:rPr>
        <w:noProof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0C0D7BFB" wp14:editId="7C59F17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107082">
                          <a:alpha val="14902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1EB73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C0D7BF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" fillcolor="#107082" stroked="f">
              <v:fill opacity="9766f"/>
              <v:textbox inset="20mm,8mm">
                <w:txbxContent>
                  <w:p w14:paraId="48A1EB73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DC0BE" w14:textId="77777777" w:rsidR="005854DB" w:rsidRDefault="005C7E0C" w:rsidP="00A67285">
    <w:pPr>
      <w:pStyle w:val="Header"/>
      <w:spacing w:after="0"/>
    </w:pPr>
    <w:r>
      <w:rPr>
        <w:noProof/>
      </w:rPr>
      <w:drawing>
        <wp:anchor distT="0" distB="0" distL="114300" distR="114300" simplePos="0" relativeHeight="251698176" behindDoc="1" locked="0" layoutInCell="1" allowOverlap="1" wp14:anchorId="21928083" wp14:editId="0C58E04F">
          <wp:simplePos x="0" y="0"/>
          <wp:positionH relativeFrom="page">
            <wp:align>center</wp:align>
          </wp:positionH>
          <wp:positionV relativeFrom="page">
            <wp:align>top</wp:align>
          </wp:positionV>
          <wp:extent cx="7836408" cy="2286000"/>
          <wp:effectExtent l="0" t="0" r="0" b="0"/>
          <wp:wrapNone/>
          <wp:docPr id="193" name="Picture 193" descr="Group of people discuss someth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92" t="47708" r="26358" b="28055"/>
                  <a:stretch/>
                </pic:blipFill>
                <pic:spPr bwMode="auto">
                  <a:xfrm>
                    <a:off x="0" y="0"/>
                    <a:ext cx="7836408" cy="2286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FB3ED8"/>
    <w:multiLevelType w:val="hybridMultilevel"/>
    <w:tmpl w:val="08808C7C"/>
    <w:lvl w:ilvl="0" w:tplc="E818A1E8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AB0F58"/>
    <w:multiLevelType w:val="hybridMultilevel"/>
    <w:tmpl w:val="B66A8DD2"/>
    <w:lvl w:ilvl="0" w:tplc="80A0FC88">
      <w:start w:val="1"/>
      <w:numFmt w:val="decimal"/>
      <w:lvlText w:val="%1)"/>
      <w:lvlJc w:val="left"/>
      <w:pPr>
        <w:ind w:left="360" w:hanging="360"/>
      </w:pPr>
      <w:rPr>
        <w:rFonts w:hint="default"/>
        <w:color w:val="107082" w:themeColor="accent2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2182CAB"/>
    <w:multiLevelType w:val="hybridMultilevel"/>
    <w:tmpl w:val="C2806152"/>
    <w:lvl w:ilvl="0" w:tplc="F56482A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EB41F8"/>
    <w:multiLevelType w:val="hybridMultilevel"/>
    <w:tmpl w:val="B5FE6122"/>
    <w:lvl w:ilvl="0" w:tplc="5582C3F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4982958">
    <w:abstractNumId w:val="28"/>
  </w:num>
  <w:num w:numId="2" w16cid:durableId="212430878">
    <w:abstractNumId w:val="39"/>
  </w:num>
  <w:num w:numId="3" w16cid:durableId="860776317">
    <w:abstractNumId w:val="18"/>
  </w:num>
  <w:num w:numId="4" w16cid:durableId="1668241970">
    <w:abstractNumId w:val="26"/>
  </w:num>
  <w:num w:numId="5" w16cid:durableId="1797867102">
    <w:abstractNumId w:val="15"/>
  </w:num>
  <w:num w:numId="6" w16cid:durableId="421879034">
    <w:abstractNumId w:val="8"/>
  </w:num>
  <w:num w:numId="7" w16cid:durableId="259215752">
    <w:abstractNumId w:val="37"/>
  </w:num>
  <w:num w:numId="8" w16cid:durableId="1840079742">
    <w:abstractNumId w:val="14"/>
  </w:num>
  <w:num w:numId="9" w16cid:durableId="149055548">
    <w:abstractNumId w:val="40"/>
  </w:num>
  <w:num w:numId="10" w16cid:durableId="163397401">
    <w:abstractNumId w:val="34"/>
  </w:num>
  <w:num w:numId="11" w16cid:durableId="413551097">
    <w:abstractNumId w:val="4"/>
  </w:num>
  <w:num w:numId="12" w16cid:durableId="1703170939">
    <w:abstractNumId w:val="11"/>
  </w:num>
  <w:num w:numId="13" w16cid:durableId="1757509854">
    <w:abstractNumId w:val="17"/>
  </w:num>
  <w:num w:numId="14" w16cid:durableId="404180920">
    <w:abstractNumId w:val="25"/>
  </w:num>
  <w:num w:numId="15" w16cid:durableId="573009700">
    <w:abstractNumId w:val="21"/>
  </w:num>
  <w:num w:numId="16" w16cid:durableId="1522426939">
    <w:abstractNumId w:val="7"/>
  </w:num>
  <w:num w:numId="17" w16cid:durableId="1533615270">
    <w:abstractNumId w:val="27"/>
  </w:num>
  <w:num w:numId="18" w16cid:durableId="277952208">
    <w:abstractNumId w:val="41"/>
  </w:num>
  <w:num w:numId="19" w16cid:durableId="1452937658">
    <w:abstractNumId w:val="10"/>
  </w:num>
  <w:num w:numId="20" w16cid:durableId="396786623">
    <w:abstractNumId w:val="32"/>
  </w:num>
  <w:num w:numId="21" w16cid:durableId="1783915438">
    <w:abstractNumId w:val="13"/>
  </w:num>
  <w:num w:numId="22" w16cid:durableId="1604873655">
    <w:abstractNumId w:val="22"/>
  </w:num>
  <w:num w:numId="23" w16cid:durableId="452746578">
    <w:abstractNumId w:val="24"/>
  </w:num>
  <w:num w:numId="24" w16cid:durableId="1500343058">
    <w:abstractNumId w:val="20"/>
  </w:num>
  <w:num w:numId="25" w16cid:durableId="2022852354">
    <w:abstractNumId w:val="23"/>
  </w:num>
  <w:num w:numId="26" w16cid:durableId="494419393">
    <w:abstractNumId w:val="9"/>
  </w:num>
  <w:num w:numId="27" w16cid:durableId="1418861831">
    <w:abstractNumId w:val="35"/>
  </w:num>
  <w:num w:numId="28" w16cid:durableId="828599364">
    <w:abstractNumId w:val="16"/>
  </w:num>
  <w:num w:numId="29" w16cid:durableId="1356493225">
    <w:abstractNumId w:val="6"/>
  </w:num>
  <w:num w:numId="30" w16cid:durableId="728919282">
    <w:abstractNumId w:val="19"/>
  </w:num>
  <w:num w:numId="31" w16cid:durableId="1957253387">
    <w:abstractNumId w:val="5"/>
  </w:num>
  <w:num w:numId="32" w16cid:durableId="222720047">
    <w:abstractNumId w:val="31"/>
  </w:num>
  <w:num w:numId="33" w16cid:durableId="1875924226">
    <w:abstractNumId w:val="33"/>
  </w:num>
  <w:num w:numId="34" w16cid:durableId="514416246">
    <w:abstractNumId w:val="3"/>
  </w:num>
  <w:num w:numId="35" w16cid:durableId="627276709">
    <w:abstractNumId w:val="1"/>
  </w:num>
  <w:num w:numId="36" w16cid:durableId="1597246864">
    <w:abstractNumId w:val="2"/>
  </w:num>
  <w:num w:numId="37" w16cid:durableId="1506702190">
    <w:abstractNumId w:val="0"/>
  </w:num>
  <w:num w:numId="38" w16cid:durableId="1686400658">
    <w:abstractNumId w:val="36"/>
  </w:num>
  <w:num w:numId="39" w16cid:durableId="76075742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7093622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2059416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64324236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85604078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15036993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81371443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444878984">
    <w:abstractNumId w:val="12"/>
  </w:num>
  <w:num w:numId="47" w16cid:durableId="2053571329">
    <w:abstractNumId w:val="29"/>
  </w:num>
  <w:num w:numId="48" w16cid:durableId="1047221546">
    <w:abstractNumId w:val="30"/>
  </w:num>
  <w:num w:numId="49" w16cid:durableId="1004625673">
    <w:abstractNumId w:val="3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251"/>
    <w:rsid w:val="0000092E"/>
    <w:rsid w:val="00001C60"/>
    <w:rsid w:val="00001D9A"/>
    <w:rsid w:val="00003578"/>
    <w:rsid w:val="00012A83"/>
    <w:rsid w:val="00015300"/>
    <w:rsid w:val="00017C3C"/>
    <w:rsid w:val="00021F2E"/>
    <w:rsid w:val="00025074"/>
    <w:rsid w:val="000261D8"/>
    <w:rsid w:val="00026EAE"/>
    <w:rsid w:val="00027633"/>
    <w:rsid w:val="0003123C"/>
    <w:rsid w:val="00032A10"/>
    <w:rsid w:val="00036AC0"/>
    <w:rsid w:val="00037BEC"/>
    <w:rsid w:val="00041AED"/>
    <w:rsid w:val="00043FFE"/>
    <w:rsid w:val="00044074"/>
    <w:rsid w:val="0004430C"/>
    <w:rsid w:val="000548E8"/>
    <w:rsid w:val="00057B3B"/>
    <w:rsid w:val="00066DE2"/>
    <w:rsid w:val="000674DD"/>
    <w:rsid w:val="0007270F"/>
    <w:rsid w:val="00077931"/>
    <w:rsid w:val="00084E91"/>
    <w:rsid w:val="00087A1C"/>
    <w:rsid w:val="000900B6"/>
    <w:rsid w:val="0009444C"/>
    <w:rsid w:val="00095C20"/>
    <w:rsid w:val="000A3B9B"/>
    <w:rsid w:val="000A3F5F"/>
    <w:rsid w:val="000A649E"/>
    <w:rsid w:val="000A6C6C"/>
    <w:rsid w:val="000A7626"/>
    <w:rsid w:val="000B2D28"/>
    <w:rsid w:val="000B5DA2"/>
    <w:rsid w:val="000C1C28"/>
    <w:rsid w:val="000C3497"/>
    <w:rsid w:val="000C39B6"/>
    <w:rsid w:val="000C5872"/>
    <w:rsid w:val="000D1B1E"/>
    <w:rsid w:val="000D5459"/>
    <w:rsid w:val="000E0979"/>
    <w:rsid w:val="000E1544"/>
    <w:rsid w:val="000E5B9B"/>
    <w:rsid w:val="000F1120"/>
    <w:rsid w:val="000F47C0"/>
    <w:rsid w:val="000F7897"/>
    <w:rsid w:val="001006AD"/>
    <w:rsid w:val="00103434"/>
    <w:rsid w:val="001057C4"/>
    <w:rsid w:val="001064B0"/>
    <w:rsid w:val="001139D8"/>
    <w:rsid w:val="0011553E"/>
    <w:rsid w:val="001155CE"/>
    <w:rsid w:val="00115DF9"/>
    <w:rsid w:val="001178C2"/>
    <w:rsid w:val="00117D98"/>
    <w:rsid w:val="001225D9"/>
    <w:rsid w:val="0012403E"/>
    <w:rsid w:val="00124370"/>
    <w:rsid w:val="00131A47"/>
    <w:rsid w:val="00135C59"/>
    <w:rsid w:val="00145CAD"/>
    <w:rsid w:val="00151251"/>
    <w:rsid w:val="00160392"/>
    <w:rsid w:val="00161BAA"/>
    <w:rsid w:val="00164319"/>
    <w:rsid w:val="00164912"/>
    <w:rsid w:val="001714B6"/>
    <w:rsid w:val="00180490"/>
    <w:rsid w:val="00185CDD"/>
    <w:rsid w:val="001915A6"/>
    <w:rsid w:val="001930E5"/>
    <w:rsid w:val="00196A63"/>
    <w:rsid w:val="001A07F0"/>
    <w:rsid w:val="001A5429"/>
    <w:rsid w:val="001B5E02"/>
    <w:rsid w:val="001B7C0F"/>
    <w:rsid w:val="001D139D"/>
    <w:rsid w:val="001D1C22"/>
    <w:rsid w:val="001D1DFD"/>
    <w:rsid w:val="001D2CDC"/>
    <w:rsid w:val="001D58FA"/>
    <w:rsid w:val="001E11F1"/>
    <w:rsid w:val="001E1E58"/>
    <w:rsid w:val="001E5E2C"/>
    <w:rsid w:val="001E5EDF"/>
    <w:rsid w:val="001F1D22"/>
    <w:rsid w:val="001F2EB5"/>
    <w:rsid w:val="00202FC4"/>
    <w:rsid w:val="00205C78"/>
    <w:rsid w:val="00206719"/>
    <w:rsid w:val="00207919"/>
    <w:rsid w:val="00207A17"/>
    <w:rsid w:val="00207A8F"/>
    <w:rsid w:val="00211150"/>
    <w:rsid w:val="00211FAC"/>
    <w:rsid w:val="002130CA"/>
    <w:rsid w:val="0023102E"/>
    <w:rsid w:val="0023504A"/>
    <w:rsid w:val="002359C9"/>
    <w:rsid w:val="00235B7B"/>
    <w:rsid w:val="00240312"/>
    <w:rsid w:val="0024082C"/>
    <w:rsid w:val="00246EC3"/>
    <w:rsid w:val="00247B17"/>
    <w:rsid w:val="00252E4A"/>
    <w:rsid w:val="002568C6"/>
    <w:rsid w:val="0026054B"/>
    <w:rsid w:val="00260F44"/>
    <w:rsid w:val="002642A8"/>
    <w:rsid w:val="00265BCC"/>
    <w:rsid w:val="00267BD8"/>
    <w:rsid w:val="00286493"/>
    <w:rsid w:val="00286D3B"/>
    <w:rsid w:val="00292F73"/>
    <w:rsid w:val="0029522B"/>
    <w:rsid w:val="002955AB"/>
    <w:rsid w:val="00297CC5"/>
    <w:rsid w:val="002A137B"/>
    <w:rsid w:val="002A1A9F"/>
    <w:rsid w:val="002A3EC7"/>
    <w:rsid w:val="002B1154"/>
    <w:rsid w:val="002B27AA"/>
    <w:rsid w:val="002B5E04"/>
    <w:rsid w:val="002B6B1E"/>
    <w:rsid w:val="002C0409"/>
    <w:rsid w:val="002C1DEB"/>
    <w:rsid w:val="002C4A37"/>
    <w:rsid w:val="002C712B"/>
    <w:rsid w:val="002D2F4C"/>
    <w:rsid w:val="002D3743"/>
    <w:rsid w:val="002E21E6"/>
    <w:rsid w:val="002F00E4"/>
    <w:rsid w:val="002F3AC4"/>
    <w:rsid w:val="002F4603"/>
    <w:rsid w:val="002F5D97"/>
    <w:rsid w:val="0031130D"/>
    <w:rsid w:val="00314A6F"/>
    <w:rsid w:val="00321FBD"/>
    <w:rsid w:val="003314BA"/>
    <w:rsid w:val="00334394"/>
    <w:rsid w:val="003423C9"/>
    <w:rsid w:val="00347AF5"/>
    <w:rsid w:val="00360F98"/>
    <w:rsid w:val="00362478"/>
    <w:rsid w:val="003639D2"/>
    <w:rsid w:val="00363F41"/>
    <w:rsid w:val="00374421"/>
    <w:rsid w:val="00381F5B"/>
    <w:rsid w:val="00385AE5"/>
    <w:rsid w:val="00386118"/>
    <w:rsid w:val="00390F4C"/>
    <w:rsid w:val="00391369"/>
    <w:rsid w:val="003959C8"/>
    <w:rsid w:val="00396BA9"/>
    <w:rsid w:val="003A1203"/>
    <w:rsid w:val="003A254F"/>
    <w:rsid w:val="003A2566"/>
    <w:rsid w:val="003A4912"/>
    <w:rsid w:val="003B5758"/>
    <w:rsid w:val="003C01B2"/>
    <w:rsid w:val="003C11EE"/>
    <w:rsid w:val="003C257A"/>
    <w:rsid w:val="003C565B"/>
    <w:rsid w:val="003D59A7"/>
    <w:rsid w:val="003D6AFD"/>
    <w:rsid w:val="003E78A7"/>
    <w:rsid w:val="003E7A4A"/>
    <w:rsid w:val="003F0714"/>
    <w:rsid w:val="003F13B0"/>
    <w:rsid w:val="003F3254"/>
    <w:rsid w:val="003F5F4A"/>
    <w:rsid w:val="003F6B17"/>
    <w:rsid w:val="00403423"/>
    <w:rsid w:val="0040755A"/>
    <w:rsid w:val="004103B5"/>
    <w:rsid w:val="00414FFD"/>
    <w:rsid w:val="004217C3"/>
    <w:rsid w:val="004262DD"/>
    <w:rsid w:val="0042646F"/>
    <w:rsid w:val="00427929"/>
    <w:rsid w:val="00435096"/>
    <w:rsid w:val="004410A5"/>
    <w:rsid w:val="004411FB"/>
    <w:rsid w:val="00443212"/>
    <w:rsid w:val="004508AE"/>
    <w:rsid w:val="00452A45"/>
    <w:rsid w:val="004653ED"/>
    <w:rsid w:val="0046667D"/>
    <w:rsid w:val="00467E6E"/>
    <w:rsid w:val="0047195B"/>
    <w:rsid w:val="00471D70"/>
    <w:rsid w:val="00474185"/>
    <w:rsid w:val="00480F83"/>
    <w:rsid w:val="00481E93"/>
    <w:rsid w:val="00484C71"/>
    <w:rsid w:val="00493EC0"/>
    <w:rsid w:val="00495909"/>
    <w:rsid w:val="00497F84"/>
    <w:rsid w:val="004A0FD0"/>
    <w:rsid w:val="004A2897"/>
    <w:rsid w:val="004B2711"/>
    <w:rsid w:val="004B5203"/>
    <w:rsid w:val="004B5251"/>
    <w:rsid w:val="004C0453"/>
    <w:rsid w:val="004C432D"/>
    <w:rsid w:val="004C5DEB"/>
    <w:rsid w:val="004C67F4"/>
    <w:rsid w:val="004C6821"/>
    <w:rsid w:val="004C7B3E"/>
    <w:rsid w:val="004D16C3"/>
    <w:rsid w:val="004D62EC"/>
    <w:rsid w:val="004E02EF"/>
    <w:rsid w:val="004E23DE"/>
    <w:rsid w:val="004F1B1F"/>
    <w:rsid w:val="004F5B48"/>
    <w:rsid w:val="00513832"/>
    <w:rsid w:val="00514C52"/>
    <w:rsid w:val="00521A3D"/>
    <w:rsid w:val="0052419E"/>
    <w:rsid w:val="00526C37"/>
    <w:rsid w:val="00526EC8"/>
    <w:rsid w:val="00533047"/>
    <w:rsid w:val="0053311F"/>
    <w:rsid w:val="00541575"/>
    <w:rsid w:val="00542F79"/>
    <w:rsid w:val="00547FC3"/>
    <w:rsid w:val="00562FF4"/>
    <w:rsid w:val="00564569"/>
    <w:rsid w:val="00564740"/>
    <w:rsid w:val="00567626"/>
    <w:rsid w:val="00577B45"/>
    <w:rsid w:val="005854DB"/>
    <w:rsid w:val="005919AF"/>
    <w:rsid w:val="005A20E2"/>
    <w:rsid w:val="005A39A7"/>
    <w:rsid w:val="005B2109"/>
    <w:rsid w:val="005B2A49"/>
    <w:rsid w:val="005B6A1A"/>
    <w:rsid w:val="005C2C68"/>
    <w:rsid w:val="005C7E0C"/>
    <w:rsid w:val="005D059A"/>
    <w:rsid w:val="005D0AFA"/>
    <w:rsid w:val="005D2146"/>
    <w:rsid w:val="005E060C"/>
    <w:rsid w:val="005F17C8"/>
    <w:rsid w:val="005F1DC0"/>
    <w:rsid w:val="005F36F7"/>
    <w:rsid w:val="005F6388"/>
    <w:rsid w:val="00626F67"/>
    <w:rsid w:val="00630BD2"/>
    <w:rsid w:val="00632103"/>
    <w:rsid w:val="006329E1"/>
    <w:rsid w:val="0063330E"/>
    <w:rsid w:val="00633E73"/>
    <w:rsid w:val="006346B9"/>
    <w:rsid w:val="00637E24"/>
    <w:rsid w:val="006418A8"/>
    <w:rsid w:val="006511E5"/>
    <w:rsid w:val="0065319B"/>
    <w:rsid w:val="00654A7C"/>
    <w:rsid w:val="00655308"/>
    <w:rsid w:val="00657821"/>
    <w:rsid w:val="00660369"/>
    <w:rsid w:val="00662143"/>
    <w:rsid w:val="006636FC"/>
    <w:rsid w:val="00663A20"/>
    <w:rsid w:val="00664450"/>
    <w:rsid w:val="006655E8"/>
    <w:rsid w:val="00666DDB"/>
    <w:rsid w:val="00670275"/>
    <w:rsid w:val="00671034"/>
    <w:rsid w:val="00674086"/>
    <w:rsid w:val="00680DB3"/>
    <w:rsid w:val="006814D6"/>
    <w:rsid w:val="00685B4E"/>
    <w:rsid w:val="00685BF5"/>
    <w:rsid w:val="006936EB"/>
    <w:rsid w:val="00695E02"/>
    <w:rsid w:val="006A20FE"/>
    <w:rsid w:val="006B048A"/>
    <w:rsid w:val="006B0EC3"/>
    <w:rsid w:val="006B18F9"/>
    <w:rsid w:val="006B2383"/>
    <w:rsid w:val="006B5FAE"/>
    <w:rsid w:val="006C4D5C"/>
    <w:rsid w:val="006C5ABC"/>
    <w:rsid w:val="006D0144"/>
    <w:rsid w:val="006D2EA3"/>
    <w:rsid w:val="006E3FC8"/>
    <w:rsid w:val="006F38DB"/>
    <w:rsid w:val="006F7E98"/>
    <w:rsid w:val="00702C7D"/>
    <w:rsid w:val="00705196"/>
    <w:rsid w:val="007060CF"/>
    <w:rsid w:val="0070769D"/>
    <w:rsid w:val="007157EF"/>
    <w:rsid w:val="00727410"/>
    <w:rsid w:val="00730A79"/>
    <w:rsid w:val="0073670F"/>
    <w:rsid w:val="00740FCE"/>
    <w:rsid w:val="0074328F"/>
    <w:rsid w:val="00745D42"/>
    <w:rsid w:val="00753E67"/>
    <w:rsid w:val="00756697"/>
    <w:rsid w:val="007642E5"/>
    <w:rsid w:val="0077256B"/>
    <w:rsid w:val="0078010D"/>
    <w:rsid w:val="0078150F"/>
    <w:rsid w:val="007819A1"/>
    <w:rsid w:val="00784AB5"/>
    <w:rsid w:val="00786B14"/>
    <w:rsid w:val="007909B5"/>
    <w:rsid w:val="00795A22"/>
    <w:rsid w:val="007A311E"/>
    <w:rsid w:val="007A5D9F"/>
    <w:rsid w:val="007B159D"/>
    <w:rsid w:val="007B17C4"/>
    <w:rsid w:val="007B1F55"/>
    <w:rsid w:val="007B1F5A"/>
    <w:rsid w:val="007B2C28"/>
    <w:rsid w:val="007B31D7"/>
    <w:rsid w:val="007B3AB6"/>
    <w:rsid w:val="007B4D87"/>
    <w:rsid w:val="007B5AFF"/>
    <w:rsid w:val="007B6280"/>
    <w:rsid w:val="007C0E8E"/>
    <w:rsid w:val="007C136F"/>
    <w:rsid w:val="007C5AF4"/>
    <w:rsid w:val="007D40E3"/>
    <w:rsid w:val="007D4B3E"/>
    <w:rsid w:val="007D5767"/>
    <w:rsid w:val="007E08EB"/>
    <w:rsid w:val="007E57AD"/>
    <w:rsid w:val="007E5D56"/>
    <w:rsid w:val="007E6F62"/>
    <w:rsid w:val="007F0A6A"/>
    <w:rsid w:val="007F7437"/>
    <w:rsid w:val="007F793B"/>
    <w:rsid w:val="008030F6"/>
    <w:rsid w:val="00803ABC"/>
    <w:rsid w:val="008041E0"/>
    <w:rsid w:val="008067AC"/>
    <w:rsid w:val="00813EC8"/>
    <w:rsid w:val="008154B7"/>
    <w:rsid w:val="00817F8C"/>
    <w:rsid w:val="00823649"/>
    <w:rsid w:val="0082491D"/>
    <w:rsid w:val="008252DD"/>
    <w:rsid w:val="0083428B"/>
    <w:rsid w:val="008458BE"/>
    <w:rsid w:val="008500F0"/>
    <w:rsid w:val="00850437"/>
    <w:rsid w:val="00854C20"/>
    <w:rsid w:val="0086098D"/>
    <w:rsid w:val="00871D0C"/>
    <w:rsid w:val="0087381C"/>
    <w:rsid w:val="00876F99"/>
    <w:rsid w:val="00877E0D"/>
    <w:rsid w:val="0088012C"/>
    <w:rsid w:val="008820B3"/>
    <w:rsid w:val="008835CC"/>
    <w:rsid w:val="00886169"/>
    <w:rsid w:val="00892A31"/>
    <w:rsid w:val="00894106"/>
    <w:rsid w:val="0089410F"/>
    <w:rsid w:val="008965F6"/>
    <w:rsid w:val="008A1031"/>
    <w:rsid w:val="008A2B5E"/>
    <w:rsid w:val="008A5639"/>
    <w:rsid w:val="008C1E1C"/>
    <w:rsid w:val="008D0D6E"/>
    <w:rsid w:val="008D2529"/>
    <w:rsid w:val="008D3386"/>
    <w:rsid w:val="008D7D0E"/>
    <w:rsid w:val="008E1C34"/>
    <w:rsid w:val="008E2A29"/>
    <w:rsid w:val="008E2B72"/>
    <w:rsid w:val="008E3757"/>
    <w:rsid w:val="008F12AE"/>
    <w:rsid w:val="008F1C02"/>
    <w:rsid w:val="008F2D73"/>
    <w:rsid w:val="008F704C"/>
    <w:rsid w:val="0090206C"/>
    <w:rsid w:val="00902998"/>
    <w:rsid w:val="0090520E"/>
    <w:rsid w:val="00912C1B"/>
    <w:rsid w:val="0091599D"/>
    <w:rsid w:val="0092125E"/>
    <w:rsid w:val="00924319"/>
    <w:rsid w:val="00934B3B"/>
    <w:rsid w:val="009355C2"/>
    <w:rsid w:val="00935D10"/>
    <w:rsid w:val="00942D01"/>
    <w:rsid w:val="00950D29"/>
    <w:rsid w:val="00952A7A"/>
    <w:rsid w:val="0095792E"/>
    <w:rsid w:val="00974BF8"/>
    <w:rsid w:val="0097716A"/>
    <w:rsid w:val="009818C1"/>
    <w:rsid w:val="0098526F"/>
    <w:rsid w:val="00987EDE"/>
    <w:rsid w:val="00995C74"/>
    <w:rsid w:val="009A3B33"/>
    <w:rsid w:val="009A45A0"/>
    <w:rsid w:val="009B35B5"/>
    <w:rsid w:val="009B3A56"/>
    <w:rsid w:val="009B4773"/>
    <w:rsid w:val="009C26C2"/>
    <w:rsid w:val="009D1D5D"/>
    <w:rsid w:val="009D2556"/>
    <w:rsid w:val="009D52F8"/>
    <w:rsid w:val="009D5730"/>
    <w:rsid w:val="009E2DEA"/>
    <w:rsid w:val="009E6918"/>
    <w:rsid w:val="009F00FA"/>
    <w:rsid w:val="009F170B"/>
    <w:rsid w:val="009F4F4D"/>
    <w:rsid w:val="00A04E82"/>
    <w:rsid w:val="00A06DF2"/>
    <w:rsid w:val="00A15FCE"/>
    <w:rsid w:val="00A169E4"/>
    <w:rsid w:val="00A21EAD"/>
    <w:rsid w:val="00A2228F"/>
    <w:rsid w:val="00A2286E"/>
    <w:rsid w:val="00A259F0"/>
    <w:rsid w:val="00A300F2"/>
    <w:rsid w:val="00A31F22"/>
    <w:rsid w:val="00A32080"/>
    <w:rsid w:val="00A371D8"/>
    <w:rsid w:val="00A37476"/>
    <w:rsid w:val="00A45DA4"/>
    <w:rsid w:val="00A46102"/>
    <w:rsid w:val="00A52383"/>
    <w:rsid w:val="00A56105"/>
    <w:rsid w:val="00A630FD"/>
    <w:rsid w:val="00A67285"/>
    <w:rsid w:val="00A74908"/>
    <w:rsid w:val="00A91213"/>
    <w:rsid w:val="00A960DC"/>
    <w:rsid w:val="00AA29B1"/>
    <w:rsid w:val="00AA387F"/>
    <w:rsid w:val="00AA568F"/>
    <w:rsid w:val="00AA5DD1"/>
    <w:rsid w:val="00AA66D7"/>
    <w:rsid w:val="00AB019B"/>
    <w:rsid w:val="00AB362D"/>
    <w:rsid w:val="00AB66AB"/>
    <w:rsid w:val="00AC3653"/>
    <w:rsid w:val="00AC54FA"/>
    <w:rsid w:val="00AD6A95"/>
    <w:rsid w:val="00AE0241"/>
    <w:rsid w:val="00AE46F1"/>
    <w:rsid w:val="00AE5008"/>
    <w:rsid w:val="00AF5315"/>
    <w:rsid w:val="00AF53A8"/>
    <w:rsid w:val="00B004A9"/>
    <w:rsid w:val="00B01A34"/>
    <w:rsid w:val="00B05E8E"/>
    <w:rsid w:val="00B12D81"/>
    <w:rsid w:val="00B15AB5"/>
    <w:rsid w:val="00B22B28"/>
    <w:rsid w:val="00B26302"/>
    <w:rsid w:val="00B338E9"/>
    <w:rsid w:val="00B33C6C"/>
    <w:rsid w:val="00B37B3B"/>
    <w:rsid w:val="00B42E40"/>
    <w:rsid w:val="00B43DCF"/>
    <w:rsid w:val="00B44177"/>
    <w:rsid w:val="00B44C47"/>
    <w:rsid w:val="00B462E8"/>
    <w:rsid w:val="00B50998"/>
    <w:rsid w:val="00B57756"/>
    <w:rsid w:val="00B57F4F"/>
    <w:rsid w:val="00B60C84"/>
    <w:rsid w:val="00B61AB2"/>
    <w:rsid w:val="00B67011"/>
    <w:rsid w:val="00B72F9B"/>
    <w:rsid w:val="00B7307C"/>
    <w:rsid w:val="00B734CE"/>
    <w:rsid w:val="00B7636D"/>
    <w:rsid w:val="00B80CF1"/>
    <w:rsid w:val="00B8305D"/>
    <w:rsid w:val="00B87DA3"/>
    <w:rsid w:val="00B96843"/>
    <w:rsid w:val="00B96C4C"/>
    <w:rsid w:val="00B97526"/>
    <w:rsid w:val="00BA2A38"/>
    <w:rsid w:val="00BA31C4"/>
    <w:rsid w:val="00BA5DA4"/>
    <w:rsid w:val="00BB02E6"/>
    <w:rsid w:val="00BB4C6A"/>
    <w:rsid w:val="00BC3FB3"/>
    <w:rsid w:val="00BC4F16"/>
    <w:rsid w:val="00BC6E92"/>
    <w:rsid w:val="00BD0C60"/>
    <w:rsid w:val="00BD625D"/>
    <w:rsid w:val="00BE0400"/>
    <w:rsid w:val="00BE6148"/>
    <w:rsid w:val="00BE74E3"/>
    <w:rsid w:val="00C039E9"/>
    <w:rsid w:val="00C16BDD"/>
    <w:rsid w:val="00C17BCF"/>
    <w:rsid w:val="00C203C2"/>
    <w:rsid w:val="00C3246A"/>
    <w:rsid w:val="00C36415"/>
    <w:rsid w:val="00C436E2"/>
    <w:rsid w:val="00C51619"/>
    <w:rsid w:val="00C538E7"/>
    <w:rsid w:val="00C55650"/>
    <w:rsid w:val="00C6171E"/>
    <w:rsid w:val="00C64373"/>
    <w:rsid w:val="00C65564"/>
    <w:rsid w:val="00C84CAD"/>
    <w:rsid w:val="00C86F63"/>
    <w:rsid w:val="00C97E93"/>
    <w:rsid w:val="00CA61D8"/>
    <w:rsid w:val="00CA65FD"/>
    <w:rsid w:val="00CB2211"/>
    <w:rsid w:val="00CB6490"/>
    <w:rsid w:val="00CC5821"/>
    <w:rsid w:val="00CC6038"/>
    <w:rsid w:val="00CC77D9"/>
    <w:rsid w:val="00CD1D98"/>
    <w:rsid w:val="00CE658E"/>
    <w:rsid w:val="00CF1267"/>
    <w:rsid w:val="00CF4D22"/>
    <w:rsid w:val="00CF7C1A"/>
    <w:rsid w:val="00D044C7"/>
    <w:rsid w:val="00D04EFC"/>
    <w:rsid w:val="00D0562C"/>
    <w:rsid w:val="00D07DD5"/>
    <w:rsid w:val="00D13200"/>
    <w:rsid w:val="00D14FCE"/>
    <w:rsid w:val="00D26769"/>
    <w:rsid w:val="00D27AF8"/>
    <w:rsid w:val="00D27C0E"/>
    <w:rsid w:val="00D27D8A"/>
    <w:rsid w:val="00D432D8"/>
    <w:rsid w:val="00D454FD"/>
    <w:rsid w:val="00D5787A"/>
    <w:rsid w:val="00D60B6E"/>
    <w:rsid w:val="00D6543F"/>
    <w:rsid w:val="00D74E0C"/>
    <w:rsid w:val="00D7578C"/>
    <w:rsid w:val="00D8068C"/>
    <w:rsid w:val="00D83F42"/>
    <w:rsid w:val="00D87356"/>
    <w:rsid w:val="00D916DC"/>
    <w:rsid w:val="00D93800"/>
    <w:rsid w:val="00D94688"/>
    <w:rsid w:val="00D962BA"/>
    <w:rsid w:val="00DA2D18"/>
    <w:rsid w:val="00DB5A2E"/>
    <w:rsid w:val="00DC0528"/>
    <w:rsid w:val="00DC1104"/>
    <w:rsid w:val="00DC2792"/>
    <w:rsid w:val="00DC7466"/>
    <w:rsid w:val="00DC7E1C"/>
    <w:rsid w:val="00DC7F57"/>
    <w:rsid w:val="00DD04BE"/>
    <w:rsid w:val="00DD19F3"/>
    <w:rsid w:val="00DD2E36"/>
    <w:rsid w:val="00DE2D51"/>
    <w:rsid w:val="00DE3EC9"/>
    <w:rsid w:val="00DE65A2"/>
    <w:rsid w:val="00DF1177"/>
    <w:rsid w:val="00DF2DCC"/>
    <w:rsid w:val="00DF2F3A"/>
    <w:rsid w:val="00DF7A49"/>
    <w:rsid w:val="00E01D0E"/>
    <w:rsid w:val="00E10FF5"/>
    <w:rsid w:val="00E16215"/>
    <w:rsid w:val="00E16347"/>
    <w:rsid w:val="00E30433"/>
    <w:rsid w:val="00E31650"/>
    <w:rsid w:val="00E35169"/>
    <w:rsid w:val="00E445F1"/>
    <w:rsid w:val="00E4617C"/>
    <w:rsid w:val="00E53724"/>
    <w:rsid w:val="00E55051"/>
    <w:rsid w:val="00E552C8"/>
    <w:rsid w:val="00E565D5"/>
    <w:rsid w:val="00E60708"/>
    <w:rsid w:val="00E65315"/>
    <w:rsid w:val="00E75006"/>
    <w:rsid w:val="00E75A84"/>
    <w:rsid w:val="00E75F8E"/>
    <w:rsid w:val="00E7686B"/>
    <w:rsid w:val="00E80C12"/>
    <w:rsid w:val="00E8136E"/>
    <w:rsid w:val="00E84113"/>
    <w:rsid w:val="00E84350"/>
    <w:rsid w:val="00E85863"/>
    <w:rsid w:val="00E86D61"/>
    <w:rsid w:val="00E91AE4"/>
    <w:rsid w:val="00EA431D"/>
    <w:rsid w:val="00EA703E"/>
    <w:rsid w:val="00EA7116"/>
    <w:rsid w:val="00EB2451"/>
    <w:rsid w:val="00EB599E"/>
    <w:rsid w:val="00EC4BCD"/>
    <w:rsid w:val="00EC715D"/>
    <w:rsid w:val="00ED19DA"/>
    <w:rsid w:val="00EE1D1C"/>
    <w:rsid w:val="00EE2D9E"/>
    <w:rsid w:val="00EE40BA"/>
    <w:rsid w:val="00EE5577"/>
    <w:rsid w:val="00EF2976"/>
    <w:rsid w:val="00F006F0"/>
    <w:rsid w:val="00F064B5"/>
    <w:rsid w:val="00F067E9"/>
    <w:rsid w:val="00F07FF0"/>
    <w:rsid w:val="00F12DBD"/>
    <w:rsid w:val="00F15E49"/>
    <w:rsid w:val="00F165B5"/>
    <w:rsid w:val="00F217D3"/>
    <w:rsid w:val="00F2561A"/>
    <w:rsid w:val="00F3147A"/>
    <w:rsid w:val="00F33F5E"/>
    <w:rsid w:val="00F35464"/>
    <w:rsid w:val="00F412C7"/>
    <w:rsid w:val="00F4599E"/>
    <w:rsid w:val="00F547C0"/>
    <w:rsid w:val="00F56C84"/>
    <w:rsid w:val="00F57B88"/>
    <w:rsid w:val="00F60840"/>
    <w:rsid w:val="00F6460F"/>
    <w:rsid w:val="00F65220"/>
    <w:rsid w:val="00F65C2B"/>
    <w:rsid w:val="00F66ED7"/>
    <w:rsid w:val="00F72AE9"/>
    <w:rsid w:val="00F75B86"/>
    <w:rsid w:val="00F77933"/>
    <w:rsid w:val="00F8411A"/>
    <w:rsid w:val="00F9426B"/>
    <w:rsid w:val="00F969B2"/>
    <w:rsid w:val="00FA00ED"/>
    <w:rsid w:val="00FB1673"/>
    <w:rsid w:val="00FB315C"/>
    <w:rsid w:val="00FB4C30"/>
    <w:rsid w:val="00FB6C3F"/>
    <w:rsid w:val="00FC031F"/>
    <w:rsid w:val="00FC1405"/>
    <w:rsid w:val="00FC2004"/>
    <w:rsid w:val="00FE15A8"/>
    <w:rsid w:val="00FE53E5"/>
    <w:rsid w:val="00FF0057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8AE5B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1D8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qFormat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5C7E0C"/>
    <w:pPr>
      <w:pBdr>
        <w:top w:val="single" w:sz="8" w:space="1" w:color="64B2C1" w:themeColor="background2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5C7E0C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semiHidden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qFormat/>
    <w:rsid w:val="00685B4E"/>
    <w:pPr>
      <w:numPr>
        <w:numId w:val="32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qFormat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  <w:style w:type="paragraph" w:customStyle="1" w:styleId="Header1">
    <w:name w:val="Header 1"/>
    <w:basedOn w:val="Normal"/>
    <w:next w:val="Normal"/>
    <w:link w:val="Header1Char"/>
    <w:uiPriority w:val="99"/>
    <w:qFormat/>
    <w:rsid w:val="003639D2"/>
    <w:pPr>
      <w:spacing w:before="0" w:after="0" w:line="240" w:lineRule="auto"/>
    </w:pPr>
    <w:rPr>
      <w:rFonts w:asciiTheme="majorHAnsi" w:hAnsiTheme="majorHAnsi"/>
      <w:b/>
      <w:caps/>
      <w:color w:val="107082" w:themeColor="accent2"/>
      <w:sz w:val="28"/>
    </w:rPr>
  </w:style>
  <w:style w:type="character" w:customStyle="1" w:styleId="Header1Char">
    <w:name w:val="Header 1 Char"/>
    <w:basedOn w:val="DefaultParagraphFont"/>
    <w:link w:val="Header1"/>
    <w:uiPriority w:val="99"/>
    <w:rsid w:val="00A371D8"/>
    <w:rPr>
      <w:rFonts w:asciiTheme="majorHAnsi" w:hAnsiTheme="majorHAnsi"/>
      <w:b/>
      <w:caps/>
      <w:color w:val="107082" w:themeColor="accent2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0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anth\AppData\Roaming\Microsoft\Templates\Small%20business%20startup%20checkli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C48F4F0F4D1400A9D6033914D5289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B5667-71BB-43B9-B531-04C8D16A0A72}"/>
      </w:docPartPr>
      <w:docPartBody>
        <w:p w:rsidR="001040E2" w:rsidRDefault="00DE7A3E">
          <w:pPr>
            <w:pStyle w:val="DC48F4F0F4D1400A9D6033914D5289F2"/>
          </w:pPr>
          <w:r w:rsidRPr="003639D2">
            <w:t>OFFICE-BASED AGENCY</w:t>
          </w:r>
        </w:p>
      </w:docPartBody>
    </w:docPart>
    <w:docPart>
      <w:docPartPr>
        <w:name w:val="04A68A996C6645C38D82EE749D065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0806F2-2580-4DB3-A1E0-A05BDAE165AC}"/>
      </w:docPartPr>
      <w:docPartBody>
        <w:p w:rsidR="001040E2" w:rsidRDefault="00DE7A3E">
          <w:pPr>
            <w:pStyle w:val="04A68A996C6645C38D82EE749D0650EF"/>
          </w:pPr>
          <w:r w:rsidRPr="003639D2">
            <w:t>Startup Checklist</w:t>
          </w:r>
        </w:p>
      </w:docPartBody>
    </w:docPart>
    <w:docPart>
      <w:docPartPr>
        <w:name w:val="433A019C5DBC4374986E5067145B8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01FB4D-799E-4ADE-81D2-883BCF366A70}"/>
      </w:docPartPr>
      <w:docPartBody>
        <w:p w:rsidR="001040E2" w:rsidRDefault="00DE7A3E">
          <w:pPr>
            <w:pStyle w:val="433A019C5DBC4374986E5067145B841B"/>
          </w:pPr>
          <w:r w:rsidRPr="00207A17">
            <w:t>Let the local or regional press know you are opening and when.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3E"/>
    <w:rsid w:val="00027FF2"/>
    <w:rsid w:val="001040E2"/>
    <w:rsid w:val="004F0414"/>
    <w:rsid w:val="00620901"/>
    <w:rsid w:val="00710477"/>
    <w:rsid w:val="00A24518"/>
    <w:rsid w:val="00AE3F84"/>
    <w:rsid w:val="00B2673F"/>
    <w:rsid w:val="00B52022"/>
    <w:rsid w:val="00BA6F5F"/>
    <w:rsid w:val="00C20615"/>
    <w:rsid w:val="00C33FF0"/>
    <w:rsid w:val="00CE3521"/>
    <w:rsid w:val="00DE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C48F4F0F4D1400A9D6033914D5289F2">
    <w:name w:val="DC48F4F0F4D1400A9D6033914D5289F2"/>
  </w:style>
  <w:style w:type="paragraph" w:customStyle="1" w:styleId="04A68A996C6645C38D82EE749D0650EF">
    <w:name w:val="04A68A996C6645C38D82EE749D0650EF"/>
  </w:style>
  <w:style w:type="paragraph" w:customStyle="1" w:styleId="433A019C5DBC4374986E5067145B841B">
    <w:name w:val="433A019C5DBC4374986E5067145B84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AE156F-FAD6-48D0-AB60-1722333C836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89E3B718-8B27-48AF-8E10-37ABDC429E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59B6AF4-E925-4A75-A45E-1B6610FC17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CB0036D-8DA9-4D7D-BF06-842080EC8F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C:\Users\Prashanth\AppData\Roaming\Microsoft\Templates\Small business startup checklist.dotx</Template>
  <TotalTime>0</TotalTime>
  <Pages>7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 Assignment-1</vt:lpstr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Assignment-1</dc:title>
  <dc:subject/>
  <dc:creator/>
  <cp:keywords/>
  <dc:description/>
  <cp:lastModifiedBy/>
  <cp:revision>1</cp:revision>
  <dcterms:created xsi:type="dcterms:W3CDTF">2022-04-12T16:09:00Z</dcterms:created>
  <dcterms:modified xsi:type="dcterms:W3CDTF">2022-04-14T18:12:00Z</dcterms:modified>
  <cp:contentStatus>Prashanth.S 19MID0020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