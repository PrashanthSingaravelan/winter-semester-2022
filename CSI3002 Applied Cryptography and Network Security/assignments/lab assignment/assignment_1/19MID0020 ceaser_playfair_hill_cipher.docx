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01"/>
        <w:gridCol w:w="7130"/>
        <w:gridCol w:w="1115"/>
      </w:tblGrid>
      <w:tr w:rsidR="005854DB" w:rsidRPr="00750B9D" w14:paraId="6CB6B81D" w14:textId="77777777" w:rsidTr="005854DB">
        <w:trPr>
          <w:trHeight w:val="1152"/>
        </w:trPr>
        <w:tc>
          <w:tcPr>
            <w:tcW w:w="9350" w:type="dxa"/>
            <w:gridSpan w:val="3"/>
            <w:vAlign w:val="center"/>
          </w:tcPr>
          <w:p w14:paraId="2B54BBD6" w14:textId="2C42885F" w:rsidR="005854DB" w:rsidRPr="00750B9D" w:rsidRDefault="00F44481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6059239B46C0164C9B6DC655456BC24F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074FDE">
                  <w:t>Ciphers</w:t>
                </w:r>
              </w:sdtContent>
            </w:sdt>
          </w:p>
        </w:tc>
      </w:tr>
      <w:tr w:rsidR="005854DB" w:rsidRPr="00750B9D" w14:paraId="7C388B62" w14:textId="77777777" w:rsidTr="005854DB">
        <w:trPr>
          <w:trHeight w:val="144"/>
        </w:trPr>
        <w:tc>
          <w:tcPr>
            <w:tcW w:w="1440" w:type="dxa"/>
            <w:shd w:val="clear" w:color="auto" w:fill="auto"/>
          </w:tcPr>
          <w:p w14:paraId="38C2134B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6840" w:type="dxa"/>
            <w:shd w:val="clear" w:color="auto" w:fill="F0CDA1" w:themeFill="accent1"/>
            <w:vAlign w:val="center"/>
          </w:tcPr>
          <w:p w14:paraId="086AE750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070" w:type="dxa"/>
            <w:shd w:val="clear" w:color="auto" w:fill="auto"/>
          </w:tcPr>
          <w:p w14:paraId="08388AFC" w14:textId="77777777" w:rsidR="005854DB" w:rsidRPr="00750B9D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:rsidRPr="00750B9D" w14:paraId="0AA8D87D" w14:textId="77777777" w:rsidTr="00A67285">
        <w:trPr>
          <w:trHeight w:val="1332"/>
        </w:trPr>
        <w:tc>
          <w:tcPr>
            <w:tcW w:w="935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7657284C12927448A6051F387C2EA77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20482464" w14:textId="4CE8DAD9" w:rsidR="005854DB" w:rsidRPr="00750B9D" w:rsidRDefault="00074FDE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</w:tbl>
    <w:p w14:paraId="03B35582" w14:textId="6BDFDC32" w:rsidR="00685B4E" w:rsidRDefault="00E85682" w:rsidP="00E85682">
      <w:pPr>
        <w:pStyle w:val="Heading1"/>
      </w:pPr>
      <w:proofErr w:type="spellStart"/>
      <w:r>
        <w:t>Ceaser</w:t>
      </w:r>
      <w:proofErr w:type="spellEnd"/>
      <w:r>
        <w:t xml:space="preserve"> Cipher</w:t>
      </w:r>
    </w:p>
    <w:p w14:paraId="1E02A025" w14:textId="3853C7B4" w:rsidR="00E85682" w:rsidRPr="00E85682" w:rsidRDefault="006A3CFC" w:rsidP="00E85682">
      <w:r w:rsidRPr="006A3CFC">
        <w:rPr>
          <w:noProof/>
        </w:rPr>
        <w:drawing>
          <wp:inline distT="0" distB="0" distL="0" distR="0" wp14:anchorId="390FE3AB" wp14:editId="7349904E">
            <wp:extent cx="6641964" cy="1740568"/>
            <wp:effectExtent l="0" t="0" r="63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7376" cy="175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EFD">
        <w:br/>
      </w:r>
      <w:r w:rsidR="00F01EFD" w:rsidRPr="00F01EFD">
        <w:rPr>
          <w:noProof/>
        </w:rPr>
        <w:drawing>
          <wp:inline distT="0" distB="0" distL="0" distR="0" wp14:anchorId="2BA38792" wp14:editId="516554D9">
            <wp:extent cx="6641465" cy="2498897"/>
            <wp:effectExtent l="0" t="0" r="635" b="317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9277" cy="2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F5">
        <w:br/>
      </w:r>
      <w:r w:rsidR="00500CF5" w:rsidRPr="00500CF5">
        <w:rPr>
          <w:noProof/>
        </w:rPr>
        <w:drawing>
          <wp:inline distT="0" distB="0" distL="0" distR="0" wp14:anchorId="0121165E" wp14:editId="656404F4">
            <wp:extent cx="6641465" cy="455212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6226" cy="4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017" w14:textId="65C675B2" w:rsidR="00E85682" w:rsidRDefault="00E85682" w:rsidP="00E85682">
      <w:pPr>
        <w:pStyle w:val="Heading1"/>
      </w:pPr>
      <w:r>
        <w:lastRenderedPageBreak/>
        <w:t>Play-fair Cipher</w:t>
      </w:r>
    </w:p>
    <w:p w14:paraId="099E07BB" w14:textId="0CCFB07E" w:rsidR="00E85682" w:rsidRDefault="00FC682F" w:rsidP="00E85682">
      <w:r w:rsidRPr="00FC682F">
        <w:rPr>
          <w:noProof/>
        </w:rPr>
        <w:drawing>
          <wp:inline distT="0" distB="0" distL="0" distR="0" wp14:anchorId="04395157" wp14:editId="06B8A830">
            <wp:extent cx="6188710" cy="203517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9583" w14:textId="27B273C7" w:rsidR="00235412" w:rsidRDefault="00235412" w:rsidP="00E85682">
      <w:r w:rsidRPr="00235412">
        <w:rPr>
          <w:noProof/>
        </w:rPr>
        <w:drawing>
          <wp:inline distT="0" distB="0" distL="0" distR="0" wp14:anchorId="117A97F7" wp14:editId="7E4C3417">
            <wp:extent cx="6188710" cy="259143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D50">
        <w:br/>
      </w:r>
      <w:r w:rsidR="007D7D50" w:rsidRPr="007D7D50">
        <w:rPr>
          <w:noProof/>
        </w:rPr>
        <w:drawing>
          <wp:inline distT="0" distB="0" distL="0" distR="0" wp14:anchorId="66B2F080" wp14:editId="0858FAB0">
            <wp:extent cx="6188710" cy="1557655"/>
            <wp:effectExtent l="0" t="0" r="0" b="4445"/>
            <wp:docPr id="15" name="Picture 1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31">
        <w:br/>
      </w:r>
      <w:r w:rsidR="001A1E31" w:rsidRPr="001A1E31">
        <w:rPr>
          <w:noProof/>
        </w:rPr>
        <w:drawing>
          <wp:inline distT="0" distB="0" distL="0" distR="0" wp14:anchorId="0F46CA09" wp14:editId="65E3E3F3">
            <wp:extent cx="6188710" cy="18815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814">
        <w:br/>
      </w:r>
      <w:r w:rsidR="00587814" w:rsidRPr="00587814">
        <w:rPr>
          <w:noProof/>
        </w:rPr>
        <w:lastRenderedPageBreak/>
        <w:drawing>
          <wp:inline distT="0" distB="0" distL="0" distR="0" wp14:anchorId="25C3BE89" wp14:editId="6BC68456">
            <wp:extent cx="6304547" cy="2346255"/>
            <wp:effectExtent l="0" t="0" r="0" b="381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6939" cy="238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1AC">
        <w:br/>
      </w:r>
      <w:r w:rsidR="006C41AC" w:rsidRPr="006C41AC">
        <w:rPr>
          <w:noProof/>
        </w:rPr>
        <w:drawing>
          <wp:inline distT="0" distB="0" distL="0" distR="0" wp14:anchorId="6B00C9B2" wp14:editId="19699A8E">
            <wp:extent cx="6304280" cy="1305360"/>
            <wp:effectExtent l="0" t="0" r="0" b="317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1263" cy="13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D8D8" w14:textId="45D7DC92" w:rsidR="00A06A96" w:rsidRDefault="001F7688" w:rsidP="00E85682">
      <w:r w:rsidRPr="001F7688">
        <w:rPr>
          <w:noProof/>
        </w:rPr>
        <w:drawing>
          <wp:inline distT="0" distB="0" distL="0" distR="0" wp14:anchorId="1F05A9D7" wp14:editId="72F16B4A">
            <wp:extent cx="6304280" cy="2476173"/>
            <wp:effectExtent l="0" t="0" r="0" b="63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7430" cy="251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FE3">
        <w:br/>
      </w:r>
      <w:r w:rsidR="00FD4FE3" w:rsidRPr="00FD4FE3">
        <w:rPr>
          <w:noProof/>
        </w:rPr>
        <w:drawing>
          <wp:inline distT="0" distB="0" distL="0" distR="0" wp14:anchorId="39A8B6E1" wp14:editId="1305A457">
            <wp:extent cx="6304280" cy="2411488"/>
            <wp:effectExtent l="0" t="0" r="0" b="190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1430" cy="24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F86E" w14:textId="51900886" w:rsidR="001F7688" w:rsidRDefault="00410551" w:rsidP="00E85682">
      <w:r>
        <w:lastRenderedPageBreak/>
        <w:br/>
      </w:r>
      <w:r w:rsidRPr="00410551">
        <w:rPr>
          <w:noProof/>
        </w:rPr>
        <w:drawing>
          <wp:inline distT="0" distB="0" distL="0" distR="0" wp14:anchorId="68AB3068" wp14:editId="0F9D0A07">
            <wp:extent cx="6615116" cy="1756610"/>
            <wp:effectExtent l="0" t="0" r="190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3539" cy="17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4887" w14:textId="672CDE59" w:rsidR="008B3835" w:rsidRDefault="008B3835" w:rsidP="00E85682">
      <w:r w:rsidRPr="008B3835">
        <w:rPr>
          <w:noProof/>
        </w:rPr>
        <w:drawing>
          <wp:inline distT="0" distB="0" distL="0" distR="0" wp14:anchorId="062DFDCB" wp14:editId="09DCCFA0">
            <wp:extent cx="6614795" cy="2123712"/>
            <wp:effectExtent l="0" t="0" r="190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3594" cy="21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CD27" w14:textId="08D2D056" w:rsidR="00A04767" w:rsidRDefault="00146C0C" w:rsidP="00E85682">
      <w:r w:rsidRPr="00146C0C">
        <w:rPr>
          <w:noProof/>
        </w:rPr>
        <w:drawing>
          <wp:inline distT="0" distB="0" distL="0" distR="0" wp14:anchorId="18695648" wp14:editId="1D48F2CB">
            <wp:extent cx="6705600" cy="2158369"/>
            <wp:effectExtent l="0" t="0" r="0" b="63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8202" cy="21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686">
        <w:br/>
      </w:r>
      <w:r w:rsidR="002D4686" w:rsidRPr="002D4686">
        <w:rPr>
          <w:noProof/>
        </w:rPr>
        <w:drawing>
          <wp:inline distT="0" distB="0" distL="0" distR="0" wp14:anchorId="26E4065B" wp14:editId="107BF299">
            <wp:extent cx="6705600" cy="2248501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86632" cy="23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548">
        <w:br/>
      </w:r>
      <w:r w:rsidR="00C07548" w:rsidRPr="00C07548">
        <w:rPr>
          <w:noProof/>
        </w:rPr>
        <w:lastRenderedPageBreak/>
        <w:drawing>
          <wp:inline distT="0" distB="0" distL="0" distR="0" wp14:anchorId="0F9A9971" wp14:editId="5F7745EF">
            <wp:extent cx="6744508" cy="27432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06018" cy="28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2B1">
        <w:br/>
      </w:r>
      <w:r w:rsidR="00F102B1" w:rsidRPr="00F102B1">
        <w:rPr>
          <w:noProof/>
        </w:rPr>
        <w:drawing>
          <wp:inline distT="0" distB="0" distL="0" distR="0" wp14:anchorId="00F3FB5F" wp14:editId="2E18DA67">
            <wp:extent cx="6719533" cy="1379621"/>
            <wp:effectExtent l="0" t="0" r="0" b="508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6641" cy="14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6D2" w14:textId="55950EC3" w:rsidR="0053022D" w:rsidRDefault="00A04767" w:rsidP="00E85682">
      <w:r w:rsidRPr="00A04767">
        <w:rPr>
          <w:noProof/>
        </w:rPr>
        <w:drawing>
          <wp:inline distT="0" distB="0" distL="0" distR="0" wp14:anchorId="6080247C" wp14:editId="745BA287">
            <wp:extent cx="6710920" cy="2671011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9313" cy="27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F507" w14:textId="636D1D38" w:rsidR="00B97E68" w:rsidRDefault="00B97E68" w:rsidP="00E85682">
      <w:r w:rsidRPr="00B97E68">
        <w:rPr>
          <w:noProof/>
        </w:rPr>
        <w:drawing>
          <wp:inline distT="0" distB="0" distL="0" distR="0" wp14:anchorId="3C9FD47C" wp14:editId="7CAB533C">
            <wp:extent cx="6487795" cy="1395947"/>
            <wp:effectExtent l="0" t="0" r="1905" b="1270"/>
            <wp:docPr id="28" name="Picture 2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Background pattern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3758" cy="140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D0F" w14:textId="77777777" w:rsidR="00C63BCD" w:rsidRPr="00E85682" w:rsidRDefault="00C63BCD" w:rsidP="00E85682"/>
    <w:p w14:paraId="42EFC95B" w14:textId="014AED5D" w:rsidR="00E85682" w:rsidRDefault="00E85682" w:rsidP="00E85682">
      <w:pPr>
        <w:pStyle w:val="Heading1"/>
      </w:pPr>
      <w:r>
        <w:lastRenderedPageBreak/>
        <w:t>Hill Cipher</w:t>
      </w:r>
    </w:p>
    <w:p w14:paraId="3280C6D4" w14:textId="603ABB75" w:rsidR="006E0E1C" w:rsidRDefault="00D251C5" w:rsidP="006E0E1C">
      <w:r w:rsidRPr="00D251C5">
        <w:rPr>
          <w:noProof/>
        </w:rPr>
        <w:drawing>
          <wp:inline distT="0" distB="0" distL="0" distR="0" wp14:anchorId="27FD98FD" wp14:editId="75CAA776">
            <wp:extent cx="6489031" cy="2583361"/>
            <wp:effectExtent l="0" t="0" r="127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2194" cy="261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251C5">
        <w:rPr>
          <w:noProof/>
        </w:rPr>
        <w:drawing>
          <wp:inline distT="0" distB="0" distL="0" distR="0" wp14:anchorId="503570FC" wp14:editId="7C63C1C8">
            <wp:extent cx="6424863" cy="854363"/>
            <wp:effectExtent l="0" t="0" r="1905" b="0"/>
            <wp:docPr id="6" name="Picture 6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Rectang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7760" cy="88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A976" w14:textId="77777777" w:rsidR="000638F3" w:rsidRDefault="00C169CB" w:rsidP="006E0E1C">
      <w:r w:rsidRPr="00C169CB">
        <w:rPr>
          <w:noProof/>
        </w:rPr>
        <w:drawing>
          <wp:inline distT="0" distB="0" distL="0" distR="0" wp14:anchorId="4AC57A7B" wp14:editId="0F6E5925">
            <wp:extent cx="6424295" cy="2680854"/>
            <wp:effectExtent l="0" t="0" r="190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98314" cy="271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169CB">
        <w:rPr>
          <w:noProof/>
        </w:rPr>
        <w:drawing>
          <wp:inline distT="0" distB="0" distL="0" distR="0" wp14:anchorId="0249914F" wp14:editId="2CC8F936">
            <wp:extent cx="6424295" cy="1404037"/>
            <wp:effectExtent l="0" t="0" r="1905" b="5715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6598" cy="14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28D8" w14:textId="76B65116" w:rsidR="000638F3" w:rsidRDefault="00313A70" w:rsidP="006E0E1C">
      <w:r>
        <w:lastRenderedPageBreak/>
        <w:br/>
      </w:r>
      <w:r w:rsidRPr="00313A70">
        <w:rPr>
          <w:noProof/>
        </w:rPr>
        <w:drawing>
          <wp:inline distT="0" distB="0" distL="0" distR="0" wp14:anchorId="406A018A" wp14:editId="72D69169">
            <wp:extent cx="6610575" cy="1700463"/>
            <wp:effectExtent l="0" t="0" r="0" b="190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7589" cy="17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8085" w14:textId="29887A41" w:rsidR="00654E96" w:rsidRDefault="00654E96" w:rsidP="006E0E1C">
      <w:r w:rsidRPr="00654E96">
        <w:rPr>
          <w:noProof/>
        </w:rPr>
        <w:drawing>
          <wp:inline distT="0" distB="0" distL="0" distR="0" wp14:anchorId="04CABCF8" wp14:editId="5338246C">
            <wp:extent cx="6610350" cy="259639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8033" cy="26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F52E" w14:textId="77777777" w:rsidR="000638F3" w:rsidRDefault="00E579BA" w:rsidP="006E0E1C">
      <w:r w:rsidRPr="00E579BA">
        <w:rPr>
          <w:noProof/>
        </w:rPr>
        <w:drawing>
          <wp:inline distT="0" distB="0" distL="0" distR="0" wp14:anchorId="0596275C" wp14:editId="53B19428">
            <wp:extent cx="6610350" cy="2493294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3954" cy="251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C87B" w14:textId="50C5C6AC" w:rsidR="00E579BA" w:rsidRDefault="002F060F" w:rsidP="006E0E1C">
      <w:r>
        <w:lastRenderedPageBreak/>
        <w:br/>
      </w:r>
      <w:r w:rsidRPr="002F060F">
        <w:rPr>
          <w:noProof/>
        </w:rPr>
        <w:drawing>
          <wp:inline distT="0" distB="0" distL="0" distR="0" wp14:anchorId="3AAC1468" wp14:editId="23FE1C49">
            <wp:extent cx="6680560" cy="2526631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2916" cy="25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B659" w14:textId="77777777" w:rsidR="00285C01" w:rsidRDefault="00285C01" w:rsidP="006E0E1C"/>
    <w:p w14:paraId="4E639CEF" w14:textId="5EDBEED4" w:rsidR="001F0671" w:rsidRDefault="00285C01" w:rsidP="006E0E1C">
      <w:r>
        <w:t>My codes and assignment document</w:t>
      </w:r>
      <w:r w:rsidR="001F0671">
        <w:t xml:space="preserve"> </w:t>
      </w:r>
      <w:hyperlink r:id="rId38" w:history="1">
        <w:r w:rsidR="001F0671" w:rsidRPr="00CB230C">
          <w:rPr>
            <w:rStyle w:val="Hyperlink"/>
          </w:rPr>
          <w:t>https://github.com/PrashanthSingaravelan/winter_semester-2022-assignments/tree/main/CSI3002%20Applied%20Cryptography%20and%20Network%20Security/lab%20assignment/assignment_1</w:t>
        </w:r>
      </w:hyperlink>
    </w:p>
    <w:p w14:paraId="3D97921B" w14:textId="77777777" w:rsidR="001F0671" w:rsidRPr="006E0E1C" w:rsidRDefault="001F0671" w:rsidP="006E0E1C"/>
    <w:sectPr w:rsidR="001F0671" w:rsidRPr="006E0E1C" w:rsidSect="00492D7A">
      <w:headerReference w:type="default" r:id="rId39"/>
      <w:footerReference w:type="default" r:id="rId40"/>
      <w:headerReference w:type="first" r:id="rId41"/>
      <w:footerReference w:type="first" r:id="rId42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1DE52" w14:textId="77777777" w:rsidR="003230B9" w:rsidRDefault="003230B9" w:rsidP="005A20E2">
      <w:pPr>
        <w:spacing w:after="0"/>
      </w:pPr>
      <w:r>
        <w:separator/>
      </w:r>
    </w:p>
    <w:p w14:paraId="0ACAB8FF" w14:textId="77777777" w:rsidR="003230B9" w:rsidRDefault="003230B9"/>
    <w:p w14:paraId="1E27D3DF" w14:textId="77777777" w:rsidR="003230B9" w:rsidRDefault="003230B9" w:rsidP="009B4773"/>
    <w:p w14:paraId="78F7E58E" w14:textId="77777777" w:rsidR="003230B9" w:rsidRDefault="003230B9" w:rsidP="00513832"/>
  </w:endnote>
  <w:endnote w:type="continuationSeparator" w:id="0">
    <w:p w14:paraId="6427EE5F" w14:textId="77777777" w:rsidR="003230B9" w:rsidRDefault="003230B9" w:rsidP="005A20E2">
      <w:pPr>
        <w:spacing w:after="0"/>
      </w:pPr>
      <w:r>
        <w:continuationSeparator/>
      </w:r>
    </w:p>
    <w:p w14:paraId="6AF09591" w14:textId="77777777" w:rsidR="003230B9" w:rsidRDefault="003230B9"/>
    <w:p w14:paraId="2AA6BA76" w14:textId="77777777" w:rsidR="003230B9" w:rsidRDefault="003230B9" w:rsidP="009B4773"/>
    <w:p w14:paraId="594C122A" w14:textId="77777777" w:rsidR="003230B9" w:rsidRDefault="003230B9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E9C4B" w14:textId="68745315" w:rsidR="00B57756" w:rsidRPr="00F8411A" w:rsidRDefault="00F44481" w:rsidP="00F8411A">
    <w:pPr>
      <w:pStyle w:val="Footer"/>
    </w:pPr>
    <w:sdt>
      <w:sdtPr>
        <w:alias w:val="Report date"/>
        <w:tag w:val=""/>
        <w:id w:val="-1485464670"/>
        <w:placeholder>
          <w:docPart w:val="6059239B46C0164C9B6DC655456BC24F"/>
        </w:placeholder>
        <w:dataBinding w:prefixMappings="xmlns:ns0='http://schemas.microsoft.com/office/2006/coverPageProps' " w:xpath="/ns0:CoverPageProperties[1]/ns0:PublishDate[1]" w:storeItemID="{55AF091B-3C7A-41E3-B477-F2FDAA23CFDA}"/>
        <w15:appearance w15:val="hidden"/>
        <w:date w:fullDate="2022-01-25T00:00:00Z">
          <w:dateFormat w:val="MMMM d, yyyy"/>
          <w:lid w:val="en-US"/>
          <w:storeMappedDataAs w:val="dateTime"/>
          <w:calendar w:val="gregorian"/>
        </w:date>
      </w:sdtPr>
      <w:sdtEndPr/>
      <w:sdtContent>
        <w:r w:rsidR="00DC25CA">
          <w:t>25/1/22</w:t>
        </w:r>
      </w:sdtContent>
    </w:sdt>
    <w:r w:rsidR="00B57756" w:rsidRPr="00F8411A">
      <w:rPr>
        <w:lang w:bidi="en-GB"/>
      </w:rPr>
      <w:tab/>
    </w:r>
    <w:r w:rsidR="00B57756" w:rsidRPr="00F8411A">
      <w:rPr>
        <w:lang w:bidi="en-GB"/>
      </w:rPr>
      <w:fldChar w:fldCharType="begin"/>
    </w:r>
    <w:r w:rsidR="00B57756" w:rsidRPr="00F8411A">
      <w:rPr>
        <w:lang w:bidi="en-GB"/>
      </w:rPr>
      <w:instrText xml:space="preserve"> PAGE   \* MERGEFORMAT </w:instrText>
    </w:r>
    <w:r w:rsidR="00B57756" w:rsidRPr="00F8411A">
      <w:rPr>
        <w:lang w:bidi="en-GB"/>
      </w:rPr>
      <w:fldChar w:fldCharType="separate"/>
    </w:r>
    <w:r w:rsidR="00B57756" w:rsidRPr="00F8411A">
      <w:rPr>
        <w:lang w:bidi="en-GB"/>
      </w:rPr>
      <w:t>1</w:t>
    </w:r>
    <w:r w:rsidR="00B57756" w:rsidRPr="00F8411A">
      <w:rPr>
        <w:lang w:bidi="en-GB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E78AC" w14:textId="6023563E" w:rsidR="005854DB" w:rsidRPr="00F8411A" w:rsidRDefault="00655551" w:rsidP="005854DB">
    <w:pPr>
      <w:pStyle w:val="Footer"/>
    </w:pPr>
    <w:r>
      <w:t>25/1/22</w:t>
    </w:r>
    <w:sdt>
      <w:sdtPr>
        <w:alias w:val="Report date"/>
        <w:tag w:val=""/>
        <w:id w:val="-1095781852"/>
        <w:placeholder>
          <w:docPart w:val="6EE6CACD1BE10A45961C858FF9CC0DAB"/>
        </w:placeholder>
        <w:dataBinding w:prefixMappings="xmlns:ns0='http://schemas.microsoft.com/office/2006/coverPageProps' " w:xpath="/ns0:CoverPageProperties[1]/ns0:PublishDate[1]" w:storeItemID="{55AF091B-3C7A-41E3-B477-F2FDAA23CFDA}"/>
        <w15:appearance w15:val="hidden"/>
        <w:date>
          <w:dateFormat w:val="MMMM d, yyyy"/>
          <w:lid w:val="en-US"/>
          <w:storeMappedDataAs w:val="dateTime"/>
          <w:calendar w:val="gregorian"/>
        </w:date>
      </w:sdtPr>
      <w:sdtEndPr/>
      <w:sdtContent/>
    </w:sdt>
    <w:r w:rsidR="005854DB" w:rsidRPr="00F8411A">
      <w:rPr>
        <w:lang w:bidi="en-GB"/>
      </w:rPr>
      <w:tab/>
    </w:r>
    <w:r w:rsidR="005854DB" w:rsidRPr="00F8411A">
      <w:rPr>
        <w:lang w:bidi="en-GB"/>
      </w:rPr>
      <w:fldChar w:fldCharType="begin"/>
    </w:r>
    <w:r w:rsidR="005854DB" w:rsidRPr="00F8411A">
      <w:rPr>
        <w:lang w:bidi="en-GB"/>
      </w:rPr>
      <w:instrText xml:space="preserve"> PAGE   \* MERGEFORMAT </w:instrText>
    </w:r>
    <w:r w:rsidR="005854DB" w:rsidRPr="00F8411A">
      <w:rPr>
        <w:lang w:bidi="en-GB"/>
      </w:rPr>
      <w:fldChar w:fldCharType="separate"/>
    </w:r>
    <w:r w:rsidR="005854DB">
      <w:rPr>
        <w:lang w:bidi="en-GB"/>
      </w:rPr>
      <w:t>2</w:t>
    </w:r>
    <w:r w:rsidR="005854DB" w:rsidRPr="00F8411A">
      <w:rPr>
        <w:lang w:bidi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B4C04" w14:textId="77777777" w:rsidR="003230B9" w:rsidRDefault="003230B9" w:rsidP="005A20E2">
      <w:pPr>
        <w:spacing w:after="0"/>
      </w:pPr>
      <w:r>
        <w:separator/>
      </w:r>
    </w:p>
    <w:p w14:paraId="74E02EFC" w14:textId="77777777" w:rsidR="003230B9" w:rsidRDefault="003230B9"/>
    <w:p w14:paraId="57776B36" w14:textId="77777777" w:rsidR="003230B9" w:rsidRDefault="003230B9" w:rsidP="009B4773"/>
    <w:p w14:paraId="1B58E597" w14:textId="77777777" w:rsidR="003230B9" w:rsidRDefault="003230B9" w:rsidP="00513832"/>
  </w:footnote>
  <w:footnote w:type="continuationSeparator" w:id="0">
    <w:p w14:paraId="2A523EE8" w14:textId="77777777" w:rsidR="003230B9" w:rsidRDefault="003230B9" w:rsidP="005A20E2">
      <w:pPr>
        <w:spacing w:after="0"/>
      </w:pPr>
      <w:r>
        <w:continuationSeparator/>
      </w:r>
    </w:p>
    <w:p w14:paraId="30440F11" w14:textId="77777777" w:rsidR="003230B9" w:rsidRDefault="003230B9"/>
    <w:p w14:paraId="3E02CF46" w14:textId="77777777" w:rsidR="003230B9" w:rsidRDefault="003230B9" w:rsidP="009B4773"/>
    <w:p w14:paraId="0CD690F1" w14:textId="77777777" w:rsidR="003230B9" w:rsidRDefault="003230B9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98476" w14:textId="27DC6DD9" w:rsidR="005854DB" w:rsidRPr="005854DB" w:rsidRDefault="00F44481" w:rsidP="00A67285">
    <w:pPr>
      <w:pStyle w:val="Header"/>
    </w:pPr>
    <w:sdt>
      <w:sdtPr>
        <w:rPr>
          <w:rStyle w:val="SubtleEmphasis"/>
        </w:rPr>
        <w:alias w:val="Title"/>
        <w:tag w:val=""/>
        <w:id w:val="1367024086"/>
        <w:placeholder>
          <w:docPart w:val="1754B7707784F74B9B112E851BE649B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>
        <w:rPr>
          <w:rStyle w:val="SubtleEmphasis"/>
        </w:rPr>
      </w:sdtEndPr>
      <w:sdtContent>
        <w:r w:rsidR="00074FDE">
          <w:rPr>
            <w:rStyle w:val="SubtleEmphasis"/>
          </w:rPr>
          <w:t>Ciphers</w:t>
        </w:r>
      </w:sdtContent>
    </w:sdt>
    <w:r w:rsidR="005854DB" w:rsidRPr="00A67285">
      <w:rPr>
        <w:rStyle w:val="SubtleEmphasis"/>
        <w:lang w:bidi="en-GB"/>
      </w:rPr>
      <w:br/>
    </w:r>
    <w:sdt>
      <w:sdtPr>
        <w:alias w:val="Subtitle"/>
        <w:tag w:val=""/>
        <w:id w:val="1852067448"/>
        <w:placeholder>
          <w:docPart w:val="B429A81BAAC5104597724000DF7142ED"/>
        </w:placeholder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074FDE">
          <w:t>Prashanth.S</w:t>
        </w:r>
        <w:proofErr w:type="spellEnd"/>
        <w:r w:rsidR="00074FDE">
          <w:t xml:space="preserve"> 19MID0020</w:t>
        </w:r>
      </w:sdtContent>
    </w:sdt>
    <w:r w:rsidR="005854DB">
      <w:rPr>
        <w:noProof/>
        <w:lang w:bidi="en-GB"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678743BE" wp14:editId="4B3EB480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F0CDA1">
                          <a:alpha val="50000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496B1B5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78743B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" fillcolor="#f0cda1" stroked="f">
              <v:fill opacity="32896f"/>
              <v:textbox inset="20mm,8mm">
                <w:txbxContent>
                  <w:p w14:paraId="7496B1B5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C7636" w14:textId="77777777" w:rsidR="005854DB" w:rsidRDefault="005854DB" w:rsidP="00A67285">
    <w:pPr>
      <w:pStyle w:val="Header"/>
      <w:spacing w:after="0"/>
    </w:pPr>
    <w:r>
      <w:rPr>
        <w:noProof/>
        <w:lang w:bidi="en-GB"/>
      </w:rPr>
      <w:drawing>
        <wp:anchor distT="0" distB="0" distL="114300" distR="114300" simplePos="0" relativeHeight="251698176" behindDoc="1" locked="0" layoutInCell="1" allowOverlap="1" wp14:anchorId="3F9F8298" wp14:editId="6561D0DE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5" name="Picture 5" descr="People’s hands and documen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5"/>
  </w:num>
  <w:num w:numId="3">
    <w:abstractNumId w:val="17"/>
  </w:num>
  <w:num w:numId="4">
    <w:abstractNumId w:val="25"/>
  </w:num>
  <w:num w:numId="5">
    <w:abstractNumId w:val="14"/>
  </w:num>
  <w:num w:numId="6">
    <w:abstractNumId w:val="8"/>
  </w:num>
  <w:num w:numId="7">
    <w:abstractNumId w:val="34"/>
  </w:num>
  <w:num w:numId="8">
    <w:abstractNumId w:val="13"/>
  </w:num>
  <w:num w:numId="9">
    <w:abstractNumId w:val="36"/>
  </w:num>
  <w:num w:numId="10">
    <w:abstractNumId w:val="31"/>
  </w:num>
  <w:num w:numId="11">
    <w:abstractNumId w:val="4"/>
  </w:num>
  <w:num w:numId="12">
    <w:abstractNumId w:val="11"/>
  </w:num>
  <w:num w:numId="13">
    <w:abstractNumId w:val="16"/>
  </w:num>
  <w:num w:numId="14">
    <w:abstractNumId w:val="24"/>
  </w:num>
  <w:num w:numId="15">
    <w:abstractNumId w:val="20"/>
  </w:num>
  <w:num w:numId="16">
    <w:abstractNumId w:val="7"/>
  </w:num>
  <w:num w:numId="17">
    <w:abstractNumId w:val="26"/>
  </w:num>
  <w:num w:numId="18">
    <w:abstractNumId w:val="37"/>
  </w:num>
  <w:num w:numId="19">
    <w:abstractNumId w:val="10"/>
  </w:num>
  <w:num w:numId="20">
    <w:abstractNumId w:val="29"/>
  </w:num>
  <w:num w:numId="21">
    <w:abstractNumId w:val="12"/>
  </w:num>
  <w:num w:numId="22">
    <w:abstractNumId w:val="21"/>
  </w:num>
  <w:num w:numId="23">
    <w:abstractNumId w:val="23"/>
  </w:num>
  <w:num w:numId="24">
    <w:abstractNumId w:val="19"/>
  </w:num>
  <w:num w:numId="25">
    <w:abstractNumId w:val="22"/>
  </w:num>
  <w:num w:numId="26">
    <w:abstractNumId w:val="9"/>
  </w:num>
  <w:num w:numId="27">
    <w:abstractNumId w:val="32"/>
  </w:num>
  <w:num w:numId="28">
    <w:abstractNumId w:val="15"/>
  </w:num>
  <w:num w:numId="29">
    <w:abstractNumId w:val="6"/>
  </w:num>
  <w:num w:numId="30">
    <w:abstractNumId w:val="18"/>
  </w:num>
  <w:num w:numId="31">
    <w:abstractNumId w:val="5"/>
  </w:num>
  <w:num w:numId="32">
    <w:abstractNumId w:val="28"/>
  </w:num>
  <w:num w:numId="33">
    <w:abstractNumId w:val="30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3"/>
  </w:num>
  <w:num w:numId="3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5D1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38F3"/>
    <w:rsid w:val="00066DE2"/>
    <w:rsid w:val="00074B43"/>
    <w:rsid w:val="00074FDE"/>
    <w:rsid w:val="00077931"/>
    <w:rsid w:val="00084E91"/>
    <w:rsid w:val="000900B6"/>
    <w:rsid w:val="000A649E"/>
    <w:rsid w:val="000A7626"/>
    <w:rsid w:val="000B5DA2"/>
    <w:rsid w:val="000C1C28"/>
    <w:rsid w:val="000C5872"/>
    <w:rsid w:val="000E0979"/>
    <w:rsid w:val="000E1544"/>
    <w:rsid w:val="001155CE"/>
    <w:rsid w:val="001225D9"/>
    <w:rsid w:val="00124370"/>
    <w:rsid w:val="00146C0C"/>
    <w:rsid w:val="00160392"/>
    <w:rsid w:val="001A1E31"/>
    <w:rsid w:val="001A5429"/>
    <w:rsid w:val="001D02DD"/>
    <w:rsid w:val="001D1C22"/>
    <w:rsid w:val="001E11F1"/>
    <w:rsid w:val="001E1E58"/>
    <w:rsid w:val="001F0671"/>
    <w:rsid w:val="001F7688"/>
    <w:rsid w:val="00205487"/>
    <w:rsid w:val="00206719"/>
    <w:rsid w:val="00235412"/>
    <w:rsid w:val="00240312"/>
    <w:rsid w:val="00247B17"/>
    <w:rsid w:val="00252E4A"/>
    <w:rsid w:val="002642A8"/>
    <w:rsid w:val="002671E6"/>
    <w:rsid w:val="00285C01"/>
    <w:rsid w:val="002913F7"/>
    <w:rsid w:val="002955AB"/>
    <w:rsid w:val="002A137B"/>
    <w:rsid w:val="002D4686"/>
    <w:rsid w:val="002F060F"/>
    <w:rsid w:val="002F2A5C"/>
    <w:rsid w:val="0031130D"/>
    <w:rsid w:val="00313A70"/>
    <w:rsid w:val="00314A6F"/>
    <w:rsid w:val="003230B9"/>
    <w:rsid w:val="00334394"/>
    <w:rsid w:val="00347AF5"/>
    <w:rsid w:val="00360F98"/>
    <w:rsid w:val="00362478"/>
    <w:rsid w:val="00370EC7"/>
    <w:rsid w:val="00372C1E"/>
    <w:rsid w:val="00374421"/>
    <w:rsid w:val="00392F32"/>
    <w:rsid w:val="003A1203"/>
    <w:rsid w:val="003B5758"/>
    <w:rsid w:val="003D59A7"/>
    <w:rsid w:val="003E78A7"/>
    <w:rsid w:val="003F0714"/>
    <w:rsid w:val="003F13B0"/>
    <w:rsid w:val="003F5F4A"/>
    <w:rsid w:val="00403423"/>
    <w:rsid w:val="00410551"/>
    <w:rsid w:val="004115EF"/>
    <w:rsid w:val="004262DD"/>
    <w:rsid w:val="0042646F"/>
    <w:rsid w:val="00435096"/>
    <w:rsid w:val="004411FB"/>
    <w:rsid w:val="00443212"/>
    <w:rsid w:val="004845D1"/>
    <w:rsid w:val="00492D7A"/>
    <w:rsid w:val="00493EC0"/>
    <w:rsid w:val="00495909"/>
    <w:rsid w:val="004A31B5"/>
    <w:rsid w:val="004A4DD1"/>
    <w:rsid w:val="004B5251"/>
    <w:rsid w:val="004C0453"/>
    <w:rsid w:val="004C7B3E"/>
    <w:rsid w:val="004F7F37"/>
    <w:rsid w:val="00500CF5"/>
    <w:rsid w:val="00501E44"/>
    <w:rsid w:val="00513832"/>
    <w:rsid w:val="00526C37"/>
    <w:rsid w:val="0053022D"/>
    <w:rsid w:val="00533047"/>
    <w:rsid w:val="00577B45"/>
    <w:rsid w:val="005854DB"/>
    <w:rsid w:val="00587814"/>
    <w:rsid w:val="005919AF"/>
    <w:rsid w:val="005A20E2"/>
    <w:rsid w:val="005B6A1A"/>
    <w:rsid w:val="005D2146"/>
    <w:rsid w:val="005F6388"/>
    <w:rsid w:val="006329E1"/>
    <w:rsid w:val="00633842"/>
    <w:rsid w:val="00633E73"/>
    <w:rsid w:val="00637550"/>
    <w:rsid w:val="00654E96"/>
    <w:rsid w:val="00655308"/>
    <w:rsid w:val="00655551"/>
    <w:rsid w:val="00664450"/>
    <w:rsid w:val="006840E8"/>
    <w:rsid w:val="00685B4E"/>
    <w:rsid w:val="006936EB"/>
    <w:rsid w:val="006A3CFC"/>
    <w:rsid w:val="006B2383"/>
    <w:rsid w:val="006C41AC"/>
    <w:rsid w:val="006D0144"/>
    <w:rsid w:val="006E0E1C"/>
    <w:rsid w:val="006E3FC8"/>
    <w:rsid w:val="006F38DB"/>
    <w:rsid w:val="006F4E6F"/>
    <w:rsid w:val="00702B58"/>
    <w:rsid w:val="007157EF"/>
    <w:rsid w:val="0073670F"/>
    <w:rsid w:val="00740FCE"/>
    <w:rsid w:val="00750B9D"/>
    <w:rsid w:val="00753E67"/>
    <w:rsid w:val="00764E1A"/>
    <w:rsid w:val="00784AB5"/>
    <w:rsid w:val="007B17C4"/>
    <w:rsid w:val="007B1F5A"/>
    <w:rsid w:val="007B3AB6"/>
    <w:rsid w:val="007B5AFF"/>
    <w:rsid w:val="007C136F"/>
    <w:rsid w:val="007C5AF4"/>
    <w:rsid w:val="007D40E3"/>
    <w:rsid w:val="007D5767"/>
    <w:rsid w:val="007D7D50"/>
    <w:rsid w:val="007F793B"/>
    <w:rsid w:val="00813EC8"/>
    <w:rsid w:val="00817F8C"/>
    <w:rsid w:val="0083428B"/>
    <w:rsid w:val="00876F99"/>
    <w:rsid w:val="008820B3"/>
    <w:rsid w:val="00886169"/>
    <w:rsid w:val="0089410F"/>
    <w:rsid w:val="008965F6"/>
    <w:rsid w:val="008A2B5E"/>
    <w:rsid w:val="008B3835"/>
    <w:rsid w:val="008D3386"/>
    <w:rsid w:val="008E2445"/>
    <w:rsid w:val="008F282C"/>
    <w:rsid w:val="008F704C"/>
    <w:rsid w:val="0090206C"/>
    <w:rsid w:val="00902998"/>
    <w:rsid w:val="00912C1B"/>
    <w:rsid w:val="0092125E"/>
    <w:rsid w:val="00924319"/>
    <w:rsid w:val="009355C2"/>
    <w:rsid w:val="00952A7A"/>
    <w:rsid w:val="00974BF8"/>
    <w:rsid w:val="00992E37"/>
    <w:rsid w:val="009A3B33"/>
    <w:rsid w:val="009A45A0"/>
    <w:rsid w:val="009B3441"/>
    <w:rsid w:val="009B35B5"/>
    <w:rsid w:val="009B4773"/>
    <w:rsid w:val="009D2556"/>
    <w:rsid w:val="00A04767"/>
    <w:rsid w:val="00A06A96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E0241"/>
    <w:rsid w:val="00AE5008"/>
    <w:rsid w:val="00B26302"/>
    <w:rsid w:val="00B37B3B"/>
    <w:rsid w:val="00B44C47"/>
    <w:rsid w:val="00B57486"/>
    <w:rsid w:val="00B57756"/>
    <w:rsid w:val="00B57F4F"/>
    <w:rsid w:val="00B7636D"/>
    <w:rsid w:val="00B80CF1"/>
    <w:rsid w:val="00B97E68"/>
    <w:rsid w:val="00BA2A38"/>
    <w:rsid w:val="00BA31C4"/>
    <w:rsid w:val="00BB02E6"/>
    <w:rsid w:val="00BC4BEE"/>
    <w:rsid w:val="00BD0C60"/>
    <w:rsid w:val="00C07548"/>
    <w:rsid w:val="00C12A1C"/>
    <w:rsid w:val="00C169CB"/>
    <w:rsid w:val="00C17BCF"/>
    <w:rsid w:val="00C25ECA"/>
    <w:rsid w:val="00C3246A"/>
    <w:rsid w:val="00C63BCD"/>
    <w:rsid w:val="00C65564"/>
    <w:rsid w:val="00CA5D11"/>
    <w:rsid w:val="00CA61D8"/>
    <w:rsid w:val="00CB249C"/>
    <w:rsid w:val="00CD1D98"/>
    <w:rsid w:val="00CF1267"/>
    <w:rsid w:val="00D13200"/>
    <w:rsid w:val="00D251C5"/>
    <w:rsid w:val="00D26769"/>
    <w:rsid w:val="00D27AF8"/>
    <w:rsid w:val="00D6543F"/>
    <w:rsid w:val="00D74E0C"/>
    <w:rsid w:val="00D93819"/>
    <w:rsid w:val="00D94688"/>
    <w:rsid w:val="00DB2B90"/>
    <w:rsid w:val="00DB5A2E"/>
    <w:rsid w:val="00DC0528"/>
    <w:rsid w:val="00DC1104"/>
    <w:rsid w:val="00DC25CA"/>
    <w:rsid w:val="00DC35D3"/>
    <w:rsid w:val="00DC3A53"/>
    <w:rsid w:val="00DC7466"/>
    <w:rsid w:val="00DC7E1C"/>
    <w:rsid w:val="00DD5C9B"/>
    <w:rsid w:val="00DE1305"/>
    <w:rsid w:val="00DE65A2"/>
    <w:rsid w:val="00DF2DCC"/>
    <w:rsid w:val="00E01D0E"/>
    <w:rsid w:val="00E16215"/>
    <w:rsid w:val="00E31650"/>
    <w:rsid w:val="00E35169"/>
    <w:rsid w:val="00E53724"/>
    <w:rsid w:val="00E552C8"/>
    <w:rsid w:val="00E579BA"/>
    <w:rsid w:val="00E75006"/>
    <w:rsid w:val="00E84350"/>
    <w:rsid w:val="00E85682"/>
    <w:rsid w:val="00E85863"/>
    <w:rsid w:val="00E91AE4"/>
    <w:rsid w:val="00EA431D"/>
    <w:rsid w:val="00EC183A"/>
    <w:rsid w:val="00EC4BCD"/>
    <w:rsid w:val="00F01EFD"/>
    <w:rsid w:val="00F102B1"/>
    <w:rsid w:val="00F217D3"/>
    <w:rsid w:val="00F33F5E"/>
    <w:rsid w:val="00F44481"/>
    <w:rsid w:val="00F60840"/>
    <w:rsid w:val="00F75B86"/>
    <w:rsid w:val="00F77933"/>
    <w:rsid w:val="00F812E7"/>
    <w:rsid w:val="00F8411A"/>
    <w:rsid w:val="00FB58CE"/>
    <w:rsid w:val="00FC1405"/>
    <w:rsid w:val="00FC682F"/>
    <w:rsid w:val="00FD4FE3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7A48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285"/>
    <w:pPr>
      <w:spacing w:before="120" w:after="120" w:line="288" w:lineRule="auto"/>
    </w:pPr>
    <w:rPr>
      <w:color w:val="595959" w:themeColor="text1" w:themeTint="A6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347AF5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1F06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PrashanthSingaravelan/winter_semester-2022-assignments/tree/main/CSI3002%20Applied%20Cryptography%20and%20Network%20Security/lab%20assignment/assignment_1" TargetMode="External"/><Relationship Id="rId20" Type="http://schemas.openxmlformats.org/officeDocument/2006/relationships/image" Target="media/image10.png"/><Relationship Id="rId4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shanthsingaravelan/Library/Containers/com.microsoft.Word/Data/Library/Application%20Support/Microsoft/Office/16.0/DTS/Search/%7b30FF6F10-C9E4-6E44-B92B-2890782F8B1E%7dtf8940554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059239B46C0164C9B6DC655456BC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F7112C-DDD8-8143-8F36-53D6478A07D0}"/>
      </w:docPartPr>
      <w:docPartBody>
        <w:p w:rsidR="00F953A2" w:rsidRDefault="003F5B55">
          <w:pPr>
            <w:pStyle w:val="6059239B46C0164C9B6DC655456BC24F"/>
          </w:pPr>
          <w:r w:rsidRPr="00750B9D">
            <w:rPr>
              <w:lang w:bidi="en-GB"/>
            </w:rPr>
            <w:t>HOME-BASED AGENCY</w:t>
          </w:r>
        </w:p>
      </w:docPartBody>
    </w:docPart>
    <w:docPart>
      <w:docPartPr>
        <w:name w:val="07657284C12927448A6051F387C2EA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E584CA-D34E-844D-95D5-17E71BEF5E41}"/>
      </w:docPartPr>
      <w:docPartBody>
        <w:p w:rsidR="00F953A2" w:rsidRDefault="003F5B55">
          <w:pPr>
            <w:pStyle w:val="07657284C12927448A6051F387C2EA77"/>
          </w:pPr>
          <w:r w:rsidRPr="00750B9D">
            <w:rPr>
              <w:lang w:bidi="en-GB"/>
            </w:rPr>
            <w:t>Startup checklist</w:t>
          </w:r>
        </w:p>
      </w:docPartBody>
    </w:docPart>
    <w:docPart>
      <w:docPartPr>
        <w:name w:val="1754B7707784F74B9B112E851BE649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631A39-1A24-7B41-B6CD-DC84509B82B1}"/>
      </w:docPartPr>
      <w:docPartBody>
        <w:p w:rsidR="00F953A2" w:rsidRDefault="003F5B55">
          <w:pPr>
            <w:pStyle w:val="1754B7707784F74B9B112E851BE649B1"/>
          </w:pPr>
          <w:r w:rsidRPr="00750B9D">
            <w:rPr>
              <w:lang w:bidi="en-GB"/>
            </w:rPr>
            <w:t>Conduct a personal evaluation to determine why you want to start a business.</w:t>
          </w:r>
        </w:p>
      </w:docPartBody>
    </w:docPart>
    <w:docPart>
      <w:docPartPr>
        <w:name w:val="B429A81BAAC5104597724000DF7142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06D094-4723-F645-98E4-DF948A436058}"/>
      </w:docPartPr>
      <w:docPartBody>
        <w:p w:rsidR="00F953A2" w:rsidRDefault="003F5B55">
          <w:pPr>
            <w:pStyle w:val="B429A81BAAC5104597724000DF7142ED"/>
          </w:pPr>
          <w:r w:rsidRPr="00750B9D">
            <w:rPr>
              <w:lang w:bidi="en-GB"/>
            </w:rPr>
            <w:t>Create a business plan:</w:t>
          </w:r>
        </w:p>
      </w:docPartBody>
    </w:docPart>
    <w:docPart>
      <w:docPartPr>
        <w:name w:val="6EE6CACD1BE10A45961C858FF9CC0D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75811C-DD4E-8F42-A6A7-97060B8595AA}"/>
      </w:docPartPr>
      <w:docPartBody>
        <w:p w:rsidR="00F953A2" w:rsidRDefault="003F5B55">
          <w:pPr>
            <w:pStyle w:val="6EE6CACD1BE10A45961C858FF9CC0DAB"/>
          </w:pPr>
          <w:r w:rsidRPr="00750B9D">
            <w:rPr>
              <w:lang w:bidi="en-GB"/>
            </w:rPr>
            <w:t>What do we do?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B55"/>
    <w:rsid w:val="003F5B55"/>
    <w:rsid w:val="00F953A2"/>
    <w:rsid w:val="00FC1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059239B46C0164C9B6DC655456BC24F">
    <w:name w:val="6059239B46C0164C9B6DC655456BC24F"/>
  </w:style>
  <w:style w:type="paragraph" w:customStyle="1" w:styleId="07657284C12927448A6051F387C2EA77">
    <w:name w:val="07657284C12927448A6051F387C2EA77"/>
  </w:style>
  <w:style w:type="paragraph" w:customStyle="1" w:styleId="1754B7707784F74B9B112E851BE649B1">
    <w:name w:val="1754B7707784F74B9B112E851BE649B1"/>
  </w:style>
  <w:style w:type="paragraph" w:customStyle="1" w:styleId="B429A81BAAC5104597724000DF7142ED">
    <w:name w:val="B429A81BAAC5104597724000DF7142ED"/>
  </w:style>
  <w:style w:type="paragraph" w:customStyle="1" w:styleId="6EE6CACD1BE10A45961C858FF9CC0DAB">
    <w:name w:val="6EE6CACD1BE10A45961C858FF9CC0DA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D843BFB-05FD-44A9-8F74-7E7DF4324D9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E9D665E-9F2B-4523-84BE-A4382ED5311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D7E37A00-9097-4418-AAC3-EE764BD194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63BC185-8E20-4ACF-97AA-9CAB70B391C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{30FF6F10-C9E4-6E44-B92B-2890782F8B1E}tf89405548_win32.dotx</Template>
  <TotalTime>0</TotalTime>
  <Pages>8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Ciphers</vt:lpstr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Ciphers</dc:title>
  <dc:subject/>
  <dc:creator/>
  <cp:keywords/>
  <dc:description/>
  <cp:lastModifiedBy/>
  <cp:revision>1</cp:revision>
  <dcterms:created xsi:type="dcterms:W3CDTF">2022-01-25T18:17:00Z</dcterms:created>
  <dcterms:modified xsi:type="dcterms:W3CDTF">2022-01-25T18:35:00Z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