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552"/>
        <w:gridCol w:w="7374"/>
        <w:gridCol w:w="1154"/>
      </w:tblGrid>
      <w:tr w:rsidR="005854DB" w:rsidRPr="0092125E" w14:paraId="0AF82760" w14:textId="77777777" w:rsidTr="005854DB">
        <w:trPr>
          <w:trHeight w:val="1152"/>
        </w:trPr>
        <w:tc>
          <w:tcPr>
            <w:tcW w:w="9350" w:type="dxa"/>
            <w:gridSpan w:val="3"/>
            <w:vAlign w:val="center"/>
          </w:tcPr>
          <w:bookmarkStart w:id="0" w:name="_Toc800529"/>
          <w:p w14:paraId="2906F52A" w14:textId="2FA92F30" w:rsidR="005854DB" w:rsidRPr="005854DB" w:rsidRDefault="009C008D" w:rsidP="00BF13C2">
            <w:pPr>
              <w:pStyle w:val="Title"/>
              <w:numPr>
                <w:ilvl w:val="0"/>
                <w:numId w:val="46"/>
              </w:numPr>
            </w:pPr>
            <w:sdt>
              <w:sdtPr>
                <w:alias w:val="Title"/>
                <w:tag w:val=""/>
                <w:id w:val="2016188051"/>
                <w:placeholder>
                  <w:docPart w:val="8072F3353B414B8F9A1AB6E19051D323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BF13C2">
                  <w:t>Data Preprocessing</w:t>
                </w:r>
              </w:sdtContent>
            </w:sdt>
          </w:p>
        </w:tc>
      </w:tr>
      <w:tr w:rsidR="005854DB" w:rsidRPr="0092125E" w14:paraId="04938520" w14:textId="77777777" w:rsidTr="005854DB">
        <w:trPr>
          <w:trHeight w:val="144"/>
        </w:trPr>
        <w:tc>
          <w:tcPr>
            <w:tcW w:w="1440" w:type="dxa"/>
            <w:shd w:val="clear" w:color="auto" w:fill="auto"/>
          </w:tcPr>
          <w:p w14:paraId="6D0B3C8E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6840" w:type="dxa"/>
            <w:shd w:val="clear" w:color="auto" w:fill="F0CDA1" w:themeFill="accent1"/>
            <w:vAlign w:val="center"/>
          </w:tcPr>
          <w:p w14:paraId="631EF3A4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1070" w:type="dxa"/>
            <w:shd w:val="clear" w:color="auto" w:fill="auto"/>
          </w:tcPr>
          <w:p w14:paraId="3575D5B0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</w:tr>
      <w:tr w:rsidR="005854DB" w14:paraId="46F973B8" w14:textId="77777777" w:rsidTr="00A67285">
        <w:trPr>
          <w:trHeight w:val="1332"/>
        </w:trPr>
        <w:tc>
          <w:tcPr>
            <w:tcW w:w="9350" w:type="dxa"/>
            <w:gridSpan w:val="3"/>
            <w:shd w:val="clear" w:color="auto" w:fill="auto"/>
          </w:tcPr>
          <w:sdt>
            <w:sdtPr>
              <w:alias w:val="Subtitle"/>
              <w:tag w:val=""/>
              <w:id w:val="1073854703"/>
              <w:placeholder>
                <w:docPart w:val="EAA96F10BAB049539AA81725A0ECA403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p w14:paraId="2A66DB57" w14:textId="656673E7" w:rsidR="005854DB" w:rsidRPr="005854DB" w:rsidRDefault="006A62CA" w:rsidP="005854DB">
                <w:pPr>
                  <w:pStyle w:val="Subtitle"/>
                </w:pPr>
                <w:r>
                  <w:t>19MID0020</w:t>
                </w:r>
              </w:p>
            </w:sdtContent>
          </w:sdt>
        </w:tc>
      </w:tr>
    </w:tbl>
    <w:bookmarkEnd w:id="0"/>
    <w:p w14:paraId="30C5112F" w14:textId="00345DF1" w:rsidR="002955AB" w:rsidRDefault="00210BD5" w:rsidP="00210BD5">
      <w:pPr>
        <w:pStyle w:val="Heading1"/>
      </w:pPr>
      <w:r>
        <w:t>Data-Set Creation using Editor</w:t>
      </w:r>
    </w:p>
    <w:p w14:paraId="74048724" w14:textId="1736B230" w:rsidR="009F7C65" w:rsidRDefault="009F7C65" w:rsidP="009F7C65">
      <w:r w:rsidRPr="009F7C65">
        <w:drawing>
          <wp:inline distT="0" distB="0" distL="0" distR="0" wp14:anchorId="47EC607D" wp14:editId="6BD3D8C5">
            <wp:extent cx="4857750" cy="2469837"/>
            <wp:effectExtent l="0" t="0" r="0" b="698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7591" cy="248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210" w14:textId="53B72F68" w:rsidR="00A37656" w:rsidRDefault="00A37656" w:rsidP="008C2814">
      <w:pPr>
        <w:pStyle w:val="Heading1"/>
      </w:pPr>
      <w:r>
        <w:t xml:space="preserve">Opening the created </w:t>
      </w:r>
      <w:proofErr w:type="gramStart"/>
      <w:r>
        <w:t>Data-Set</w:t>
      </w:r>
      <w:proofErr w:type="gramEnd"/>
      <w:r>
        <w:t xml:space="preserve"> </w:t>
      </w:r>
      <w:r>
        <w:t>using Weka</w:t>
      </w:r>
    </w:p>
    <w:p w14:paraId="37BD036A" w14:textId="327D9AF3" w:rsidR="00A37656" w:rsidRDefault="00A37656" w:rsidP="00D87758">
      <w:pPr>
        <w:jc w:val="center"/>
      </w:pPr>
      <w:r w:rsidRPr="00A37656">
        <w:drawing>
          <wp:inline distT="0" distB="0" distL="0" distR="0" wp14:anchorId="19FF4D2C" wp14:editId="6EC78553">
            <wp:extent cx="6259804" cy="3270250"/>
            <wp:effectExtent l="0" t="0" r="8255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3028" cy="32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7961" w14:textId="00788A35" w:rsidR="008D7033" w:rsidRDefault="008D7033" w:rsidP="008D7033">
      <w:pPr>
        <w:pStyle w:val="Heading1"/>
      </w:pPr>
      <w:r>
        <w:lastRenderedPageBreak/>
        <w:t xml:space="preserve">Adding new Instances </w:t>
      </w:r>
    </w:p>
    <w:p w14:paraId="4935D594" w14:textId="6FF1E22F" w:rsidR="008D7033" w:rsidRDefault="004009C7" w:rsidP="008D7033">
      <w:r w:rsidRPr="004009C7">
        <w:drawing>
          <wp:inline distT="0" distB="0" distL="0" distR="0" wp14:anchorId="60C5C46C" wp14:editId="2A4F8F97">
            <wp:extent cx="6400800" cy="3350260"/>
            <wp:effectExtent l="0" t="0" r="0" b="254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5663" w14:textId="168ADA29" w:rsidR="00A6023E" w:rsidRDefault="00A6023E" w:rsidP="00A6023E">
      <w:pPr>
        <w:pStyle w:val="Heading1"/>
      </w:pPr>
      <w:r>
        <w:t>Adding</w:t>
      </w:r>
      <w:r>
        <w:t xml:space="preserve"> </w:t>
      </w:r>
      <w:r>
        <w:t>Attributes</w:t>
      </w:r>
    </w:p>
    <w:p w14:paraId="2D7F098E" w14:textId="53F8BC46" w:rsidR="00A6023E" w:rsidRDefault="00435F9B" w:rsidP="008D7033">
      <w:r>
        <w:rPr>
          <w:noProof/>
        </w:rPr>
        <w:drawing>
          <wp:inline distT="0" distB="0" distL="0" distR="0" wp14:anchorId="69781189" wp14:editId="672D67EC">
            <wp:extent cx="6400800" cy="36004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6B8" w14:textId="71EAAC29" w:rsidR="00435F9B" w:rsidRDefault="00435F9B" w:rsidP="008D7033">
      <w:r w:rsidRPr="00435F9B">
        <w:lastRenderedPageBreak/>
        <w:drawing>
          <wp:inline distT="0" distB="0" distL="0" distR="0" wp14:anchorId="5DD1C211" wp14:editId="7778DC31">
            <wp:extent cx="6400800" cy="3343910"/>
            <wp:effectExtent l="0" t="0" r="0" b="889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854C" w14:textId="49FE0386" w:rsidR="00D167E1" w:rsidRDefault="00D167E1" w:rsidP="008D7033">
      <w:r>
        <w:rPr>
          <w:noProof/>
        </w:rPr>
        <w:drawing>
          <wp:inline distT="0" distB="0" distL="0" distR="0" wp14:anchorId="634F6160" wp14:editId="7CE7C2B1">
            <wp:extent cx="6400800" cy="360045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0F8F" w14:textId="3893BFA9" w:rsidR="00385E66" w:rsidRDefault="00385E66" w:rsidP="008D7033"/>
    <w:p w14:paraId="172C80A7" w14:textId="77777777" w:rsidR="00385E66" w:rsidRDefault="00385E66" w:rsidP="008D7033"/>
    <w:p w14:paraId="1E1E1821" w14:textId="6576B22B" w:rsidR="008D7033" w:rsidRDefault="008D7033" w:rsidP="008D7033">
      <w:pPr>
        <w:pStyle w:val="Heading1"/>
      </w:pPr>
      <w:r>
        <w:lastRenderedPageBreak/>
        <w:t>Removing Instances</w:t>
      </w:r>
    </w:p>
    <w:p w14:paraId="159E0E44" w14:textId="38284415" w:rsidR="00A435C5" w:rsidRPr="00A435C5" w:rsidRDefault="00385E66" w:rsidP="00A435C5">
      <w:r>
        <w:rPr>
          <w:noProof/>
        </w:rPr>
        <w:drawing>
          <wp:inline distT="0" distB="0" distL="0" distR="0" wp14:anchorId="7BC8A8FA" wp14:editId="6F7EA813">
            <wp:extent cx="6400800" cy="360045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862E" w14:textId="06CC0017" w:rsidR="00A435C5" w:rsidRDefault="00A435C5" w:rsidP="00A435C5">
      <w:pPr>
        <w:pStyle w:val="Heading1"/>
      </w:pPr>
      <w:r>
        <w:lastRenderedPageBreak/>
        <w:t xml:space="preserve">Removing </w:t>
      </w:r>
      <w:r>
        <w:t>Attributes</w:t>
      </w:r>
    </w:p>
    <w:p w14:paraId="17AE1D51" w14:textId="7D7F9E90" w:rsidR="008D7033" w:rsidRDefault="00C30373" w:rsidP="00C30373">
      <w:r>
        <w:rPr>
          <w:noProof/>
        </w:rPr>
        <w:drawing>
          <wp:inline distT="0" distB="0" distL="0" distR="0" wp14:anchorId="5C930C1B" wp14:editId="7D98069E">
            <wp:extent cx="6400800" cy="360045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E649" w14:textId="18AE8828" w:rsidR="006B63C3" w:rsidRDefault="006B63C3" w:rsidP="00C30373">
      <w:r w:rsidRPr="006B63C3">
        <w:drawing>
          <wp:inline distT="0" distB="0" distL="0" distR="0" wp14:anchorId="5EF9F34D" wp14:editId="366AD500">
            <wp:extent cx="6400800" cy="335407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C546" w14:textId="3231775F" w:rsidR="00D724D2" w:rsidRDefault="00D724D2" w:rsidP="00D724D2">
      <w:pPr>
        <w:pStyle w:val="Heading1"/>
      </w:pPr>
      <w:r>
        <w:lastRenderedPageBreak/>
        <w:t>Normalize</w:t>
      </w:r>
    </w:p>
    <w:p w14:paraId="7AAA2073" w14:textId="1A54BCBE" w:rsidR="00D724D2" w:rsidRDefault="00711D1A" w:rsidP="00C30373">
      <w:r>
        <w:rPr>
          <w:noProof/>
        </w:rPr>
        <w:drawing>
          <wp:inline distT="0" distB="0" distL="0" distR="0" wp14:anchorId="4C815EDD" wp14:editId="33A7A8BB">
            <wp:extent cx="6540500" cy="3679031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43622" cy="368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8640" w14:textId="6E65A836" w:rsidR="00B93734" w:rsidRDefault="00B93734" w:rsidP="00C30373">
      <w:r w:rsidRPr="00DC0E76">
        <w:drawing>
          <wp:inline distT="0" distB="0" distL="0" distR="0" wp14:anchorId="19825A8A" wp14:editId="5ABA7BF5">
            <wp:extent cx="6572250" cy="3443911"/>
            <wp:effectExtent l="0" t="0" r="0" b="4445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3082" cy="344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210E" w14:textId="7AE58CC7" w:rsidR="00A017EF" w:rsidRDefault="00A017EF" w:rsidP="00C30373">
      <w:r w:rsidRPr="00A017EF">
        <w:lastRenderedPageBreak/>
        <w:drawing>
          <wp:inline distT="0" distB="0" distL="0" distR="0" wp14:anchorId="3518AEF6" wp14:editId="5A6FD8FD">
            <wp:extent cx="6400800" cy="335407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A86D" w14:textId="54F1B868" w:rsidR="00490E44" w:rsidRDefault="00490E44" w:rsidP="00C30373">
      <w:r w:rsidRPr="00490E44">
        <w:drawing>
          <wp:inline distT="0" distB="0" distL="0" distR="0" wp14:anchorId="583C59FA" wp14:editId="6DA9DDE8">
            <wp:extent cx="6400800" cy="336042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0FED" w14:textId="3454648E" w:rsidR="00D724D2" w:rsidRDefault="00425EF0" w:rsidP="00D724D2">
      <w:pPr>
        <w:pStyle w:val="Heading1"/>
      </w:pPr>
      <w:r>
        <w:lastRenderedPageBreak/>
        <w:t>Replacing</w:t>
      </w:r>
      <w:r w:rsidR="00D724D2">
        <w:t xml:space="preserve"> </w:t>
      </w:r>
      <w:r w:rsidR="002421D4">
        <w:t>the Missing Values</w:t>
      </w:r>
    </w:p>
    <w:p w14:paraId="47EC64B3" w14:textId="00890868" w:rsidR="00D724D2" w:rsidRDefault="002421D4" w:rsidP="00C30373">
      <w:r>
        <w:t xml:space="preserve">Since there are no missing values in the </w:t>
      </w:r>
      <w:proofErr w:type="gramStart"/>
      <w:r>
        <w:t>data-set</w:t>
      </w:r>
      <w:proofErr w:type="gramEnd"/>
      <w:r>
        <w:t>, I am deleting some records intentionally.</w:t>
      </w:r>
      <w:r w:rsidR="00AF3E0C">
        <w:br/>
      </w:r>
      <w:r w:rsidR="00AF3E0C" w:rsidRPr="00AF3E0C">
        <w:drawing>
          <wp:inline distT="0" distB="0" distL="0" distR="0" wp14:anchorId="307A3089" wp14:editId="58F8E9EF">
            <wp:extent cx="6400800" cy="333375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23FF" w14:textId="1506CBBC" w:rsidR="00551976" w:rsidRDefault="00551976" w:rsidP="00C30373">
      <w:r>
        <w:rPr>
          <w:noProof/>
        </w:rPr>
        <w:drawing>
          <wp:inline distT="0" distB="0" distL="0" distR="0" wp14:anchorId="27684F1F" wp14:editId="7AD63842">
            <wp:extent cx="6400800" cy="360045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97CE" w14:textId="4BE34A6F" w:rsidR="000B3A08" w:rsidRDefault="000B3A08" w:rsidP="00C30373"/>
    <w:p w14:paraId="0BD948E1" w14:textId="4409B77F" w:rsidR="007C35DC" w:rsidRDefault="007C35DC" w:rsidP="007C35DC">
      <w:pPr>
        <w:pStyle w:val="Heading1"/>
      </w:pPr>
      <w:r>
        <w:lastRenderedPageBreak/>
        <w:t>Re</w:t>
      </w:r>
      <w:r>
        <w:t>move the values filter</w:t>
      </w:r>
    </w:p>
    <w:p w14:paraId="18D3AE7A" w14:textId="77777777" w:rsidR="007C35DC" w:rsidRDefault="007C35DC" w:rsidP="00C30373"/>
    <w:p w14:paraId="3404AF60" w14:textId="3477A585" w:rsidR="007C35DC" w:rsidRDefault="007C35DC" w:rsidP="00C30373">
      <w:r w:rsidRPr="00F012BE">
        <w:rPr>
          <w:noProof/>
        </w:rPr>
        <w:drawing>
          <wp:inline distT="0" distB="0" distL="0" distR="0" wp14:anchorId="591B1C16" wp14:editId="6CFDCEB0">
            <wp:extent cx="6400800" cy="4722012"/>
            <wp:effectExtent l="0" t="0" r="0" b="254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B99A" w14:textId="757E446D" w:rsidR="003D22CB" w:rsidRDefault="003D22CB" w:rsidP="00C30373">
      <w:r w:rsidRPr="003659EE">
        <w:rPr>
          <w:noProof/>
        </w:rPr>
        <w:drawing>
          <wp:inline distT="0" distB="0" distL="0" distR="0" wp14:anchorId="0813F0A1" wp14:editId="244D4611">
            <wp:extent cx="6400800" cy="1907519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0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0B3E" w14:textId="77777777" w:rsidR="007C35DC" w:rsidRPr="009F7C65" w:rsidRDefault="007C35DC" w:rsidP="00C30373"/>
    <w:sectPr w:rsidR="007C35DC" w:rsidRPr="009F7C65" w:rsidSect="00A67285">
      <w:headerReference w:type="default" r:id="rId28"/>
      <w:footerReference w:type="default" r:id="rId29"/>
      <w:headerReference w:type="first" r:id="rId30"/>
      <w:footerReference w:type="first" r:id="rId31"/>
      <w:pgSz w:w="12240" w:h="15840" w:code="1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3A610" w14:textId="77777777" w:rsidR="009C008D" w:rsidRDefault="009C008D" w:rsidP="005A20E2">
      <w:pPr>
        <w:spacing w:after="0"/>
      </w:pPr>
      <w:r>
        <w:separator/>
      </w:r>
    </w:p>
    <w:p w14:paraId="6196937F" w14:textId="77777777" w:rsidR="009C008D" w:rsidRDefault="009C008D"/>
    <w:p w14:paraId="68A54740" w14:textId="77777777" w:rsidR="009C008D" w:rsidRDefault="009C008D" w:rsidP="009B4773"/>
    <w:p w14:paraId="27AB5378" w14:textId="77777777" w:rsidR="009C008D" w:rsidRDefault="009C008D" w:rsidP="00513832"/>
  </w:endnote>
  <w:endnote w:type="continuationSeparator" w:id="0">
    <w:p w14:paraId="149DC3D3" w14:textId="77777777" w:rsidR="009C008D" w:rsidRDefault="009C008D" w:rsidP="005A20E2">
      <w:pPr>
        <w:spacing w:after="0"/>
      </w:pPr>
      <w:r>
        <w:continuationSeparator/>
      </w:r>
    </w:p>
    <w:p w14:paraId="036E1F64" w14:textId="77777777" w:rsidR="009C008D" w:rsidRDefault="009C008D"/>
    <w:p w14:paraId="32B6F979" w14:textId="77777777" w:rsidR="009C008D" w:rsidRDefault="009C008D" w:rsidP="009B4773"/>
    <w:p w14:paraId="308D6F00" w14:textId="77777777" w:rsidR="009C008D" w:rsidRDefault="009C008D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262BB" w14:textId="77777777" w:rsidR="00B57756" w:rsidRPr="003639D2" w:rsidRDefault="00B57756" w:rsidP="003639D2">
    <w:pPr>
      <w:pStyle w:val="Footer"/>
    </w:pPr>
    <w:r w:rsidRPr="003639D2">
      <w:tab/>
    </w:r>
    <w:r w:rsidRPr="003639D2">
      <w:fldChar w:fldCharType="begin"/>
    </w:r>
    <w:r w:rsidRPr="003639D2">
      <w:instrText xml:space="preserve"> PAGE   \* MERGEFORMAT </w:instrText>
    </w:r>
    <w:r w:rsidRPr="003639D2">
      <w:fldChar w:fldCharType="separate"/>
    </w:r>
    <w:r w:rsidRPr="003639D2">
      <w:t>1</w:t>
    </w:r>
    <w:r w:rsidRPr="003639D2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740AA3" w14:textId="77777777" w:rsidR="005854DB" w:rsidRPr="00F8411A" w:rsidRDefault="005854DB" w:rsidP="005854DB">
    <w:pPr>
      <w:pStyle w:val="Footer"/>
    </w:pPr>
    <w:r w:rsidRPr="00F8411A">
      <w:tab/>
    </w:r>
    <w:r w:rsidRPr="00F8411A">
      <w:fldChar w:fldCharType="begin"/>
    </w:r>
    <w:r w:rsidRPr="00F8411A">
      <w:instrText xml:space="preserve"> PAGE   \* MERGEFORMAT </w:instrText>
    </w:r>
    <w:r w:rsidRPr="00F8411A">
      <w:fldChar w:fldCharType="separate"/>
    </w:r>
    <w:r>
      <w:t>2</w:t>
    </w:r>
    <w:r w:rsidRPr="00F8411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8B9F6" w14:textId="77777777" w:rsidR="009C008D" w:rsidRDefault="009C008D" w:rsidP="005A20E2">
      <w:pPr>
        <w:spacing w:after="0"/>
      </w:pPr>
      <w:r>
        <w:separator/>
      </w:r>
    </w:p>
    <w:p w14:paraId="1632EB16" w14:textId="77777777" w:rsidR="009C008D" w:rsidRDefault="009C008D"/>
    <w:p w14:paraId="3A716C55" w14:textId="77777777" w:rsidR="009C008D" w:rsidRDefault="009C008D" w:rsidP="009B4773"/>
    <w:p w14:paraId="2C55BB58" w14:textId="77777777" w:rsidR="009C008D" w:rsidRDefault="009C008D" w:rsidP="00513832"/>
  </w:footnote>
  <w:footnote w:type="continuationSeparator" w:id="0">
    <w:p w14:paraId="6B3FC974" w14:textId="77777777" w:rsidR="009C008D" w:rsidRDefault="009C008D" w:rsidP="005A20E2">
      <w:pPr>
        <w:spacing w:after="0"/>
      </w:pPr>
      <w:r>
        <w:continuationSeparator/>
      </w:r>
    </w:p>
    <w:p w14:paraId="09205A02" w14:textId="77777777" w:rsidR="009C008D" w:rsidRDefault="009C008D"/>
    <w:p w14:paraId="3929C3BC" w14:textId="77777777" w:rsidR="009C008D" w:rsidRDefault="009C008D" w:rsidP="009B4773"/>
    <w:p w14:paraId="1246E84E" w14:textId="77777777" w:rsidR="009C008D" w:rsidRDefault="009C008D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F565C" w14:textId="4B574BD5" w:rsidR="003639D2" w:rsidRPr="003639D2" w:rsidRDefault="009C008D" w:rsidP="003639D2">
    <w:pPr>
      <w:pStyle w:val="Header1"/>
    </w:pPr>
    <w:sdt>
      <w:sdtPr>
        <w:alias w:val="Title"/>
        <w:tag w:val=""/>
        <w:id w:val="-611985797"/>
        <w:placeholder>
          <w:docPart w:val="0A288E99F7F649559090C14E1B29C26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/>
      <w:sdtContent>
        <w:r w:rsidR="00BF13C2">
          <w:t>Data Preprocessing</w:t>
        </w:r>
      </w:sdtContent>
    </w:sdt>
  </w:p>
  <w:p w14:paraId="3770C65D" w14:textId="14948836" w:rsidR="005854DB" w:rsidRPr="005854DB" w:rsidRDefault="009C008D" w:rsidP="003D6AFD">
    <w:pPr>
      <w:pStyle w:val="Header"/>
    </w:pPr>
    <w:sdt>
      <w:sdtPr>
        <w:alias w:val="Subtitle"/>
        <w:tag w:val=""/>
        <w:id w:val="-2023313307"/>
        <w:placeholder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15:appearance w15:val="hidden"/>
        <w:text/>
      </w:sdtPr>
      <w:sdtEndPr/>
      <w:sdtContent>
        <w:r w:rsidR="006A62CA">
          <w:t>19MID0020</w:t>
        </w:r>
      </w:sdtContent>
    </w:sdt>
    <w:r w:rsidR="003D6AFD" w:rsidRPr="003D6AFD">
      <w:t xml:space="preserve"> </w:t>
    </w:r>
    <w:r w:rsidR="005854DB">
      <w:rPr>
        <w:noProof/>
      </w:rPr>
      <mc:AlternateContent>
        <mc:Choice Requires="wps">
          <w:drawing>
            <wp:anchor distT="45720" distB="45720" distL="114300" distR="114300" simplePos="0" relativeHeight="251696128" behindDoc="1" locked="0" layoutInCell="1" allowOverlap="1" wp14:anchorId="46711EEF" wp14:editId="7CBC911C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43000"/>
              <wp:effectExtent l="0" t="0" r="0" b="0"/>
              <wp:wrapNone/>
              <wp:docPr id="1" name="Text Box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43000"/>
                      </a:xfrm>
                      <a:prstGeom prst="rect">
                        <a:avLst/>
                      </a:prstGeom>
                      <a:solidFill>
                        <a:srgbClr val="107082">
                          <a:alpha val="14902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EC8C023" w14:textId="77777777" w:rsidR="005854DB" w:rsidRDefault="005854DB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6711EE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&quot;&quot;" style="position:absolute;margin-left:0;margin-top:0;width:11in;height:90pt;z-index:-2516203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" fillcolor="#107082" stroked="f">
              <v:fill opacity="9766f"/>
              <v:textbox inset="20mm,8mm">
                <w:txbxContent>
                  <w:p w14:paraId="5EC8C023" w14:textId="77777777" w:rsidR="005854DB" w:rsidRDefault="005854DB" w:rsidP="0003123C"/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5E5BF" w14:textId="77777777" w:rsidR="005854DB" w:rsidRDefault="005C7E0C" w:rsidP="00A67285">
    <w:pPr>
      <w:pStyle w:val="Header"/>
      <w:spacing w:after="0"/>
    </w:pPr>
    <w:r>
      <w:rPr>
        <w:noProof/>
      </w:rPr>
      <w:drawing>
        <wp:anchor distT="0" distB="0" distL="114300" distR="114300" simplePos="0" relativeHeight="251698176" behindDoc="1" locked="0" layoutInCell="1" allowOverlap="1" wp14:anchorId="6917DAA7" wp14:editId="532C1FB2">
          <wp:simplePos x="0" y="0"/>
          <wp:positionH relativeFrom="page">
            <wp:align>center</wp:align>
          </wp:positionH>
          <wp:positionV relativeFrom="page">
            <wp:align>top</wp:align>
          </wp:positionV>
          <wp:extent cx="7836408" cy="2286000"/>
          <wp:effectExtent l="0" t="0" r="0" b="0"/>
          <wp:wrapNone/>
          <wp:docPr id="193" name="Picture 193" descr="Group of people discuss someth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92" t="47708" r="26358" b="28055"/>
                  <a:stretch/>
                </pic:blipFill>
                <pic:spPr bwMode="auto">
                  <a:xfrm>
                    <a:off x="0" y="0"/>
                    <a:ext cx="7836408" cy="2286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334719"/>
    <w:multiLevelType w:val="hybridMultilevel"/>
    <w:tmpl w:val="E6201EB2"/>
    <w:lvl w:ilvl="0" w:tplc="14961B98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1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6"/>
  </w:num>
  <w:num w:numId="3">
    <w:abstractNumId w:val="18"/>
  </w:num>
  <w:num w:numId="4">
    <w:abstractNumId w:val="26"/>
  </w:num>
  <w:num w:numId="5">
    <w:abstractNumId w:val="15"/>
  </w:num>
  <w:num w:numId="6">
    <w:abstractNumId w:val="9"/>
  </w:num>
  <w:num w:numId="7">
    <w:abstractNumId w:val="35"/>
  </w:num>
  <w:num w:numId="8">
    <w:abstractNumId w:val="14"/>
  </w:num>
  <w:num w:numId="9">
    <w:abstractNumId w:val="37"/>
  </w:num>
  <w:num w:numId="10">
    <w:abstractNumId w:val="32"/>
  </w:num>
  <w:num w:numId="11">
    <w:abstractNumId w:val="5"/>
  </w:num>
  <w:num w:numId="12">
    <w:abstractNumId w:val="12"/>
  </w:num>
  <w:num w:numId="13">
    <w:abstractNumId w:val="17"/>
  </w:num>
  <w:num w:numId="14">
    <w:abstractNumId w:val="25"/>
  </w:num>
  <w:num w:numId="15">
    <w:abstractNumId w:val="21"/>
  </w:num>
  <w:num w:numId="16">
    <w:abstractNumId w:val="8"/>
  </w:num>
  <w:num w:numId="17">
    <w:abstractNumId w:val="27"/>
  </w:num>
  <w:num w:numId="18">
    <w:abstractNumId w:val="38"/>
  </w:num>
  <w:num w:numId="19">
    <w:abstractNumId w:val="11"/>
  </w:num>
  <w:num w:numId="20">
    <w:abstractNumId w:val="30"/>
  </w:num>
  <w:num w:numId="21">
    <w:abstractNumId w:val="13"/>
  </w:num>
  <w:num w:numId="22">
    <w:abstractNumId w:val="22"/>
  </w:num>
  <w:num w:numId="23">
    <w:abstractNumId w:val="24"/>
  </w:num>
  <w:num w:numId="24">
    <w:abstractNumId w:val="20"/>
  </w:num>
  <w:num w:numId="25">
    <w:abstractNumId w:val="23"/>
  </w:num>
  <w:num w:numId="26">
    <w:abstractNumId w:val="10"/>
  </w:num>
  <w:num w:numId="27">
    <w:abstractNumId w:val="33"/>
  </w:num>
  <w:num w:numId="28">
    <w:abstractNumId w:val="16"/>
  </w:num>
  <w:num w:numId="29">
    <w:abstractNumId w:val="7"/>
  </w:num>
  <w:num w:numId="30">
    <w:abstractNumId w:val="19"/>
  </w:num>
  <w:num w:numId="31">
    <w:abstractNumId w:val="6"/>
  </w:num>
  <w:num w:numId="32">
    <w:abstractNumId w:val="29"/>
  </w:num>
  <w:num w:numId="33">
    <w:abstractNumId w:val="31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4"/>
  </w:num>
  <w:num w:numId="3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BD5"/>
    <w:rsid w:val="0000092E"/>
    <w:rsid w:val="00012A83"/>
    <w:rsid w:val="00017C3C"/>
    <w:rsid w:val="00021F2E"/>
    <w:rsid w:val="00026EAE"/>
    <w:rsid w:val="0003123C"/>
    <w:rsid w:val="00032A10"/>
    <w:rsid w:val="00043FFE"/>
    <w:rsid w:val="00044074"/>
    <w:rsid w:val="0004430C"/>
    <w:rsid w:val="00066DE2"/>
    <w:rsid w:val="00077931"/>
    <w:rsid w:val="00084E91"/>
    <w:rsid w:val="000900B6"/>
    <w:rsid w:val="000A649E"/>
    <w:rsid w:val="000A7626"/>
    <w:rsid w:val="000B2D28"/>
    <w:rsid w:val="000B3A08"/>
    <w:rsid w:val="000B5DA2"/>
    <w:rsid w:val="000C1C28"/>
    <w:rsid w:val="000C5872"/>
    <w:rsid w:val="000E0979"/>
    <w:rsid w:val="000E1544"/>
    <w:rsid w:val="000F47C0"/>
    <w:rsid w:val="001155CE"/>
    <w:rsid w:val="001225D9"/>
    <w:rsid w:val="0012403E"/>
    <w:rsid w:val="00124370"/>
    <w:rsid w:val="00160392"/>
    <w:rsid w:val="00164319"/>
    <w:rsid w:val="001A5429"/>
    <w:rsid w:val="001D1C22"/>
    <w:rsid w:val="001E11F1"/>
    <w:rsid w:val="001E1E58"/>
    <w:rsid w:val="00206719"/>
    <w:rsid w:val="00207A17"/>
    <w:rsid w:val="00210BD5"/>
    <w:rsid w:val="00240312"/>
    <w:rsid w:val="002421D4"/>
    <w:rsid w:val="00247B17"/>
    <w:rsid w:val="00252E4A"/>
    <w:rsid w:val="002642A8"/>
    <w:rsid w:val="002955AB"/>
    <w:rsid w:val="002A137B"/>
    <w:rsid w:val="002D6392"/>
    <w:rsid w:val="0031130D"/>
    <w:rsid w:val="00314A6F"/>
    <w:rsid w:val="00334394"/>
    <w:rsid w:val="00347AF5"/>
    <w:rsid w:val="00360F98"/>
    <w:rsid w:val="00362478"/>
    <w:rsid w:val="003639D2"/>
    <w:rsid w:val="00374421"/>
    <w:rsid w:val="00385E66"/>
    <w:rsid w:val="00396BA9"/>
    <w:rsid w:val="003A1203"/>
    <w:rsid w:val="003B5758"/>
    <w:rsid w:val="003B7934"/>
    <w:rsid w:val="003C01B2"/>
    <w:rsid w:val="003D22CB"/>
    <w:rsid w:val="003D59A7"/>
    <w:rsid w:val="003D6AFD"/>
    <w:rsid w:val="003E78A7"/>
    <w:rsid w:val="003F0714"/>
    <w:rsid w:val="003F13B0"/>
    <w:rsid w:val="003F5F4A"/>
    <w:rsid w:val="004009C7"/>
    <w:rsid w:val="00403423"/>
    <w:rsid w:val="00425EF0"/>
    <w:rsid w:val="004262DD"/>
    <w:rsid w:val="0042646F"/>
    <w:rsid w:val="00435096"/>
    <w:rsid w:val="00435F9B"/>
    <w:rsid w:val="004411FB"/>
    <w:rsid w:val="00443212"/>
    <w:rsid w:val="004551EE"/>
    <w:rsid w:val="00490E44"/>
    <w:rsid w:val="00493EC0"/>
    <w:rsid w:val="00495909"/>
    <w:rsid w:val="004B5251"/>
    <w:rsid w:val="004C0453"/>
    <w:rsid w:val="004C432D"/>
    <w:rsid w:val="004C7B3E"/>
    <w:rsid w:val="00513832"/>
    <w:rsid w:val="00526C37"/>
    <w:rsid w:val="00533047"/>
    <w:rsid w:val="00551976"/>
    <w:rsid w:val="00560635"/>
    <w:rsid w:val="00567626"/>
    <w:rsid w:val="00577B45"/>
    <w:rsid w:val="005854DB"/>
    <w:rsid w:val="005919AF"/>
    <w:rsid w:val="005A039C"/>
    <w:rsid w:val="005A20E2"/>
    <w:rsid w:val="005B6A1A"/>
    <w:rsid w:val="005C7E0C"/>
    <w:rsid w:val="005D2146"/>
    <w:rsid w:val="005F6388"/>
    <w:rsid w:val="006329E1"/>
    <w:rsid w:val="00633E73"/>
    <w:rsid w:val="00655308"/>
    <w:rsid w:val="00664450"/>
    <w:rsid w:val="0068443E"/>
    <w:rsid w:val="00685B4E"/>
    <w:rsid w:val="006936EB"/>
    <w:rsid w:val="006A62CA"/>
    <w:rsid w:val="006B048A"/>
    <w:rsid w:val="006B2383"/>
    <w:rsid w:val="006B63C3"/>
    <w:rsid w:val="006C4D5C"/>
    <w:rsid w:val="006D0144"/>
    <w:rsid w:val="006E3FC8"/>
    <w:rsid w:val="006F38DB"/>
    <w:rsid w:val="00711D1A"/>
    <w:rsid w:val="007157EF"/>
    <w:rsid w:val="0073670F"/>
    <w:rsid w:val="00740FCE"/>
    <w:rsid w:val="00753E67"/>
    <w:rsid w:val="0078010D"/>
    <w:rsid w:val="00784AB5"/>
    <w:rsid w:val="007B17C4"/>
    <w:rsid w:val="007B1F5A"/>
    <w:rsid w:val="007B3AB6"/>
    <w:rsid w:val="007B5AFF"/>
    <w:rsid w:val="007C136F"/>
    <w:rsid w:val="007C35DC"/>
    <w:rsid w:val="007C5AF4"/>
    <w:rsid w:val="007D40E3"/>
    <w:rsid w:val="007D5767"/>
    <w:rsid w:val="007F793B"/>
    <w:rsid w:val="00813EC8"/>
    <w:rsid w:val="00817F8C"/>
    <w:rsid w:val="0082491D"/>
    <w:rsid w:val="0083428B"/>
    <w:rsid w:val="00876F99"/>
    <w:rsid w:val="008820B3"/>
    <w:rsid w:val="00886169"/>
    <w:rsid w:val="0089410F"/>
    <w:rsid w:val="008965F6"/>
    <w:rsid w:val="008A2B5E"/>
    <w:rsid w:val="008C2814"/>
    <w:rsid w:val="008D3386"/>
    <w:rsid w:val="008D7033"/>
    <w:rsid w:val="008F704C"/>
    <w:rsid w:val="0090206C"/>
    <w:rsid w:val="00902998"/>
    <w:rsid w:val="00912C1B"/>
    <w:rsid w:val="0092125E"/>
    <w:rsid w:val="00924319"/>
    <w:rsid w:val="009355C2"/>
    <w:rsid w:val="00952A7A"/>
    <w:rsid w:val="00974BF8"/>
    <w:rsid w:val="009A3B33"/>
    <w:rsid w:val="009A45A0"/>
    <w:rsid w:val="009B35B5"/>
    <w:rsid w:val="009B3A56"/>
    <w:rsid w:val="009B4773"/>
    <w:rsid w:val="009C008D"/>
    <w:rsid w:val="009D2556"/>
    <w:rsid w:val="009F7C65"/>
    <w:rsid w:val="00A017EF"/>
    <w:rsid w:val="00A21641"/>
    <w:rsid w:val="00A371D8"/>
    <w:rsid w:val="00A37656"/>
    <w:rsid w:val="00A435C5"/>
    <w:rsid w:val="00A6023E"/>
    <w:rsid w:val="00A630FD"/>
    <w:rsid w:val="00A67285"/>
    <w:rsid w:val="00A74908"/>
    <w:rsid w:val="00A91213"/>
    <w:rsid w:val="00A960DC"/>
    <w:rsid w:val="00AA29B1"/>
    <w:rsid w:val="00AA387F"/>
    <w:rsid w:val="00AA66D7"/>
    <w:rsid w:val="00AC3653"/>
    <w:rsid w:val="00AE0241"/>
    <w:rsid w:val="00AE5008"/>
    <w:rsid w:val="00AF3E0C"/>
    <w:rsid w:val="00B12D81"/>
    <w:rsid w:val="00B26302"/>
    <w:rsid w:val="00B37B3B"/>
    <w:rsid w:val="00B44C47"/>
    <w:rsid w:val="00B57756"/>
    <w:rsid w:val="00B57F4F"/>
    <w:rsid w:val="00B7636D"/>
    <w:rsid w:val="00B80CF1"/>
    <w:rsid w:val="00B93734"/>
    <w:rsid w:val="00BA2A38"/>
    <w:rsid w:val="00BA31C4"/>
    <w:rsid w:val="00BB02E6"/>
    <w:rsid w:val="00BC5399"/>
    <w:rsid w:val="00BD0C60"/>
    <w:rsid w:val="00BF13C2"/>
    <w:rsid w:val="00C17BCF"/>
    <w:rsid w:val="00C30373"/>
    <w:rsid w:val="00C3246A"/>
    <w:rsid w:val="00C65564"/>
    <w:rsid w:val="00CA61D8"/>
    <w:rsid w:val="00CB402B"/>
    <w:rsid w:val="00CD1D98"/>
    <w:rsid w:val="00CF1267"/>
    <w:rsid w:val="00D13200"/>
    <w:rsid w:val="00D167E1"/>
    <w:rsid w:val="00D26769"/>
    <w:rsid w:val="00D27AF8"/>
    <w:rsid w:val="00D6543F"/>
    <w:rsid w:val="00D724D2"/>
    <w:rsid w:val="00D74E0C"/>
    <w:rsid w:val="00D8068C"/>
    <w:rsid w:val="00D87758"/>
    <w:rsid w:val="00D94688"/>
    <w:rsid w:val="00DA2D18"/>
    <w:rsid w:val="00DB5A2E"/>
    <w:rsid w:val="00DC0528"/>
    <w:rsid w:val="00DC0E76"/>
    <w:rsid w:val="00DC1104"/>
    <w:rsid w:val="00DC7466"/>
    <w:rsid w:val="00DC7E1C"/>
    <w:rsid w:val="00DE65A2"/>
    <w:rsid w:val="00DF2DCC"/>
    <w:rsid w:val="00E01D0E"/>
    <w:rsid w:val="00E16215"/>
    <w:rsid w:val="00E31650"/>
    <w:rsid w:val="00E35169"/>
    <w:rsid w:val="00E53724"/>
    <w:rsid w:val="00E552C8"/>
    <w:rsid w:val="00E75006"/>
    <w:rsid w:val="00E84350"/>
    <w:rsid w:val="00E85863"/>
    <w:rsid w:val="00E91AE4"/>
    <w:rsid w:val="00EA431D"/>
    <w:rsid w:val="00EC4BCD"/>
    <w:rsid w:val="00ED4FA7"/>
    <w:rsid w:val="00F217D3"/>
    <w:rsid w:val="00F22AE6"/>
    <w:rsid w:val="00F33F5E"/>
    <w:rsid w:val="00F60840"/>
    <w:rsid w:val="00F75B86"/>
    <w:rsid w:val="00F77933"/>
    <w:rsid w:val="00F8411A"/>
    <w:rsid w:val="00FB1673"/>
    <w:rsid w:val="00FB315C"/>
    <w:rsid w:val="00FC1405"/>
    <w:rsid w:val="00FD4D38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6A8EE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1D8"/>
    <w:pPr>
      <w:spacing w:before="120" w:after="120" w:line="288" w:lineRule="auto"/>
    </w:pPr>
    <w:rPr>
      <w:color w:val="595959" w:themeColor="text1" w:themeTint="A6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4DB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qFormat/>
    <w:rsid w:val="00A67285"/>
    <w:pPr>
      <w:tabs>
        <w:tab w:val="center" w:pos="4844"/>
        <w:tab w:val="right" w:pos="9689"/>
      </w:tabs>
      <w:spacing w:before="0" w:after="600"/>
    </w:pPr>
    <w:rPr>
      <w:rFonts w:cstheme="minorHAnsi"/>
      <w:i/>
      <w:color w:val="331D01"/>
    </w:rPr>
  </w:style>
  <w:style w:type="character" w:customStyle="1" w:styleId="HeaderChar">
    <w:name w:val="Header Char"/>
    <w:basedOn w:val="DefaultParagraphFont"/>
    <w:link w:val="Header"/>
    <w:uiPriority w:val="99"/>
    <w:rsid w:val="00A67285"/>
    <w:rPr>
      <w:rFonts w:cstheme="minorHAnsi"/>
      <w:i/>
      <w:color w:val="331D01"/>
      <w:sz w:val="24"/>
    </w:rPr>
  </w:style>
  <w:style w:type="paragraph" w:styleId="Footer">
    <w:name w:val="footer"/>
    <w:basedOn w:val="Normal"/>
    <w:link w:val="FooterChar"/>
    <w:uiPriority w:val="99"/>
    <w:rsid w:val="005C7E0C"/>
    <w:pPr>
      <w:pBdr>
        <w:top w:val="single" w:sz="8" w:space="1" w:color="64B2C1" w:themeColor="background2"/>
      </w:pBdr>
      <w:tabs>
        <w:tab w:val="right" w:pos="10080"/>
      </w:tabs>
      <w:spacing w:after="0"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5C7E0C"/>
    <w:rPr>
      <w:color w:val="595959" w:themeColor="text1" w:themeTint="A6"/>
      <w:sz w:val="18"/>
    </w:rPr>
  </w:style>
  <w:style w:type="character" w:styleId="PlaceholderText">
    <w:name w:val="Placeholder Text"/>
    <w:basedOn w:val="DefaultParagraphFont"/>
    <w:uiPriority w:val="99"/>
    <w:semiHidden/>
    <w:rsid w:val="005A20E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4DB"/>
    <w:pPr>
      <w:spacing w:after="0" w:line="240" w:lineRule="auto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itleChar">
    <w:name w:val="Subtitle Char"/>
    <w:basedOn w:val="DefaultParagraphFont"/>
    <w:link w:val="Subtitle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5854DB"/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customStyle="1" w:styleId="Default">
    <w:name w:val="Default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SubtleEmphasis">
    <w:name w:val="Subtle Emphasis"/>
    <w:uiPriority w:val="19"/>
    <w:semiHidden/>
    <w:qFormat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Emph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IntenseEmphasis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eGrid">
    <w:name w:val="Table Grid"/>
    <w:basedOn w:val="Table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OCHeading">
    <w:name w:val="TOC Heading"/>
    <w:basedOn w:val="Normal"/>
    <w:next w:val="Normal"/>
    <w:uiPriority w:val="39"/>
    <w:semiHidden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OC1">
    <w:name w:val="toc 1"/>
    <w:basedOn w:val="Normal"/>
    <w:next w:val="Normal"/>
    <w:autoRedefine/>
    <w:uiPriority w:val="39"/>
    <w:semiHidden/>
    <w:rsid w:val="001E1E58"/>
    <w:pPr>
      <w:spacing w:after="100"/>
    </w:pPr>
  </w:style>
  <w:style w:type="character" w:styleId="Hyperlink">
    <w:name w:val="Hyperlink"/>
    <w:basedOn w:val="DefaultParagraphFont"/>
    <w:uiPriority w:val="99"/>
    <w:semiHidden/>
    <w:rsid w:val="001E1E58"/>
    <w:rPr>
      <w:color w:val="0000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CommentReference">
    <w:name w:val="annotation reference"/>
    <w:basedOn w:val="DefaultParagraphFont"/>
    <w:uiPriority w:val="99"/>
    <w:semiHidden/>
    <w:unhideWhenUsed/>
    <w:rsid w:val="007C136F"/>
    <w:rPr>
      <w:sz w:val="16"/>
      <w:szCs w:val="16"/>
    </w:rPr>
  </w:style>
  <w:style w:type="paragraph" w:styleId="NoSpacing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ListBullet">
    <w:name w:val="List Bullet"/>
    <w:basedOn w:val="Normal"/>
    <w:uiPriority w:val="99"/>
    <w:semiHidden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Number">
    <w:name w:val="List Number"/>
    <w:basedOn w:val="Normal"/>
    <w:uiPriority w:val="99"/>
    <w:qFormat/>
    <w:rsid w:val="00685B4E"/>
    <w:pPr>
      <w:numPr>
        <w:numId w:val="32"/>
      </w:numPr>
      <w:spacing w:before="0" w:line="276" w:lineRule="auto"/>
    </w:pPr>
  </w:style>
  <w:style w:type="character" w:styleId="Strong">
    <w:name w:val="Strong"/>
    <w:basedOn w:val="DefaultParagraphFont"/>
    <w:uiPriority w:val="22"/>
    <w:semiHidden/>
    <w:qFormat/>
    <w:rsid w:val="00BA31C4"/>
    <w:rPr>
      <w:b/>
      <w:bCs/>
    </w:rPr>
  </w:style>
  <w:style w:type="character" w:customStyle="1" w:styleId="Bold">
    <w:name w:val="Bold"/>
    <w:uiPriority w:val="1"/>
    <w:semiHidden/>
    <w:qFormat/>
    <w:rsid w:val="00BA31C4"/>
    <w:rPr>
      <w:b/>
      <w:bCs/>
    </w:rPr>
  </w:style>
  <w:style w:type="paragraph" w:styleId="ListBullet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Graphheading1">
    <w:name w:val="Graph heading 1"/>
    <w:basedOn w:val="Normal"/>
    <w:semiHidden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Graphheading2">
    <w:name w:val="Graph heading 2"/>
    <w:basedOn w:val="Normal"/>
    <w:semiHidden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Graphheading3">
    <w:name w:val="Graph heading 3"/>
    <w:basedOn w:val="Normal"/>
    <w:semiHidden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Graphheading4">
    <w:name w:val="Graph heading 4"/>
    <w:basedOn w:val="Normal"/>
    <w:semiHidden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Graphbullet">
    <w:name w:val="Graph bullet"/>
    <w:basedOn w:val="Normal"/>
    <w:semiHidden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2">
    <w:name w:val="Graph bullet 2"/>
    <w:basedOn w:val="Normal"/>
    <w:semiHidden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3">
    <w:name w:val="Graph bullet 3"/>
    <w:basedOn w:val="Normal"/>
    <w:semiHidden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4">
    <w:name w:val="Graph bullet 4"/>
    <w:basedOn w:val="Normal"/>
    <w:semiHidden/>
    <w:qFormat/>
    <w:rsid w:val="008965F6"/>
    <w:pPr>
      <w:numPr>
        <w:numId w:val="31"/>
      </w:numPr>
      <w:spacing w:before="0" w:after="0" w:line="240" w:lineRule="auto"/>
      <w:ind w:left="284" w:hanging="284"/>
    </w:pPr>
    <w:rPr>
      <w:sz w:val="20"/>
    </w:rPr>
  </w:style>
  <w:style w:type="paragraph" w:customStyle="1" w:styleId="TableTextLarge">
    <w:name w:val="Table Text Large"/>
    <w:basedOn w:val="Normal"/>
    <w:semiHidden/>
    <w:qFormat/>
    <w:rsid w:val="00F77933"/>
    <w:pPr>
      <w:spacing w:before="0" w:after="0" w:line="240" w:lineRule="auto"/>
    </w:pPr>
    <w:rPr>
      <w:color w:val="2F2F2F"/>
      <w:sz w:val="18"/>
    </w:rPr>
  </w:style>
  <w:style w:type="paragraph" w:styleId="ListNumber2">
    <w:name w:val="List Number 2"/>
    <w:basedOn w:val="Normal"/>
    <w:uiPriority w:val="99"/>
    <w:qFormat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A67285"/>
    <w:pPr>
      <w:spacing w:before="0" w:after="0"/>
    </w:pPr>
  </w:style>
  <w:style w:type="paragraph" w:customStyle="1" w:styleId="Header1">
    <w:name w:val="Header 1"/>
    <w:basedOn w:val="Normal"/>
    <w:next w:val="Normal"/>
    <w:link w:val="Header1Char"/>
    <w:uiPriority w:val="99"/>
    <w:qFormat/>
    <w:rsid w:val="003639D2"/>
    <w:pPr>
      <w:spacing w:before="0" w:after="0" w:line="240" w:lineRule="auto"/>
    </w:pPr>
    <w:rPr>
      <w:rFonts w:asciiTheme="majorHAnsi" w:hAnsiTheme="majorHAnsi"/>
      <w:b/>
      <w:caps/>
      <w:color w:val="107082" w:themeColor="accent2"/>
      <w:sz w:val="28"/>
    </w:rPr>
  </w:style>
  <w:style w:type="character" w:customStyle="1" w:styleId="Header1Char">
    <w:name w:val="Header 1 Char"/>
    <w:basedOn w:val="DefaultParagraphFont"/>
    <w:link w:val="Header1"/>
    <w:uiPriority w:val="99"/>
    <w:rsid w:val="00A371D8"/>
    <w:rPr>
      <w:rFonts w:asciiTheme="majorHAnsi" w:hAnsiTheme="majorHAnsi"/>
      <w:b/>
      <w:caps/>
      <w:color w:val="107082" w:themeColor="accent2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anth\AppData\Roaming\Microsoft\Templates\Small%20business%20startup%20checkli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072F3353B414B8F9A1AB6E19051D3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2F1641-BD86-4265-8F76-3D2B77677A67}"/>
      </w:docPartPr>
      <w:docPartBody>
        <w:p w:rsidR="00000000" w:rsidRDefault="00C2020C">
          <w:pPr>
            <w:pStyle w:val="8072F3353B414B8F9A1AB6E19051D323"/>
          </w:pPr>
          <w:r w:rsidRPr="003639D2">
            <w:t>OFFICE</w:t>
          </w:r>
          <w:r w:rsidRPr="003639D2">
            <w:t>-BASED AGENCY</w:t>
          </w:r>
        </w:p>
      </w:docPartBody>
    </w:docPart>
    <w:docPart>
      <w:docPartPr>
        <w:name w:val="EAA96F10BAB049539AA81725A0ECA4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79DBFC-E8FC-4C82-B90D-4B6B583D108F}"/>
      </w:docPartPr>
      <w:docPartBody>
        <w:p w:rsidR="00000000" w:rsidRDefault="00C2020C">
          <w:pPr>
            <w:pStyle w:val="EAA96F10BAB049539AA81725A0ECA403"/>
          </w:pPr>
          <w:r w:rsidRPr="003639D2">
            <w:t>Startup Checklist</w:t>
          </w:r>
        </w:p>
      </w:docPartBody>
    </w:docPart>
    <w:docPart>
      <w:docPartPr>
        <w:name w:val="0A288E99F7F649559090C14E1B29C2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F81895-887E-4355-97D7-2CAA5B4351FC}"/>
      </w:docPartPr>
      <w:docPartBody>
        <w:p w:rsidR="00000000" w:rsidRDefault="00C2020C">
          <w:pPr>
            <w:pStyle w:val="0A288E99F7F649559090C14E1B29C266"/>
          </w:pPr>
          <w:r w:rsidRPr="00207A17">
            <w:t xml:space="preserve">Let the local or regional press know you are opening and </w:t>
          </w:r>
          <w:r w:rsidRPr="00207A17">
            <w:t>when.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20C"/>
    <w:rsid w:val="00C20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072F3353B414B8F9A1AB6E19051D323">
    <w:name w:val="8072F3353B414B8F9A1AB6E19051D323"/>
  </w:style>
  <w:style w:type="paragraph" w:customStyle="1" w:styleId="EAA96F10BAB049539AA81725A0ECA403">
    <w:name w:val="EAA96F10BAB049539AA81725A0ECA403"/>
  </w:style>
  <w:style w:type="paragraph" w:customStyle="1" w:styleId="3309D2E6A9C84A61B83CF90DE458388B">
    <w:name w:val="3309D2E6A9C84A61B83CF90DE458388B"/>
  </w:style>
  <w:style w:type="paragraph" w:customStyle="1" w:styleId="DAA72537E82843EDA0D8FB90B9FE2948">
    <w:name w:val="DAA72537E82843EDA0D8FB90B9FE2948"/>
  </w:style>
  <w:style w:type="paragraph" w:customStyle="1" w:styleId="FC3F5A09E05E48A0A5CE82613055B5C5">
    <w:name w:val="FC3F5A09E05E48A0A5CE82613055B5C5"/>
  </w:style>
  <w:style w:type="paragraph" w:customStyle="1" w:styleId="C82F2E07F32C436881C086ABDF46C8EB">
    <w:name w:val="C82F2E07F32C436881C086ABDF46C8EB"/>
  </w:style>
  <w:style w:type="paragraph" w:customStyle="1" w:styleId="A8BEAAE6390A4D0993ED256A779ED266">
    <w:name w:val="A8BEAAE6390A4D0993ED256A779ED266"/>
  </w:style>
  <w:style w:type="paragraph" w:customStyle="1" w:styleId="4A8D2CB0E939422093FC494C9908D2E2">
    <w:name w:val="4A8D2CB0E939422093FC494C9908D2E2"/>
  </w:style>
  <w:style w:type="paragraph" w:customStyle="1" w:styleId="C4088B64C52340958E20B9B70409D727">
    <w:name w:val="C4088B64C52340958E20B9B70409D727"/>
  </w:style>
  <w:style w:type="paragraph" w:customStyle="1" w:styleId="AA5B029520BE4A90AAB19F18FD84AF80">
    <w:name w:val="AA5B029520BE4A90AAB19F18FD84AF80"/>
  </w:style>
  <w:style w:type="paragraph" w:customStyle="1" w:styleId="1B9556B4A40546AEBC703AF1C684A846">
    <w:name w:val="1B9556B4A40546AEBC703AF1C684A846"/>
  </w:style>
  <w:style w:type="paragraph" w:customStyle="1" w:styleId="0FC5593D1A6E4D858426E37BFB06C9C0">
    <w:name w:val="0FC5593D1A6E4D858426E37BFB06C9C0"/>
  </w:style>
  <w:style w:type="paragraph" w:customStyle="1" w:styleId="69A3A45EA5D2418294FAC6AE41AD8F0B">
    <w:name w:val="69A3A45EA5D2418294FAC6AE41AD8F0B"/>
  </w:style>
  <w:style w:type="paragraph" w:customStyle="1" w:styleId="9ECC6F98429D4D2F90312A1F5A132D2C">
    <w:name w:val="9ECC6F98429D4D2F90312A1F5A132D2C"/>
  </w:style>
  <w:style w:type="paragraph" w:customStyle="1" w:styleId="D5F1FE1AF9FB408399FEF70669C321FF">
    <w:name w:val="D5F1FE1AF9FB408399FEF70669C321FF"/>
  </w:style>
  <w:style w:type="paragraph" w:customStyle="1" w:styleId="0A747C52743A476B86C110889AF49573">
    <w:name w:val="0A747C52743A476B86C110889AF49573"/>
  </w:style>
  <w:style w:type="paragraph" w:customStyle="1" w:styleId="20AB7BF14C064C67BDA7B059323DD732">
    <w:name w:val="20AB7BF14C064C67BDA7B059323DD732"/>
  </w:style>
  <w:style w:type="paragraph" w:customStyle="1" w:styleId="F9CFEAEDF2CC4E24B82524DF1A7BDC25">
    <w:name w:val="F9CFEAEDF2CC4E24B82524DF1A7BDC25"/>
  </w:style>
  <w:style w:type="paragraph" w:customStyle="1" w:styleId="1A9A6F0BC02E405D8CF889C23027D24C">
    <w:name w:val="1A9A6F0BC02E405D8CF889C23027D24C"/>
  </w:style>
  <w:style w:type="paragraph" w:customStyle="1" w:styleId="42B3BB4B24DF49B1B0129A17BA5A50DC">
    <w:name w:val="42B3BB4B24DF49B1B0129A17BA5A50DC"/>
  </w:style>
  <w:style w:type="paragraph" w:customStyle="1" w:styleId="52955EA79DAC4E3480ECC239C092CE2E">
    <w:name w:val="52955EA79DAC4E3480ECC239C092CE2E"/>
  </w:style>
  <w:style w:type="paragraph" w:customStyle="1" w:styleId="71E38F7C1258467C86453638E3290A78">
    <w:name w:val="71E38F7C1258467C86453638E3290A78"/>
  </w:style>
  <w:style w:type="paragraph" w:customStyle="1" w:styleId="21A81480B89B4CFFB69D99FF5C5B7E36">
    <w:name w:val="21A81480B89B4CFFB69D99FF5C5B7E36"/>
  </w:style>
  <w:style w:type="paragraph" w:customStyle="1" w:styleId="4FF4047CFD5E4AA7ACBE9AFAE0164457">
    <w:name w:val="4FF4047CFD5E4AA7ACBE9AFAE0164457"/>
  </w:style>
  <w:style w:type="paragraph" w:customStyle="1" w:styleId="29FABB83E0AA42898B47C9423EAD9718">
    <w:name w:val="29FABB83E0AA42898B47C9423EAD9718"/>
  </w:style>
  <w:style w:type="paragraph" w:customStyle="1" w:styleId="57E1793C3BDE497C81F5434CAE5AECFF">
    <w:name w:val="57E1793C3BDE497C81F5434CAE5AECFF"/>
  </w:style>
  <w:style w:type="paragraph" w:customStyle="1" w:styleId="DC0543CC26134397863F3E79D6BDD081">
    <w:name w:val="DC0543CC26134397863F3E79D6BDD081"/>
  </w:style>
  <w:style w:type="paragraph" w:customStyle="1" w:styleId="7809E9E8E1C94194BD67B08B9C8CFECC">
    <w:name w:val="7809E9E8E1C94194BD67B08B9C8CFECC"/>
  </w:style>
  <w:style w:type="paragraph" w:customStyle="1" w:styleId="886803976A58404E98E58A8A8E69D244">
    <w:name w:val="886803976A58404E98E58A8A8E69D244"/>
  </w:style>
  <w:style w:type="paragraph" w:customStyle="1" w:styleId="062AE3CC72044272B0D60FC08498B918">
    <w:name w:val="062AE3CC72044272B0D60FC08498B918"/>
  </w:style>
  <w:style w:type="paragraph" w:customStyle="1" w:styleId="4727D30F81D644538FDAE97EAF484202">
    <w:name w:val="4727D30F81D644538FDAE97EAF484202"/>
  </w:style>
  <w:style w:type="paragraph" w:customStyle="1" w:styleId="71B316CD07054BA7994D12D3541CE350">
    <w:name w:val="71B316CD07054BA7994D12D3541CE350"/>
  </w:style>
  <w:style w:type="paragraph" w:customStyle="1" w:styleId="C88F7680A0A64C61973C3E1136C856CC">
    <w:name w:val="C88F7680A0A64C61973C3E1136C856CC"/>
  </w:style>
  <w:style w:type="paragraph" w:customStyle="1" w:styleId="D10C332A9A044A74B20BA32238FD1317">
    <w:name w:val="D10C332A9A044A74B20BA32238FD1317"/>
  </w:style>
  <w:style w:type="paragraph" w:customStyle="1" w:styleId="BB83B232BC57447E8C13CFE112475C9C">
    <w:name w:val="BB83B232BC57447E8C13CFE112475C9C"/>
  </w:style>
  <w:style w:type="paragraph" w:customStyle="1" w:styleId="6ACB3C8F258B4B749AB7131BF3073B81">
    <w:name w:val="6ACB3C8F258B4B749AB7131BF3073B81"/>
  </w:style>
  <w:style w:type="paragraph" w:customStyle="1" w:styleId="02CAD15A3DD04C7E8E863F10825009F0">
    <w:name w:val="02CAD15A3DD04C7E8E863F10825009F0"/>
  </w:style>
  <w:style w:type="paragraph" w:customStyle="1" w:styleId="75755B7212D8499EB24ACD8DC2A4A1E1">
    <w:name w:val="75755B7212D8499EB24ACD8DC2A4A1E1"/>
  </w:style>
  <w:style w:type="paragraph" w:customStyle="1" w:styleId="6A24A95BE3974CA9B4A4F9707DDFC591">
    <w:name w:val="6A24A95BE3974CA9B4A4F9707DDFC591"/>
  </w:style>
  <w:style w:type="paragraph" w:customStyle="1" w:styleId="6121A426442F48C6A6601B5D3820E771">
    <w:name w:val="6121A426442F48C6A6601B5D3820E771"/>
  </w:style>
  <w:style w:type="paragraph" w:customStyle="1" w:styleId="6DD963D7511942FE9D6D4DFF65AF5663">
    <w:name w:val="6DD963D7511942FE9D6D4DFF65AF5663"/>
  </w:style>
  <w:style w:type="paragraph" w:customStyle="1" w:styleId="63168CE0F5D74F2B98B6C9454BB34556">
    <w:name w:val="63168CE0F5D74F2B98B6C9454BB34556"/>
  </w:style>
  <w:style w:type="paragraph" w:customStyle="1" w:styleId="CE5A2257D65E443984A43F3164BEBBE8">
    <w:name w:val="CE5A2257D65E443984A43F3164BEBBE8"/>
  </w:style>
  <w:style w:type="paragraph" w:customStyle="1" w:styleId="A47438A90A474C95BD2E2ECF5E8B125C">
    <w:name w:val="A47438A90A474C95BD2E2ECF5E8B125C"/>
  </w:style>
  <w:style w:type="paragraph" w:customStyle="1" w:styleId="7C650E044738466380CEE35BFF16555D">
    <w:name w:val="7C650E044738466380CEE35BFF16555D"/>
  </w:style>
  <w:style w:type="paragraph" w:customStyle="1" w:styleId="AAB18212EAC44826B95D09BBFD23D5D6">
    <w:name w:val="AAB18212EAC44826B95D09BBFD23D5D6"/>
  </w:style>
  <w:style w:type="paragraph" w:customStyle="1" w:styleId="2D9ADDDACC1C4029A9787040815D48E7">
    <w:name w:val="2D9ADDDACC1C4029A9787040815D48E7"/>
  </w:style>
  <w:style w:type="paragraph" w:customStyle="1" w:styleId="A4AA165519CD4A11B1E1208D01D1E15E">
    <w:name w:val="A4AA165519CD4A11B1E1208D01D1E15E"/>
  </w:style>
  <w:style w:type="paragraph" w:customStyle="1" w:styleId="81AF093689E74C1EA86057EEC43F888C">
    <w:name w:val="81AF093689E74C1EA86057EEC43F888C"/>
  </w:style>
  <w:style w:type="paragraph" w:customStyle="1" w:styleId="D958649946E7413BB35B6AA00970EFA9">
    <w:name w:val="D958649946E7413BB35B6AA00970EFA9"/>
  </w:style>
  <w:style w:type="paragraph" w:customStyle="1" w:styleId="6E8A506DA7134A82836EBBB6CF9716D8">
    <w:name w:val="6E8A506DA7134A82836EBBB6CF9716D8"/>
  </w:style>
  <w:style w:type="paragraph" w:customStyle="1" w:styleId="A09996CB0851455F8DFF149E4E34FE5E">
    <w:name w:val="A09996CB0851455F8DFF149E4E34FE5E"/>
  </w:style>
  <w:style w:type="paragraph" w:customStyle="1" w:styleId="8C78AFD5040D447DB989B6C0DD647592">
    <w:name w:val="8C78AFD5040D447DB989B6C0DD647592"/>
  </w:style>
  <w:style w:type="paragraph" w:customStyle="1" w:styleId="2FC46DE4948641F38619AB532C16B126">
    <w:name w:val="2FC46DE4948641F38619AB532C16B126"/>
  </w:style>
  <w:style w:type="paragraph" w:customStyle="1" w:styleId="8FE5E2B42E9648639FD1EA9804F75B7B">
    <w:name w:val="8FE5E2B42E9648639FD1EA9804F75B7B"/>
  </w:style>
  <w:style w:type="paragraph" w:customStyle="1" w:styleId="C60E88E593A64F68958A5AC50346AB53">
    <w:name w:val="C60E88E593A64F68958A5AC50346AB53"/>
  </w:style>
  <w:style w:type="paragraph" w:customStyle="1" w:styleId="D329DCE4D71F4DC38D97F5F8E626CE57">
    <w:name w:val="D329DCE4D71F4DC38D97F5F8E626CE57"/>
  </w:style>
  <w:style w:type="paragraph" w:customStyle="1" w:styleId="0D698F74467047B6869E08414EF585ED">
    <w:name w:val="0D698F74467047B6869E08414EF585ED"/>
  </w:style>
  <w:style w:type="paragraph" w:customStyle="1" w:styleId="D8CF7E15E891440584C7D9656E001C83">
    <w:name w:val="D8CF7E15E891440584C7D9656E001C83"/>
  </w:style>
  <w:style w:type="paragraph" w:customStyle="1" w:styleId="2B261F87D1D84131A06645C59A223639">
    <w:name w:val="2B261F87D1D84131A06645C59A223639"/>
  </w:style>
  <w:style w:type="paragraph" w:customStyle="1" w:styleId="E6F5A777FCED446285D499BFBC29042E">
    <w:name w:val="E6F5A777FCED446285D499BFBC29042E"/>
  </w:style>
  <w:style w:type="paragraph" w:customStyle="1" w:styleId="400260AD13BE45FCB50080AC59D5D55F">
    <w:name w:val="400260AD13BE45FCB50080AC59D5D55F"/>
  </w:style>
  <w:style w:type="paragraph" w:customStyle="1" w:styleId="B535EF35EF23411389356D4C8E5F0417">
    <w:name w:val="B535EF35EF23411389356D4C8E5F0417"/>
  </w:style>
  <w:style w:type="paragraph" w:customStyle="1" w:styleId="A51B895958274F6DB942609849D00156">
    <w:name w:val="A51B895958274F6DB942609849D00156"/>
  </w:style>
  <w:style w:type="paragraph" w:customStyle="1" w:styleId="32B83FD6E35E41F8BC30B8716C182E1A">
    <w:name w:val="32B83FD6E35E41F8BC30B8716C182E1A"/>
  </w:style>
  <w:style w:type="paragraph" w:customStyle="1" w:styleId="6313603363A549E28114A493C99B37A5">
    <w:name w:val="6313603363A549E28114A493C99B37A5"/>
  </w:style>
  <w:style w:type="paragraph" w:customStyle="1" w:styleId="CAEE5A901BBD4BBE96EC9ACD932F249E">
    <w:name w:val="CAEE5A901BBD4BBE96EC9ACD932F249E"/>
  </w:style>
  <w:style w:type="paragraph" w:customStyle="1" w:styleId="F4C5E146F62F4E8FB6EB2446C2F4197C">
    <w:name w:val="F4C5E146F62F4E8FB6EB2446C2F4197C"/>
  </w:style>
  <w:style w:type="paragraph" w:customStyle="1" w:styleId="4381F3D1F5904585A9632666FA3E44F4">
    <w:name w:val="4381F3D1F5904585A9632666FA3E44F4"/>
  </w:style>
  <w:style w:type="paragraph" w:customStyle="1" w:styleId="A8A5F92B58B240158B3C5BBCFBD1E03E">
    <w:name w:val="A8A5F92B58B240158B3C5BBCFBD1E03E"/>
  </w:style>
  <w:style w:type="paragraph" w:customStyle="1" w:styleId="248AE6B02C8447949EAFF6CE39BEA844">
    <w:name w:val="248AE6B02C8447949EAFF6CE39BEA844"/>
  </w:style>
  <w:style w:type="paragraph" w:customStyle="1" w:styleId="DE24D3087EE741849E84353E618490E3">
    <w:name w:val="DE24D3087EE741849E84353E618490E3"/>
  </w:style>
  <w:style w:type="paragraph" w:customStyle="1" w:styleId="1919C9DF980C45758543595457103C88">
    <w:name w:val="1919C9DF980C45758543595457103C88"/>
  </w:style>
  <w:style w:type="paragraph" w:customStyle="1" w:styleId="7A8C28FA424547D48BDEED51B94AB1AA">
    <w:name w:val="7A8C28FA424547D48BDEED51B94AB1AA"/>
  </w:style>
  <w:style w:type="paragraph" w:customStyle="1" w:styleId="5B74E44FA1C74EE194E33E780F4B87E4">
    <w:name w:val="5B74E44FA1C74EE194E33E780F4B87E4"/>
  </w:style>
  <w:style w:type="paragraph" w:customStyle="1" w:styleId="FC31F5136B4B410CB1451BDFE686CAF5">
    <w:name w:val="FC31F5136B4B410CB1451BDFE686CAF5"/>
  </w:style>
  <w:style w:type="paragraph" w:customStyle="1" w:styleId="04BA28B143E04F05B69F2CDE508D8C3B">
    <w:name w:val="04BA28B143E04F05B69F2CDE508D8C3B"/>
  </w:style>
  <w:style w:type="paragraph" w:customStyle="1" w:styleId="D1D5F5267260458398210B06876CD7B7">
    <w:name w:val="D1D5F5267260458398210B06876CD7B7"/>
  </w:style>
  <w:style w:type="paragraph" w:customStyle="1" w:styleId="EC61E2AA50ED460B8CFFCC8D30CF66B6">
    <w:name w:val="EC61E2AA50ED460B8CFFCC8D30CF66B6"/>
  </w:style>
  <w:style w:type="paragraph" w:customStyle="1" w:styleId="730A30E051B048BC83754623BBC44E36">
    <w:name w:val="730A30E051B048BC83754623BBC44E36"/>
  </w:style>
  <w:style w:type="paragraph" w:customStyle="1" w:styleId="91886E1F5CA143E489B035794D4E9C86">
    <w:name w:val="91886E1F5CA143E489B035794D4E9C86"/>
  </w:style>
  <w:style w:type="paragraph" w:customStyle="1" w:styleId="2F2B33EC4965433EA260F62CC95CD275">
    <w:name w:val="2F2B33EC4965433EA260F62CC95CD275"/>
  </w:style>
  <w:style w:type="paragraph" w:customStyle="1" w:styleId="8CF7FEB8D3354DBBAA729A3B0026D1A4">
    <w:name w:val="8CF7FEB8D3354DBBAA729A3B0026D1A4"/>
  </w:style>
  <w:style w:type="paragraph" w:customStyle="1" w:styleId="D7F8E52A7264465190AC9DB8547A880D">
    <w:name w:val="D7F8E52A7264465190AC9DB8547A880D"/>
  </w:style>
  <w:style w:type="paragraph" w:customStyle="1" w:styleId="D1BF7B896CE24B71877A621D7AEAC46E">
    <w:name w:val="D1BF7B896CE24B71877A621D7AEAC46E"/>
  </w:style>
  <w:style w:type="paragraph" w:customStyle="1" w:styleId="1B748F37316F4CFCBD833BB5EB36605E">
    <w:name w:val="1B748F37316F4CFCBD833BB5EB36605E"/>
  </w:style>
  <w:style w:type="paragraph" w:customStyle="1" w:styleId="308A9549BB834CFA8A91571EE5417F2E">
    <w:name w:val="308A9549BB834CFA8A91571EE5417F2E"/>
  </w:style>
  <w:style w:type="paragraph" w:customStyle="1" w:styleId="D50625CB1BCE4DEB948177A0485B1257">
    <w:name w:val="D50625CB1BCE4DEB948177A0485B1257"/>
  </w:style>
  <w:style w:type="paragraph" w:customStyle="1" w:styleId="C507AA27C5B24E1CADADAA1583F94403">
    <w:name w:val="C507AA27C5B24E1CADADAA1583F94403"/>
  </w:style>
  <w:style w:type="paragraph" w:customStyle="1" w:styleId="35596E39A31A4E0A84EDBCA6CDA4365D">
    <w:name w:val="35596E39A31A4E0A84EDBCA6CDA4365D"/>
  </w:style>
  <w:style w:type="paragraph" w:customStyle="1" w:styleId="0A288E99F7F649559090C14E1B29C266">
    <w:name w:val="0A288E99F7F649559090C14E1B29C266"/>
  </w:style>
  <w:style w:type="paragraph" w:customStyle="1" w:styleId="A1EDAA78643147ADAEA9B4F67AF38638">
    <w:name w:val="A1EDAA78643147ADAEA9B4F67AF38638"/>
  </w:style>
  <w:style w:type="paragraph" w:customStyle="1" w:styleId="55FA49D7BF2D4D35BECEA46F70EA8970">
    <w:name w:val="55FA49D7BF2D4D35BECEA46F70EA8970"/>
  </w:style>
  <w:style w:type="paragraph" w:customStyle="1" w:styleId="701D32698FB1451AA03F3E158365C036">
    <w:name w:val="701D32698FB1451AA03F3E158365C036"/>
  </w:style>
  <w:style w:type="paragraph" w:customStyle="1" w:styleId="8BC8D5EA487D422B83A5292BE27BA6F1">
    <w:name w:val="8BC8D5EA487D422B83A5292BE27BA6F1"/>
  </w:style>
  <w:style w:type="paragraph" w:customStyle="1" w:styleId="B6AB442D7C244B9586E3EAB17179BD3D">
    <w:name w:val="B6AB442D7C244B9586E3EAB17179BD3D"/>
  </w:style>
  <w:style w:type="paragraph" w:customStyle="1" w:styleId="510B0BA317FD442CB35AD307DF67469A">
    <w:name w:val="510B0BA317FD442CB35AD307DF67469A"/>
  </w:style>
  <w:style w:type="paragraph" w:customStyle="1" w:styleId="5CAC5794EBAE452D8487DB6AD7220896">
    <w:name w:val="5CAC5794EBAE452D8487DB6AD722089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2AE156F-FAD6-48D0-AB60-1722333C836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89E3B718-8B27-48AF-8E10-37ABDC429EC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CB0036D-8DA9-4D7D-BF06-842080EC8FE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59B6AF4-E925-4A75-A45E-1B6610FC17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startup checklist</Template>
  <TotalTime>0</TotalTime>
  <Pages>9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Preprocessing</dc:title>
  <dc:subject/>
  <dc:creator/>
  <cp:keywords/>
  <dc:description/>
  <cp:lastModifiedBy/>
  <cp:revision>1</cp:revision>
  <dcterms:created xsi:type="dcterms:W3CDTF">2022-01-14T14:33:00Z</dcterms:created>
  <dcterms:modified xsi:type="dcterms:W3CDTF">2022-01-14T16:24:00Z</dcterms:modified>
  <cp:contentStatus>19MID0020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