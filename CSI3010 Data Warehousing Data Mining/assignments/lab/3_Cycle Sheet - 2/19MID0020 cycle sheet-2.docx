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00" w:type="pct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</w:tblPr>
      <w:tblGrid>
        <w:gridCol w:w="1552"/>
        <w:gridCol w:w="7374"/>
        <w:gridCol w:w="1154"/>
      </w:tblGrid>
      <w:tr w:rsidR="005854DB" w:rsidRPr="0092125E" w14:paraId="73CF0B0F" w14:textId="77777777" w:rsidTr="004A0FD0">
        <w:trPr>
          <w:trHeight w:val="1152"/>
        </w:trPr>
        <w:tc>
          <w:tcPr>
            <w:tcW w:w="10080" w:type="dxa"/>
            <w:gridSpan w:val="3"/>
            <w:vAlign w:val="center"/>
          </w:tcPr>
          <w:bookmarkStart w:id="0" w:name="_Toc800529"/>
          <w:p w14:paraId="34426FFD" w14:textId="721D1942" w:rsidR="005854DB" w:rsidRPr="005854DB" w:rsidRDefault="00660369" w:rsidP="005854DB">
            <w:pPr>
              <w:pStyle w:val="Title"/>
            </w:pPr>
            <w:sdt>
              <w:sdtPr>
                <w:alias w:val="Title"/>
                <w:tag w:val=""/>
                <w:id w:val="2016188051"/>
                <w:placeholder>
                  <w:docPart w:val="DC48F4F0F4D1400A9D6033914D5289F2"/>
                </w:placeholder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15:appearance w15:val="hidden"/>
                <w:text/>
              </w:sdtPr>
              <w:sdtEndPr/>
              <w:sdtContent>
                <w:r w:rsidR="00E86D61">
                  <w:t>Cycle Sheet-</w:t>
                </w:r>
                <w:r w:rsidR="00521A3D">
                  <w:t>2</w:t>
                </w:r>
              </w:sdtContent>
            </w:sdt>
          </w:p>
        </w:tc>
      </w:tr>
      <w:tr w:rsidR="005854DB" w:rsidRPr="0092125E" w14:paraId="0916B7AB" w14:textId="77777777" w:rsidTr="004A0FD0">
        <w:trPr>
          <w:trHeight w:val="144"/>
        </w:trPr>
        <w:tc>
          <w:tcPr>
            <w:tcW w:w="1552" w:type="dxa"/>
            <w:shd w:val="clear" w:color="auto" w:fill="auto"/>
          </w:tcPr>
          <w:p w14:paraId="68E82998" w14:textId="77777777" w:rsidR="005854DB" w:rsidRPr="0092125E" w:rsidRDefault="005854DB" w:rsidP="00794847">
            <w:pPr>
              <w:spacing w:before="0" w:after="0"/>
              <w:rPr>
                <w:sz w:val="10"/>
                <w:szCs w:val="10"/>
              </w:rPr>
            </w:pPr>
          </w:p>
        </w:tc>
        <w:tc>
          <w:tcPr>
            <w:tcW w:w="7374" w:type="dxa"/>
            <w:shd w:val="clear" w:color="auto" w:fill="F0CDA1" w:themeFill="accent1"/>
            <w:vAlign w:val="center"/>
          </w:tcPr>
          <w:p w14:paraId="2D90A2D5" w14:textId="77777777" w:rsidR="005854DB" w:rsidRPr="0092125E" w:rsidRDefault="005854DB" w:rsidP="00794847">
            <w:pPr>
              <w:spacing w:before="0" w:after="0"/>
              <w:rPr>
                <w:sz w:val="10"/>
                <w:szCs w:val="10"/>
              </w:rPr>
            </w:pPr>
          </w:p>
        </w:tc>
        <w:tc>
          <w:tcPr>
            <w:tcW w:w="1154" w:type="dxa"/>
            <w:shd w:val="clear" w:color="auto" w:fill="auto"/>
          </w:tcPr>
          <w:p w14:paraId="20C38D76" w14:textId="77777777" w:rsidR="005854DB" w:rsidRPr="0092125E" w:rsidRDefault="005854DB" w:rsidP="00794847">
            <w:pPr>
              <w:spacing w:before="0" w:after="0"/>
              <w:rPr>
                <w:sz w:val="10"/>
                <w:szCs w:val="10"/>
              </w:rPr>
            </w:pPr>
          </w:p>
        </w:tc>
      </w:tr>
      <w:tr w:rsidR="005854DB" w14:paraId="1BE4D7A4" w14:textId="77777777" w:rsidTr="004A0FD0">
        <w:trPr>
          <w:trHeight w:val="1332"/>
        </w:trPr>
        <w:tc>
          <w:tcPr>
            <w:tcW w:w="10080" w:type="dxa"/>
            <w:gridSpan w:val="3"/>
            <w:shd w:val="clear" w:color="auto" w:fill="auto"/>
          </w:tcPr>
          <w:sdt>
            <w:sdtPr>
              <w:alias w:val="Subtitle"/>
              <w:tag w:val=""/>
              <w:id w:val="1073854703"/>
              <w:placeholder>
                <w:docPart w:val="04A68A996C6645C38D82EE749D0650EF"/>
              </w:placeholder>
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<w15:appearance w15:val="hidden"/>
              <w:text/>
            </w:sdtPr>
            <w:sdtEndPr/>
            <w:sdtContent>
              <w:p w14:paraId="4790DFC1" w14:textId="261AFC94" w:rsidR="005854DB" w:rsidRPr="005854DB" w:rsidRDefault="00E86D61" w:rsidP="005854DB">
                <w:pPr>
                  <w:pStyle w:val="Subtitle"/>
                </w:pPr>
                <w:proofErr w:type="spellStart"/>
                <w:r>
                  <w:t>Prashanth.S</w:t>
                </w:r>
                <w:proofErr w:type="spellEnd"/>
                <w:r>
                  <w:t xml:space="preserve"> 19MID0020</w:t>
                </w:r>
              </w:p>
            </w:sdtContent>
          </w:sdt>
        </w:tc>
      </w:tr>
      <w:bookmarkEnd w:id="0"/>
    </w:tbl>
    <w:p w14:paraId="33AE932C" w14:textId="65DBC22B" w:rsidR="0026054B" w:rsidRDefault="0026054B" w:rsidP="000F1120">
      <w:pPr>
        <w:rPr>
          <w:rFonts w:cstheme="minorHAnsi"/>
          <w:color w:val="auto"/>
          <w:sz w:val="28"/>
          <w:szCs w:val="28"/>
        </w:rPr>
      </w:pPr>
    </w:p>
    <w:p w14:paraId="247FE79F" w14:textId="0CE8E3D2" w:rsidR="00A06DF2" w:rsidRDefault="00A06DF2" w:rsidP="00A06DF2">
      <w:pPr>
        <w:pStyle w:val="Heading1"/>
      </w:pPr>
      <w:r>
        <w:t>Question-1</w:t>
      </w:r>
    </w:p>
    <w:p w14:paraId="2D088E21" w14:textId="68659B20" w:rsidR="001B7C0F" w:rsidRDefault="00A06DF2" w:rsidP="001B7C0F">
      <w:pPr>
        <w:rPr>
          <w:rFonts w:cstheme="minorHAnsi"/>
          <w:color w:val="auto"/>
          <w:sz w:val="28"/>
          <w:szCs w:val="28"/>
        </w:rPr>
      </w:pPr>
      <w:r w:rsidRPr="006A6F4C">
        <w:rPr>
          <w:rFonts w:cstheme="minorHAnsi"/>
          <w:noProof/>
          <w:color w:val="3D4251"/>
          <w:sz w:val="22"/>
        </w:rPr>
        <w:drawing>
          <wp:inline distT="0" distB="0" distL="0" distR="0" wp14:anchorId="002D2246" wp14:editId="17E58EF1">
            <wp:extent cx="6803136" cy="1259477"/>
            <wp:effectExtent l="0" t="0" r="4445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40814" cy="128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2BA">
        <w:rPr>
          <w:rFonts w:cstheme="minorHAnsi"/>
          <w:color w:val="auto"/>
          <w:sz w:val="28"/>
          <w:szCs w:val="28"/>
        </w:rPr>
        <w:br/>
      </w:r>
      <w:r w:rsidR="00D962BA" w:rsidRPr="00D962BA">
        <w:rPr>
          <w:rFonts w:cstheme="minorHAnsi"/>
          <w:noProof/>
          <w:color w:val="auto"/>
          <w:sz w:val="28"/>
          <w:szCs w:val="28"/>
        </w:rPr>
        <w:drawing>
          <wp:inline distT="0" distB="0" distL="0" distR="0" wp14:anchorId="26EA3095" wp14:editId="5336D4DA">
            <wp:extent cx="6400800" cy="2865755"/>
            <wp:effectExtent l="0" t="0" r="0" b="4445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1DEC3" w14:textId="77777777" w:rsidR="00950D29" w:rsidRDefault="00950D29" w:rsidP="001B7C0F">
      <w:pPr>
        <w:rPr>
          <w:rFonts w:ascii="Arial" w:hAnsi="Arial" w:cs="Arial"/>
          <w:sz w:val="28"/>
          <w:szCs w:val="28"/>
        </w:rPr>
      </w:pPr>
    </w:p>
    <w:p w14:paraId="472012DE" w14:textId="77777777" w:rsidR="00950D29" w:rsidRDefault="00950D29" w:rsidP="001B7C0F">
      <w:pPr>
        <w:rPr>
          <w:rFonts w:ascii="Arial" w:hAnsi="Arial" w:cs="Arial"/>
          <w:sz w:val="28"/>
          <w:szCs w:val="28"/>
        </w:rPr>
      </w:pPr>
    </w:p>
    <w:p w14:paraId="483C8487" w14:textId="77777777" w:rsidR="00950D29" w:rsidRDefault="00950D29" w:rsidP="001B7C0F">
      <w:pPr>
        <w:rPr>
          <w:rFonts w:ascii="Arial" w:hAnsi="Arial" w:cs="Arial"/>
          <w:sz w:val="28"/>
          <w:szCs w:val="28"/>
        </w:rPr>
      </w:pPr>
    </w:p>
    <w:p w14:paraId="418147FF" w14:textId="77777777" w:rsidR="00950D29" w:rsidRDefault="00950D29" w:rsidP="001B7C0F">
      <w:pPr>
        <w:rPr>
          <w:rFonts w:ascii="Arial" w:hAnsi="Arial" w:cs="Arial"/>
          <w:sz w:val="28"/>
          <w:szCs w:val="28"/>
        </w:rPr>
      </w:pPr>
    </w:p>
    <w:p w14:paraId="694B30C0" w14:textId="77777777" w:rsidR="00950D29" w:rsidRDefault="00950D29" w:rsidP="001B7C0F">
      <w:pPr>
        <w:rPr>
          <w:rFonts w:ascii="Arial" w:hAnsi="Arial" w:cs="Arial"/>
          <w:sz w:val="28"/>
          <w:szCs w:val="28"/>
        </w:rPr>
      </w:pPr>
    </w:p>
    <w:p w14:paraId="27D308D2" w14:textId="77777777" w:rsidR="00950D29" w:rsidRDefault="00950D29" w:rsidP="001B7C0F">
      <w:pPr>
        <w:rPr>
          <w:rFonts w:ascii="Arial" w:hAnsi="Arial" w:cs="Arial"/>
          <w:sz w:val="28"/>
          <w:szCs w:val="28"/>
        </w:rPr>
      </w:pPr>
    </w:p>
    <w:p w14:paraId="1CFD0985" w14:textId="602D535E" w:rsidR="00B05E8E" w:rsidRDefault="00B05E8E" w:rsidP="001B7C0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About the </w:t>
      </w:r>
      <w:proofErr w:type="gramStart"/>
      <w:r>
        <w:rPr>
          <w:rFonts w:ascii="Arial" w:hAnsi="Arial" w:cs="Arial"/>
          <w:sz w:val="28"/>
          <w:szCs w:val="28"/>
        </w:rPr>
        <w:t>Data-set</w:t>
      </w:r>
      <w:proofErr w:type="gramEnd"/>
    </w:p>
    <w:p w14:paraId="45E42C6B" w14:textId="0E3CCD1B" w:rsidR="00AE46F1" w:rsidRDefault="00AE46F1" w:rsidP="001B7C0F">
      <w:pPr>
        <w:rPr>
          <w:rFonts w:cstheme="minorHAnsi"/>
          <w:color w:val="auto"/>
          <w:sz w:val="28"/>
          <w:szCs w:val="28"/>
        </w:rPr>
      </w:pPr>
      <w:r w:rsidRPr="007B58E3">
        <w:rPr>
          <w:rFonts w:cstheme="minorHAnsi"/>
          <w:noProof/>
          <w:color w:val="3D4251"/>
          <w:sz w:val="22"/>
        </w:rPr>
        <w:drawing>
          <wp:inline distT="0" distB="0" distL="0" distR="0" wp14:anchorId="6550AF3F" wp14:editId="76CFA868">
            <wp:extent cx="4857293" cy="3019529"/>
            <wp:effectExtent l="0" t="0" r="0" b="317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95571" cy="30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54373" w14:textId="1086716E" w:rsidR="000C3497" w:rsidRDefault="000C3497" w:rsidP="001B7C0F">
      <w:pPr>
        <w:rPr>
          <w:rFonts w:cstheme="minorHAnsi"/>
          <w:color w:val="auto"/>
          <w:sz w:val="28"/>
          <w:szCs w:val="28"/>
        </w:rPr>
      </w:pPr>
      <w:r w:rsidRPr="0063330E">
        <w:rPr>
          <w:rFonts w:cstheme="minorHAnsi"/>
          <w:noProof/>
          <w:color w:val="auto"/>
          <w:sz w:val="28"/>
          <w:szCs w:val="28"/>
        </w:rPr>
        <w:drawing>
          <wp:inline distT="0" distB="0" distL="0" distR="0" wp14:anchorId="10BA4ECC" wp14:editId="32C15D2A">
            <wp:extent cx="6400800" cy="3782695"/>
            <wp:effectExtent l="0" t="0" r="0" b="1905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FF977" w14:textId="7B43D73E" w:rsidR="00BC3FB3" w:rsidRDefault="00BC3FB3" w:rsidP="001B7C0F">
      <w:pPr>
        <w:rPr>
          <w:rFonts w:cstheme="minorHAnsi"/>
          <w:color w:val="auto"/>
          <w:sz w:val="28"/>
          <w:szCs w:val="28"/>
        </w:rPr>
      </w:pPr>
      <w:r w:rsidRPr="00581EDA">
        <w:rPr>
          <w:rFonts w:cstheme="minorHAnsi"/>
          <w:noProof/>
          <w:color w:val="3D4251"/>
          <w:sz w:val="22"/>
        </w:rPr>
        <w:lastRenderedPageBreak/>
        <w:drawing>
          <wp:inline distT="0" distB="0" distL="0" distR="0" wp14:anchorId="0C175F16" wp14:editId="3C20ACFF">
            <wp:extent cx="5135270" cy="2539756"/>
            <wp:effectExtent l="0" t="0" r="0" b="635"/>
            <wp:docPr id="3" name="Picture 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scatter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6899" cy="260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54FB2" w14:textId="6C2F103E" w:rsidR="005F17C8" w:rsidRDefault="005F17C8" w:rsidP="001B7C0F">
      <w:pPr>
        <w:rPr>
          <w:rFonts w:cstheme="minorHAnsi"/>
          <w:color w:val="auto"/>
          <w:sz w:val="28"/>
          <w:szCs w:val="28"/>
        </w:rPr>
      </w:pPr>
      <w:r w:rsidRPr="00160FEC">
        <w:rPr>
          <w:rFonts w:cstheme="minorHAnsi"/>
          <w:noProof/>
          <w:color w:val="3D4251"/>
          <w:sz w:val="22"/>
        </w:rPr>
        <w:drawing>
          <wp:inline distT="0" distB="0" distL="0" distR="0" wp14:anchorId="6AB70200" wp14:editId="0305E068">
            <wp:extent cx="6781190" cy="2233600"/>
            <wp:effectExtent l="0" t="0" r="635" b="1905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33999" cy="225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F02F9" w14:textId="3416983D" w:rsidR="001057C4" w:rsidRDefault="001057C4" w:rsidP="001B7C0F">
      <w:pPr>
        <w:rPr>
          <w:rFonts w:cstheme="minorHAnsi"/>
          <w:color w:val="auto"/>
          <w:sz w:val="28"/>
          <w:szCs w:val="28"/>
        </w:rPr>
      </w:pPr>
      <w:r w:rsidRPr="00F667E6">
        <w:rPr>
          <w:rFonts w:cstheme="minorHAnsi"/>
          <w:noProof/>
          <w:color w:val="3D4251"/>
          <w:sz w:val="22"/>
        </w:rPr>
        <w:drawing>
          <wp:inline distT="0" distB="0" distL="0" distR="0" wp14:anchorId="4297E70F" wp14:editId="58880077">
            <wp:extent cx="5731510" cy="3044825"/>
            <wp:effectExtent l="0" t="0" r="0" b="3175"/>
            <wp:docPr id="15" name="Picture 15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bar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B25E3" w14:textId="020C953F" w:rsidR="00562FF4" w:rsidRDefault="00562FF4" w:rsidP="001B7C0F">
      <w:pPr>
        <w:rPr>
          <w:rFonts w:cstheme="minorHAnsi"/>
          <w:color w:val="auto"/>
          <w:sz w:val="28"/>
          <w:szCs w:val="28"/>
        </w:rPr>
      </w:pPr>
      <w:r w:rsidRPr="004B40C5">
        <w:rPr>
          <w:rFonts w:cstheme="minorHAnsi"/>
          <w:noProof/>
          <w:color w:val="3D4251"/>
          <w:sz w:val="22"/>
        </w:rPr>
        <w:lastRenderedPageBreak/>
        <w:drawing>
          <wp:inline distT="0" distB="0" distL="0" distR="0" wp14:anchorId="2EAD0462" wp14:editId="3E8DEE01">
            <wp:extent cx="4502643" cy="4659782"/>
            <wp:effectExtent l="0" t="0" r="6350" b="127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08943" cy="4666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5B41" w14:textId="77777777" w:rsidR="00B87DA3" w:rsidRDefault="00B87DA3" w:rsidP="00B87DA3">
      <w:pPr>
        <w:spacing w:before="100" w:beforeAutospacing="1" w:after="100" w:afterAutospacing="1" w:line="432" w:lineRule="atLeast"/>
        <w:rPr>
          <w:rFonts w:cstheme="minorHAnsi"/>
          <w:color w:val="3D4251"/>
          <w:sz w:val="22"/>
        </w:rPr>
      </w:pPr>
      <w:r w:rsidRPr="00277DB5">
        <w:rPr>
          <w:rFonts w:cstheme="minorHAnsi"/>
          <w:noProof/>
          <w:color w:val="3D4251"/>
          <w:sz w:val="22"/>
        </w:rPr>
        <w:drawing>
          <wp:inline distT="0" distB="0" distL="0" distR="0" wp14:anchorId="7E1168EC" wp14:editId="7CF321F6">
            <wp:extent cx="4425696" cy="3015024"/>
            <wp:effectExtent l="0" t="0" r="0" b="0"/>
            <wp:docPr id="36" name="Picture 3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, line 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50459" cy="303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5A255" w14:textId="77777777" w:rsidR="00B87DA3" w:rsidRPr="004C7363" w:rsidRDefault="00B87DA3" w:rsidP="00B87DA3">
      <w:pPr>
        <w:spacing w:before="100" w:beforeAutospacing="1" w:after="100" w:afterAutospacing="1" w:line="432" w:lineRule="atLeast"/>
        <w:rPr>
          <w:rFonts w:cstheme="minorHAnsi"/>
          <w:color w:val="3D4251"/>
          <w:sz w:val="28"/>
          <w:szCs w:val="28"/>
        </w:rPr>
      </w:pPr>
      <w:r w:rsidRPr="004C7363">
        <w:rPr>
          <w:rFonts w:cstheme="minorHAnsi"/>
          <w:color w:val="3D4251"/>
          <w:sz w:val="28"/>
          <w:szCs w:val="28"/>
        </w:rPr>
        <w:t>From the elbow method, it is found that the number of clusters = 2.</w:t>
      </w:r>
    </w:p>
    <w:p w14:paraId="3573000B" w14:textId="77777777" w:rsidR="00E7686B" w:rsidRDefault="00E7686B" w:rsidP="00E7686B">
      <w:pPr>
        <w:spacing w:before="100" w:beforeAutospacing="1" w:after="100" w:afterAutospacing="1" w:line="432" w:lineRule="atLeast"/>
        <w:rPr>
          <w:rFonts w:cstheme="minorHAnsi"/>
          <w:color w:val="3D4251"/>
          <w:sz w:val="22"/>
        </w:rPr>
      </w:pPr>
      <w:r>
        <w:rPr>
          <w:rFonts w:ascii="Arial" w:hAnsi="Arial" w:cs="Arial"/>
          <w:sz w:val="28"/>
          <w:szCs w:val="28"/>
        </w:rPr>
        <w:lastRenderedPageBreak/>
        <w:t>Data-Set loaded into Weka</w:t>
      </w:r>
      <w:r w:rsidRPr="001E5033">
        <w:rPr>
          <w:rFonts w:cstheme="minorHAnsi"/>
          <w:noProof/>
          <w:color w:val="3D4251"/>
          <w:sz w:val="22"/>
        </w:rPr>
        <w:drawing>
          <wp:inline distT="0" distB="0" distL="0" distR="0" wp14:anchorId="17D56E4E" wp14:editId="28DE6348">
            <wp:extent cx="5888736" cy="3371049"/>
            <wp:effectExtent l="0" t="0" r="4445" b="0"/>
            <wp:docPr id="32" name="Picture 3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ab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92089" cy="343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2314" w14:textId="77777777" w:rsidR="00654A7C" w:rsidRDefault="00654A7C" w:rsidP="00654A7C">
      <w:pPr>
        <w:spacing w:before="100" w:beforeAutospacing="1" w:after="100" w:afterAutospacing="1" w:line="432" w:lineRule="atLeast"/>
        <w:rPr>
          <w:rFonts w:cstheme="minorHAnsi"/>
          <w:color w:val="3D4251"/>
          <w:sz w:val="22"/>
        </w:rPr>
      </w:pPr>
      <w:r>
        <w:rPr>
          <w:rFonts w:ascii="Arial" w:hAnsi="Arial" w:cs="Arial"/>
          <w:sz w:val="28"/>
          <w:szCs w:val="28"/>
        </w:rPr>
        <w:t>K-Means Algorithm</w:t>
      </w:r>
      <w:r>
        <w:rPr>
          <w:rFonts w:cstheme="minorHAnsi"/>
          <w:color w:val="3D4251"/>
          <w:sz w:val="22"/>
        </w:rPr>
        <w:br/>
      </w:r>
      <w:r w:rsidRPr="00A0598B">
        <w:rPr>
          <w:rFonts w:cstheme="minorHAnsi"/>
          <w:noProof/>
          <w:color w:val="3D4251"/>
          <w:sz w:val="22"/>
        </w:rPr>
        <w:drawing>
          <wp:inline distT="0" distB="0" distL="0" distR="0" wp14:anchorId="6FFCAC93" wp14:editId="6FEBA722">
            <wp:extent cx="2673436" cy="4198924"/>
            <wp:effectExtent l="0" t="0" r="0" b="508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05781" cy="42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B8A10" w14:textId="77777777" w:rsidR="00BE74E3" w:rsidRDefault="00BE74E3" w:rsidP="00BE74E3">
      <w:pPr>
        <w:spacing w:before="100" w:beforeAutospacing="1" w:after="100" w:afterAutospacing="1" w:line="432" w:lineRule="atLeast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Number of Clusters=2</w:t>
      </w:r>
      <w:r w:rsidRPr="000A46D4">
        <w:rPr>
          <w:rFonts w:cstheme="minorHAnsi"/>
          <w:noProof/>
          <w:color w:val="3D4251"/>
          <w:sz w:val="22"/>
        </w:rPr>
        <w:drawing>
          <wp:inline distT="0" distB="0" distL="0" distR="0" wp14:anchorId="577BA3E9" wp14:editId="3D4C0EF7">
            <wp:extent cx="5731510" cy="3124200"/>
            <wp:effectExtent l="0" t="0" r="0" b="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color w:val="3D4251"/>
          <w:sz w:val="22"/>
        </w:rPr>
        <w:br/>
      </w:r>
      <w:r w:rsidRPr="006E28D5">
        <w:rPr>
          <w:rFonts w:cstheme="minorHAnsi"/>
          <w:noProof/>
          <w:color w:val="3D4251"/>
          <w:sz w:val="22"/>
        </w:rPr>
        <w:drawing>
          <wp:inline distT="0" distB="0" distL="0" distR="0" wp14:anchorId="29E6F418" wp14:editId="1C2F18CF">
            <wp:extent cx="5731510" cy="1772285"/>
            <wp:effectExtent l="0" t="0" r="0" b="5715"/>
            <wp:docPr id="34" name="Picture 34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shap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C58A9" w14:textId="77777777" w:rsidR="00BE74E3" w:rsidRDefault="00BE74E3" w:rsidP="00BE74E3">
      <w:pPr>
        <w:spacing w:before="100" w:beforeAutospacing="1" w:after="100" w:afterAutospacing="1" w:line="432" w:lineRule="atLeast"/>
        <w:rPr>
          <w:rFonts w:cstheme="minorHAnsi"/>
          <w:color w:val="3D4251"/>
          <w:sz w:val="22"/>
        </w:rPr>
      </w:pPr>
      <w:r w:rsidRPr="00073DC3">
        <w:rPr>
          <w:rFonts w:cstheme="minorHAnsi"/>
          <w:noProof/>
          <w:color w:val="3D4251"/>
          <w:sz w:val="22"/>
        </w:rPr>
        <w:drawing>
          <wp:inline distT="0" distB="0" distL="0" distR="0" wp14:anchorId="55D779BE" wp14:editId="5B405C0F">
            <wp:extent cx="3796589" cy="2832931"/>
            <wp:effectExtent l="0" t="0" r="1270" b="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21167" cy="285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224DB" w14:textId="77777777" w:rsidR="00BE74E3" w:rsidRDefault="00BE74E3" w:rsidP="00BE74E3">
      <w:pPr>
        <w:spacing w:before="100" w:beforeAutospacing="1" w:after="100" w:afterAutospacing="1" w:line="432" w:lineRule="atLeast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Number of Clusters=3</w:t>
      </w:r>
      <w:r>
        <w:rPr>
          <w:rFonts w:ascii="Arial" w:hAnsi="Arial" w:cs="Arial"/>
          <w:sz w:val="28"/>
          <w:szCs w:val="28"/>
        </w:rPr>
        <w:br/>
      </w:r>
      <w:r w:rsidRPr="00E871D0">
        <w:rPr>
          <w:rFonts w:cstheme="minorHAnsi"/>
          <w:noProof/>
          <w:color w:val="3D4251"/>
          <w:sz w:val="22"/>
        </w:rPr>
        <w:drawing>
          <wp:inline distT="0" distB="0" distL="0" distR="0" wp14:anchorId="5B86CA7A" wp14:editId="5D127F83">
            <wp:extent cx="5731510" cy="3258185"/>
            <wp:effectExtent l="0" t="0" r="0" b="5715"/>
            <wp:docPr id="38" name="Picture 3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</w:rPr>
        <w:br/>
      </w:r>
      <w:r w:rsidRPr="00246290">
        <w:rPr>
          <w:rFonts w:cstheme="minorHAnsi"/>
          <w:noProof/>
          <w:color w:val="3D4251"/>
          <w:sz w:val="22"/>
        </w:rPr>
        <w:drawing>
          <wp:inline distT="0" distB="0" distL="0" distR="0" wp14:anchorId="29B2B296" wp14:editId="4779F0D8">
            <wp:extent cx="5731510" cy="1856740"/>
            <wp:effectExtent l="0" t="0" r="0" b="0"/>
            <wp:docPr id="39" name="Picture 3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graphical user interfac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CE11E" w14:textId="77777777" w:rsidR="00BE74E3" w:rsidRDefault="00BE74E3" w:rsidP="00BE74E3">
      <w:pPr>
        <w:spacing w:before="100" w:beforeAutospacing="1" w:after="100" w:afterAutospacing="1" w:line="432" w:lineRule="atLeast"/>
        <w:rPr>
          <w:rFonts w:cstheme="minorHAnsi"/>
          <w:color w:val="3D4251"/>
          <w:sz w:val="22"/>
        </w:rPr>
      </w:pPr>
      <w:r w:rsidRPr="0036610A">
        <w:rPr>
          <w:rFonts w:cstheme="minorHAnsi"/>
          <w:noProof/>
          <w:color w:val="3D4251"/>
          <w:sz w:val="22"/>
        </w:rPr>
        <w:drawing>
          <wp:inline distT="0" distB="0" distL="0" distR="0" wp14:anchorId="2C196BD5" wp14:editId="0CF6C981">
            <wp:extent cx="3533241" cy="2644254"/>
            <wp:effectExtent l="0" t="0" r="0" b="0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60036" cy="266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0387" w14:textId="77777777" w:rsidR="00BE74E3" w:rsidRDefault="00BE74E3" w:rsidP="00BE74E3">
      <w:pPr>
        <w:spacing w:before="100" w:beforeAutospacing="1" w:after="100" w:afterAutospacing="1" w:line="432" w:lineRule="atLeast"/>
        <w:rPr>
          <w:rFonts w:cstheme="minorHAnsi"/>
          <w:color w:val="3D4251"/>
          <w:sz w:val="22"/>
        </w:rPr>
      </w:pPr>
      <w:r>
        <w:rPr>
          <w:rFonts w:ascii="Arial" w:hAnsi="Arial" w:cs="Arial"/>
          <w:sz w:val="28"/>
          <w:szCs w:val="28"/>
        </w:rPr>
        <w:lastRenderedPageBreak/>
        <w:t>Number of Clusters=4</w:t>
      </w:r>
      <w:r w:rsidRPr="00DC1FCE">
        <w:rPr>
          <w:rFonts w:cstheme="minorHAnsi"/>
          <w:noProof/>
          <w:color w:val="3D4251"/>
          <w:sz w:val="22"/>
        </w:rPr>
        <w:drawing>
          <wp:inline distT="0" distB="0" distL="0" distR="0" wp14:anchorId="54A836C3" wp14:editId="5449B6AC">
            <wp:extent cx="5976518" cy="3209415"/>
            <wp:effectExtent l="0" t="0" r="5715" b="3810"/>
            <wp:docPr id="41" name="Picture 4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abl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88584" cy="32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color w:val="3D4251"/>
          <w:sz w:val="22"/>
        </w:rPr>
        <w:br/>
      </w:r>
      <w:r w:rsidRPr="00DF2E7F">
        <w:rPr>
          <w:rFonts w:cstheme="minorHAnsi"/>
          <w:noProof/>
          <w:color w:val="3D4251"/>
          <w:sz w:val="22"/>
        </w:rPr>
        <w:drawing>
          <wp:inline distT="0" distB="0" distL="0" distR="0" wp14:anchorId="2AF1CA8A" wp14:editId="18F3D2BF">
            <wp:extent cx="5975985" cy="2139199"/>
            <wp:effectExtent l="0" t="0" r="0" b="0"/>
            <wp:docPr id="42" name="Picture 42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&#10;&#10;Description automatically generated with low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09491" cy="215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544C1" w14:textId="77777777" w:rsidR="00BE74E3" w:rsidRDefault="00BE74E3" w:rsidP="00BE74E3">
      <w:pPr>
        <w:spacing w:before="100" w:beforeAutospacing="1" w:after="100" w:afterAutospacing="1" w:line="432" w:lineRule="atLeast"/>
        <w:rPr>
          <w:rFonts w:cstheme="minorHAnsi"/>
          <w:color w:val="3D4251"/>
          <w:sz w:val="22"/>
        </w:rPr>
      </w:pPr>
      <w:r w:rsidRPr="008C320C">
        <w:rPr>
          <w:rFonts w:cstheme="minorHAnsi"/>
          <w:noProof/>
          <w:color w:val="3D4251"/>
          <w:sz w:val="22"/>
        </w:rPr>
        <w:drawing>
          <wp:inline distT="0" distB="0" distL="0" distR="0" wp14:anchorId="5CE8AF38" wp14:editId="0C151F35">
            <wp:extent cx="3328416" cy="2509034"/>
            <wp:effectExtent l="0" t="0" r="0" b="5715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61271" cy="2609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A9358" w14:textId="7C132978" w:rsidR="00B60C84" w:rsidRDefault="00B60C84" w:rsidP="00B60C84">
      <w:pPr>
        <w:pStyle w:val="Heading1"/>
      </w:pPr>
      <w:r>
        <w:lastRenderedPageBreak/>
        <w:t>Question-2</w:t>
      </w:r>
    </w:p>
    <w:p w14:paraId="792FA401" w14:textId="64A5A7D3" w:rsidR="0063330E" w:rsidRDefault="00E55051" w:rsidP="001B7C0F">
      <w:pPr>
        <w:rPr>
          <w:rFonts w:cstheme="minorHAnsi"/>
          <w:color w:val="auto"/>
          <w:sz w:val="28"/>
          <w:szCs w:val="28"/>
        </w:rPr>
      </w:pPr>
      <w:r w:rsidRPr="00E6551D">
        <w:rPr>
          <w:rFonts w:cstheme="minorHAnsi"/>
          <w:noProof/>
          <w:color w:val="3D4251"/>
          <w:sz w:val="22"/>
        </w:rPr>
        <w:drawing>
          <wp:inline distT="0" distB="0" distL="0" distR="0" wp14:anchorId="57E4335B" wp14:editId="2F1F2505">
            <wp:extent cx="6868973" cy="1583684"/>
            <wp:effectExtent l="0" t="0" r="1905" b="444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974325" cy="160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43147" w14:textId="63817B07" w:rsidR="00E55051" w:rsidRDefault="00E55051" w:rsidP="001B7C0F">
      <w:pPr>
        <w:rPr>
          <w:rFonts w:cstheme="minorHAnsi"/>
          <w:color w:val="auto"/>
          <w:sz w:val="28"/>
          <w:szCs w:val="28"/>
        </w:rPr>
      </w:pPr>
      <w:r w:rsidRPr="00E6789C">
        <w:rPr>
          <w:rFonts w:cstheme="minorHAnsi"/>
          <w:noProof/>
          <w:color w:val="3D4251"/>
          <w:sz w:val="22"/>
        </w:rPr>
        <w:drawing>
          <wp:inline distT="0" distB="0" distL="0" distR="0" wp14:anchorId="26068CB0" wp14:editId="58BCE419">
            <wp:extent cx="6868795" cy="3897086"/>
            <wp:effectExtent l="0" t="0" r="1905" b="1905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00247" cy="39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AD6E" w14:textId="53A3D958" w:rsidR="00FA00ED" w:rsidRDefault="00FA00ED" w:rsidP="001B7C0F">
      <w:pPr>
        <w:rPr>
          <w:rFonts w:cstheme="minorHAnsi"/>
          <w:color w:val="auto"/>
          <w:sz w:val="28"/>
          <w:szCs w:val="28"/>
        </w:rPr>
      </w:pPr>
      <w:r w:rsidRPr="008C56A2">
        <w:rPr>
          <w:rFonts w:cstheme="minorHAnsi"/>
          <w:noProof/>
          <w:color w:val="3D4251"/>
          <w:sz w:val="22"/>
        </w:rPr>
        <w:lastRenderedPageBreak/>
        <w:drawing>
          <wp:inline distT="0" distB="0" distL="0" distR="0" wp14:anchorId="64DCF7CC" wp14:editId="5175F87A">
            <wp:extent cx="6583680" cy="3725111"/>
            <wp:effectExtent l="0" t="0" r="0" b="0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14332" cy="374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5DCA2" w14:textId="72DB803C" w:rsidR="00AA568F" w:rsidRDefault="00AA568F" w:rsidP="001B7C0F">
      <w:pPr>
        <w:rPr>
          <w:rFonts w:cstheme="minorHAnsi"/>
          <w:color w:val="auto"/>
          <w:sz w:val="28"/>
          <w:szCs w:val="28"/>
        </w:rPr>
      </w:pPr>
      <w:r w:rsidRPr="007C4E28">
        <w:rPr>
          <w:rFonts w:cstheme="minorHAnsi"/>
          <w:noProof/>
          <w:color w:val="3D4251"/>
          <w:sz w:val="22"/>
        </w:rPr>
        <w:drawing>
          <wp:inline distT="0" distB="0" distL="0" distR="0" wp14:anchorId="33B65193" wp14:editId="0655E941">
            <wp:extent cx="6700723" cy="3776488"/>
            <wp:effectExtent l="0" t="0" r="5080" b="0"/>
            <wp:docPr id="45" name="Picture 4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722078" cy="378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379E0" w14:textId="70F77EC8" w:rsidR="00F72AE9" w:rsidRDefault="00F72AE9" w:rsidP="001B7C0F">
      <w:pPr>
        <w:rPr>
          <w:rFonts w:cstheme="minorHAnsi"/>
          <w:color w:val="auto"/>
          <w:sz w:val="28"/>
          <w:szCs w:val="28"/>
        </w:rPr>
      </w:pPr>
    </w:p>
    <w:p w14:paraId="61C7BAE3" w14:textId="46597699" w:rsidR="00F72AE9" w:rsidRDefault="00F72AE9" w:rsidP="001B7C0F">
      <w:pPr>
        <w:rPr>
          <w:rFonts w:cstheme="minorHAnsi"/>
          <w:color w:val="auto"/>
          <w:sz w:val="28"/>
          <w:szCs w:val="28"/>
        </w:rPr>
      </w:pPr>
    </w:p>
    <w:p w14:paraId="55D6CA52" w14:textId="5D9B3F05" w:rsidR="00BB4C6A" w:rsidRDefault="00BB4C6A" w:rsidP="00BB4C6A">
      <w:pPr>
        <w:pStyle w:val="Heading1"/>
      </w:pPr>
      <w:r>
        <w:lastRenderedPageBreak/>
        <w:t>Question-3</w:t>
      </w:r>
    </w:p>
    <w:p w14:paraId="14D024EA" w14:textId="1024E30D" w:rsidR="004D62EC" w:rsidRDefault="004D62EC" w:rsidP="006F7E98">
      <w:pPr>
        <w:spacing w:before="100" w:beforeAutospacing="1" w:after="100" w:afterAutospacing="1" w:line="432" w:lineRule="atLeast"/>
        <w:rPr>
          <w:rFonts w:ascii="Arial" w:hAnsi="Arial" w:cs="Arial"/>
          <w:sz w:val="28"/>
          <w:szCs w:val="28"/>
        </w:rPr>
      </w:pPr>
      <w:r w:rsidRPr="00D510D0">
        <w:rPr>
          <w:rFonts w:cstheme="minorHAnsi"/>
          <w:noProof/>
          <w:color w:val="3D4251"/>
          <w:sz w:val="22"/>
        </w:rPr>
        <w:drawing>
          <wp:inline distT="0" distB="0" distL="0" distR="0" wp14:anchorId="72272C7B" wp14:editId="413A3419">
            <wp:extent cx="6883603" cy="114320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988218" cy="1160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6AFCA" w14:textId="477CAB9B" w:rsidR="006F7E98" w:rsidRDefault="006F7E98" w:rsidP="006F7E98">
      <w:pPr>
        <w:spacing w:before="100" w:beforeAutospacing="1" w:after="100" w:afterAutospacing="1" w:line="432" w:lineRule="atLeast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About the Data-set </w:t>
      </w:r>
      <w:r w:rsidRPr="00934ED9">
        <w:rPr>
          <w:rFonts w:cstheme="minorHAnsi"/>
          <w:noProof/>
          <w:color w:val="3D4251"/>
          <w:sz w:val="22"/>
        </w:rPr>
        <w:drawing>
          <wp:inline distT="0" distB="0" distL="0" distR="0" wp14:anchorId="20A7F34D" wp14:editId="662D8845">
            <wp:extent cx="5731510" cy="3688080"/>
            <wp:effectExtent l="0" t="0" r="0" b="0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923C" w14:textId="77777777" w:rsidR="006F7E98" w:rsidRDefault="006F7E98" w:rsidP="006F7E98">
      <w:pPr>
        <w:spacing w:before="100" w:beforeAutospacing="1" w:after="100" w:afterAutospacing="1" w:line="432" w:lineRule="atLeast"/>
        <w:rPr>
          <w:rFonts w:ascii="Arial" w:hAnsi="Arial" w:cs="Arial"/>
          <w:sz w:val="28"/>
          <w:szCs w:val="28"/>
        </w:rPr>
      </w:pPr>
      <w:r w:rsidRPr="008244C1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7BD19ADA" wp14:editId="61E89098">
            <wp:extent cx="6393485" cy="1708518"/>
            <wp:effectExtent l="0" t="0" r="0" b="6350"/>
            <wp:docPr id="46" name="Picture 4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abl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20752" cy="171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011C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B87A431" wp14:editId="1E5925F0">
            <wp:extent cx="6444691" cy="1959255"/>
            <wp:effectExtent l="0" t="0" r="0" b="0"/>
            <wp:docPr id="47" name="Picture 4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, Word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15577" cy="198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0AB43" w14:textId="77777777" w:rsidR="006F7E98" w:rsidRDefault="006F7E98" w:rsidP="006F7E98">
      <w:pPr>
        <w:spacing w:before="100" w:beforeAutospacing="1" w:after="100" w:afterAutospacing="1" w:line="432" w:lineRule="atLeast"/>
        <w:rPr>
          <w:rFonts w:cstheme="minorHAnsi"/>
          <w:color w:val="3D4251"/>
          <w:sz w:val="22"/>
        </w:rPr>
      </w:pPr>
      <w:r>
        <w:rPr>
          <w:rFonts w:ascii="Arial" w:hAnsi="Arial" w:cs="Arial"/>
          <w:sz w:val="28"/>
          <w:szCs w:val="28"/>
        </w:rPr>
        <w:t>Data-Set loaded into Weka</w:t>
      </w:r>
      <w:r w:rsidRPr="0045110B">
        <w:rPr>
          <w:rFonts w:cstheme="minorHAnsi"/>
          <w:noProof/>
          <w:color w:val="3D4251"/>
          <w:sz w:val="22"/>
        </w:rPr>
        <w:drawing>
          <wp:inline distT="0" distB="0" distL="0" distR="0" wp14:anchorId="084D5BB4" wp14:editId="1AC3AF5B">
            <wp:extent cx="6247181" cy="3410133"/>
            <wp:effectExtent l="0" t="0" r="1270" b="6350"/>
            <wp:docPr id="31" name="Picture 3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abl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67628" cy="342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6D1C0" w14:textId="77777777" w:rsidR="006F7E98" w:rsidRDefault="006F7E98" w:rsidP="006F7E98">
      <w:pPr>
        <w:spacing w:before="100" w:beforeAutospacing="1" w:after="100" w:afterAutospacing="1" w:line="432" w:lineRule="atLeast"/>
        <w:rPr>
          <w:rFonts w:cstheme="minorHAnsi"/>
          <w:color w:val="3D4251"/>
          <w:sz w:val="22"/>
        </w:rPr>
      </w:pPr>
      <w:r>
        <w:rPr>
          <w:rFonts w:ascii="Arial" w:hAnsi="Arial" w:cs="Arial"/>
          <w:sz w:val="28"/>
          <w:szCs w:val="28"/>
        </w:rPr>
        <w:lastRenderedPageBreak/>
        <w:t>DB-Scan Function</w:t>
      </w:r>
      <w:r w:rsidRPr="009C7A0E">
        <w:rPr>
          <w:rFonts w:cstheme="minorHAnsi"/>
          <w:color w:val="3D4251"/>
          <w:sz w:val="22"/>
        </w:rPr>
        <w:t xml:space="preserve"> </w:t>
      </w:r>
      <w:r w:rsidRPr="009C7A0E">
        <w:rPr>
          <w:rFonts w:cstheme="minorHAnsi"/>
          <w:noProof/>
          <w:color w:val="3D4251"/>
          <w:sz w:val="22"/>
        </w:rPr>
        <w:drawing>
          <wp:inline distT="0" distB="0" distL="0" distR="0" wp14:anchorId="602AFAEB" wp14:editId="478F736D">
            <wp:extent cx="6605625" cy="2636103"/>
            <wp:effectExtent l="0" t="0" r="0" b="5715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59222" cy="265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971B6" w14:textId="77777777" w:rsidR="006F7E98" w:rsidRDefault="006F7E98" w:rsidP="006F7E98">
      <w:pPr>
        <w:spacing w:before="100" w:beforeAutospacing="1" w:after="100" w:afterAutospacing="1" w:line="432" w:lineRule="atLeast"/>
        <w:rPr>
          <w:rFonts w:cstheme="minorHAnsi"/>
          <w:color w:val="3D4251"/>
          <w:sz w:val="22"/>
        </w:rPr>
      </w:pPr>
      <w:r>
        <w:rPr>
          <w:rFonts w:ascii="Arial" w:hAnsi="Arial" w:cs="Arial"/>
          <w:sz w:val="28"/>
          <w:szCs w:val="28"/>
        </w:rPr>
        <w:t>Output</w:t>
      </w:r>
      <w:r w:rsidRPr="004731EF">
        <w:rPr>
          <w:rFonts w:cstheme="minorHAnsi"/>
          <w:color w:val="3D4251"/>
          <w:sz w:val="22"/>
        </w:rPr>
        <w:t xml:space="preserve"> </w:t>
      </w:r>
      <w:r w:rsidRPr="004731EF">
        <w:rPr>
          <w:rFonts w:cstheme="minorHAnsi"/>
          <w:noProof/>
          <w:color w:val="3D4251"/>
          <w:sz w:val="22"/>
        </w:rPr>
        <w:drawing>
          <wp:inline distT="0" distB="0" distL="0" distR="0" wp14:anchorId="5FF70513" wp14:editId="1BAAD31D">
            <wp:extent cx="6839712" cy="4134440"/>
            <wp:effectExtent l="0" t="0" r="0" b="0"/>
            <wp:docPr id="28" name="Picture 2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graphical user interfac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83204" cy="41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C14E7" w14:textId="77777777" w:rsidR="006F7E98" w:rsidRDefault="006F7E98" w:rsidP="006F7E98">
      <w:pPr>
        <w:spacing w:before="100" w:beforeAutospacing="1" w:after="100" w:afterAutospacing="1" w:line="432" w:lineRule="atLeast"/>
        <w:rPr>
          <w:rFonts w:cstheme="minorHAnsi"/>
          <w:color w:val="3D4251"/>
          <w:sz w:val="22"/>
        </w:rPr>
      </w:pPr>
      <w:r w:rsidRPr="004731EF">
        <w:rPr>
          <w:rFonts w:cstheme="minorHAnsi"/>
          <w:noProof/>
          <w:color w:val="3D4251"/>
          <w:sz w:val="22"/>
        </w:rPr>
        <w:lastRenderedPageBreak/>
        <w:drawing>
          <wp:inline distT="0" distB="0" distL="0" distR="0" wp14:anchorId="36B92406" wp14:editId="7CDC9643">
            <wp:extent cx="6795821" cy="4107910"/>
            <wp:effectExtent l="0" t="0" r="0" b="0"/>
            <wp:docPr id="29" name="Picture 29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hap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32234" cy="412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ACE31" w14:textId="4817E6D3" w:rsidR="006F7E98" w:rsidRDefault="006F7E98" w:rsidP="006F7E98">
      <w:pPr>
        <w:spacing w:before="100" w:beforeAutospacing="1" w:after="100" w:afterAutospacing="1" w:line="432" w:lineRule="atLeast"/>
        <w:rPr>
          <w:rFonts w:cstheme="minorHAnsi"/>
          <w:color w:val="3D4251"/>
          <w:sz w:val="22"/>
        </w:rPr>
      </w:pPr>
      <w:r w:rsidRPr="00D45EBE">
        <w:rPr>
          <w:rFonts w:cstheme="minorHAnsi"/>
          <w:noProof/>
          <w:color w:val="3D4251"/>
          <w:sz w:val="22"/>
        </w:rPr>
        <w:drawing>
          <wp:inline distT="0" distB="0" distL="0" distR="0" wp14:anchorId="7C0A9AA8" wp14:editId="39BCE867">
            <wp:extent cx="6686093" cy="4041581"/>
            <wp:effectExtent l="0" t="0" r="0" b="0"/>
            <wp:docPr id="30" name="Picture 3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graphical user interfac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731215" cy="4068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B29FA" w14:textId="77777777" w:rsidR="007E57AD" w:rsidRDefault="007E57AD" w:rsidP="007E57AD">
      <w:pPr>
        <w:pStyle w:val="Heading1"/>
      </w:pPr>
      <w:r>
        <w:lastRenderedPageBreak/>
        <w:t>Question-4</w:t>
      </w:r>
    </w:p>
    <w:p w14:paraId="57FF018C" w14:textId="39885DCC" w:rsidR="007E57AD" w:rsidRDefault="00C039E9" w:rsidP="006F7E98">
      <w:pPr>
        <w:spacing w:before="100" w:beforeAutospacing="1" w:after="100" w:afterAutospacing="1" w:line="432" w:lineRule="atLeast"/>
        <w:rPr>
          <w:rFonts w:cstheme="minorHAnsi"/>
          <w:color w:val="3D4251"/>
          <w:sz w:val="22"/>
        </w:rPr>
      </w:pPr>
      <w:r w:rsidRPr="00A35F4C">
        <w:rPr>
          <w:rFonts w:cstheme="minorHAnsi"/>
          <w:noProof/>
          <w:sz w:val="22"/>
        </w:rPr>
        <w:drawing>
          <wp:inline distT="0" distB="0" distL="0" distR="0" wp14:anchorId="19B7C60F" wp14:editId="6EDD440B">
            <wp:extent cx="6788505" cy="1529031"/>
            <wp:effectExtent l="0" t="0" r="0" b="0"/>
            <wp:docPr id="48" name="Picture 4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let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1938" cy="15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C08B" w14:textId="77777777" w:rsidR="00C039E9" w:rsidRDefault="00C039E9" w:rsidP="00C039E9">
      <w:pPr>
        <w:spacing w:before="100" w:beforeAutospacing="1" w:after="100" w:afterAutospacing="1" w:line="432" w:lineRule="atLeast"/>
        <w:rPr>
          <w:rFonts w:cstheme="minorHAnsi"/>
          <w:color w:val="3D4251"/>
          <w:sz w:val="22"/>
        </w:rPr>
      </w:pPr>
      <w:r>
        <w:rPr>
          <w:rFonts w:ascii="Arial" w:hAnsi="Arial" w:cs="Arial"/>
          <w:sz w:val="28"/>
          <w:szCs w:val="28"/>
        </w:rPr>
        <w:t xml:space="preserve">About the Data-set </w:t>
      </w:r>
      <w:r w:rsidRPr="002034C3">
        <w:rPr>
          <w:rFonts w:cstheme="minorHAnsi"/>
          <w:noProof/>
          <w:color w:val="3D4251"/>
          <w:sz w:val="22"/>
        </w:rPr>
        <w:drawing>
          <wp:inline distT="0" distB="0" distL="0" distR="0" wp14:anchorId="7036918B" wp14:editId="787A7D0D">
            <wp:extent cx="6378854" cy="2378819"/>
            <wp:effectExtent l="0" t="0" r="0" b="0"/>
            <wp:docPr id="21" name="Picture 21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Teams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20516" cy="239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D4A38" w14:textId="77777777" w:rsidR="00C039E9" w:rsidRDefault="00C039E9" w:rsidP="00C039E9">
      <w:pPr>
        <w:spacing w:before="100" w:beforeAutospacing="1" w:after="100" w:afterAutospacing="1" w:line="432" w:lineRule="atLeast"/>
        <w:rPr>
          <w:rFonts w:ascii="Helvetica" w:hAnsi="Helvetica" w:cstheme="minorHAnsi"/>
          <w:color w:val="3D4251"/>
        </w:rPr>
      </w:pPr>
      <w:proofErr w:type="spellStart"/>
      <w:r>
        <w:rPr>
          <w:rFonts w:ascii="Helvetica" w:hAnsi="Helvetica" w:cstheme="minorHAnsi"/>
          <w:color w:val="3D4251"/>
        </w:rPr>
        <w:t>Apriori</w:t>
      </w:r>
      <w:proofErr w:type="spellEnd"/>
      <w:r>
        <w:rPr>
          <w:rFonts w:ascii="Helvetica" w:hAnsi="Helvetica" w:cstheme="minorHAnsi"/>
          <w:color w:val="3D4251"/>
        </w:rPr>
        <w:t xml:space="preserve"> functions</w:t>
      </w:r>
    </w:p>
    <w:p w14:paraId="5E45293F" w14:textId="789172CF" w:rsidR="00C039E9" w:rsidRDefault="00C039E9" w:rsidP="00C039E9">
      <w:pPr>
        <w:spacing w:before="100" w:beforeAutospacing="1" w:after="100" w:afterAutospacing="1" w:line="432" w:lineRule="atLeast"/>
        <w:rPr>
          <w:rFonts w:ascii="Helvetica" w:hAnsi="Helvetica" w:cstheme="minorHAnsi"/>
          <w:color w:val="3D4251"/>
          <w:szCs w:val="24"/>
        </w:rPr>
      </w:pPr>
      <w:r w:rsidRPr="00C82081">
        <w:rPr>
          <w:rFonts w:ascii="Helvetica" w:hAnsi="Helvetica" w:cstheme="minorHAnsi"/>
          <w:color w:val="3D4251"/>
          <w:szCs w:val="24"/>
        </w:rPr>
        <w:t xml:space="preserve">delta </w:t>
      </w:r>
      <w:r w:rsidRPr="00C82081">
        <w:rPr>
          <w:rFonts w:ascii="Helvetica" w:hAnsi="Helvetica" w:cstheme="minorHAnsi"/>
          <w:color w:val="3D4251"/>
          <w:szCs w:val="24"/>
        </w:rPr>
        <w:sym w:font="Wingdings" w:char="F0E0"/>
      </w:r>
      <w:r w:rsidRPr="00C82081">
        <w:rPr>
          <w:rFonts w:ascii="Helvetica" w:hAnsi="Helvetica" w:cstheme="minorHAnsi"/>
          <w:color w:val="3D4251"/>
          <w:szCs w:val="24"/>
        </w:rPr>
        <w:t xml:space="preserve"> Iteratively Decreasing the support by this factor.</w:t>
      </w:r>
      <w:r w:rsidRPr="00C82081">
        <w:rPr>
          <w:rFonts w:ascii="Helvetica" w:hAnsi="Helvetica" w:cstheme="minorHAnsi"/>
          <w:color w:val="3D4251"/>
          <w:szCs w:val="24"/>
        </w:rPr>
        <w:br/>
      </w:r>
      <w:proofErr w:type="spellStart"/>
      <w:r w:rsidRPr="00C82081">
        <w:rPr>
          <w:rFonts w:ascii="Helvetica" w:hAnsi="Helvetica" w:cstheme="minorHAnsi"/>
          <w:color w:val="3D4251"/>
          <w:szCs w:val="24"/>
        </w:rPr>
        <w:t>lowerBoundMinSupport</w:t>
      </w:r>
      <w:proofErr w:type="spellEnd"/>
      <w:r w:rsidRPr="00C82081">
        <w:rPr>
          <w:rFonts w:ascii="Helvetica" w:hAnsi="Helvetica" w:cstheme="minorHAnsi"/>
          <w:color w:val="3D4251"/>
          <w:szCs w:val="24"/>
        </w:rPr>
        <w:t xml:space="preserve"> </w:t>
      </w:r>
      <w:r w:rsidRPr="00C82081">
        <w:rPr>
          <w:rFonts w:ascii="Helvetica" w:hAnsi="Helvetica" w:cstheme="minorHAnsi"/>
          <w:color w:val="3D4251"/>
          <w:szCs w:val="24"/>
        </w:rPr>
        <w:sym w:font="Wingdings" w:char="F0E0"/>
      </w:r>
      <w:r w:rsidRPr="00C82081">
        <w:rPr>
          <w:rFonts w:ascii="Helvetica" w:hAnsi="Helvetica" w:cstheme="minorHAnsi"/>
          <w:color w:val="3D4251"/>
          <w:szCs w:val="24"/>
        </w:rPr>
        <w:t xml:space="preserve"> Lower Bound for Minimum Support (10%)</w:t>
      </w:r>
      <w:r w:rsidRPr="00C82081">
        <w:rPr>
          <w:rFonts w:ascii="Helvetica" w:hAnsi="Helvetica" w:cstheme="minorHAnsi"/>
          <w:color w:val="3D4251"/>
          <w:szCs w:val="24"/>
        </w:rPr>
        <w:br/>
      </w:r>
      <w:proofErr w:type="spellStart"/>
      <w:r w:rsidRPr="00C82081">
        <w:rPr>
          <w:rFonts w:ascii="Helvetica" w:hAnsi="Helvetica" w:cstheme="minorHAnsi"/>
          <w:color w:val="3D4251"/>
          <w:szCs w:val="24"/>
        </w:rPr>
        <w:t>upperBoundMinSupport</w:t>
      </w:r>
      <w:proofErr w:type="spellEnd"/>
      <w:r w:rsidRPr="00C82081">
        <w:rPr>
          <w:rFonts w:ascii="Helvetica" w:hAnsi="Helvetica" w:cstheme="minorHAnsi"/>
          <w:color w:val="3D4251"/>
          <w:szCs w:val="24"/>
        </w:rPr>
        <w:t xml:space="preserve"> </w:t>
      </w:r>
      <w:r w:rsidRPr="00C82081">
        <w:rPr>
          <w:rFonts w:ascii="Helvetica" w:hAnsi="Helvetica" w:cstheme="minorHAnsi"/>
          <w:color w:val="3D4251"/>
          <w:szCs w:val="24"/>
        </w:rPr>
        <w:sym w:font="Wingdings" w:char="F0E0"/>
      </w:r>
      <w:r w:rsidRPr="00C82081">
        <w:rPr>
          <w:rFonts w:ascii="Helvetica" w:hAnsi="Helvetica" w:cstheme="minorHAnsi"/>
          <w:color w:val="3D4251"/>
          <w:szCs w:val="24"/>
        </w:rPr>
        <w:t xml:space="preserve"> Upper Bound for Minimum Support (90%)</w:t>
      </w:r>
      <w:r w:rsidRPr="00C82081">
        <w:rPr>
          <w:rFonts w:ascii="Helvetica" w:hAnsi="Helvetica" w:cstheme="minorHAnsi"/>
          <w:color w:val="3D4251"/>
          <w:szCs w:val="24"/>
        </w:rPr>
        <w:br/>
      </w:r>
      <w:proofErr w:type="spellStart"/>
      <w:r w:rsidRPr="00C82081">
        <w:rPr>
          <w:rFonts w:ascii="Helvetica" w:hAnsi="Helvetica" w:cstheme="minorHAnsi"/>
          <w:color w:val="3D4251"/>
          <w:szCs w:val="24"/>
        </w:rPr>
        <w:t>minMetric</w:t>
      </w:r>
      <w:proofErr w:type="spellEnd"/>
      <w:r w:rsidRPr="00C82081">
        <w:rPr>
          <w:rFonts w:ascii="Helvetica" w:hAnsi="Helvetica" w:cstheme="minorHAnsi"/>
          <w:color w:val="3D4251"/>
          <w:szCs w:val="24"/>
        </w:rPr>
        <w:t xml:space="preserve"> </w:t>
      </w:r>
      <w:r w:rsidRPr="00C82081">
        <w:rPr>
          <w:rFonts w:ascii="Helvetica" w:hAnsi="Helvetica" w:cstheme="minorHAnsi"/>
          <w:color w:val="3D4251"/>
          <w:szCs w:val="24"/>
        </w:rPr>
        <w:sym w:font="Wingdings" w:char="F0E0"/>
      </w:r>
      <w:r w:rsidRPr="00C82081">
        <w:rPr>
          <w:rFonts w:ascii="Helvetica" w:hAnsi="Helvetica" w:cstheme="minorHAnsi"/>
          <w:color w:val="3D4251"/>
          <w:szCs w:val="24"/>
        </w:rPr>
        <w:t xml:space="preserve"> Confidence &gt; 90%</w:t>
      </w:r>
      <w:r w:rsidRPr="00C82081">
        <w:rPr>
          <w:rFonts w:ascii="Helvetica" w:hAnsi="Helvetica" w:cstheme="minorHAnsi"/>
          <w:color w:val="3D4251"/>
          <w:szCs w:val="24"/>
        </w:rPr>
        <w:br/>
      </w:r>
      <w:proofErr w:type="spellStart"/>
      <w:r w:rsidRPr="00C82081">
        <w:rPr>
          <w:rFonts w:ascii="Helvetica" w:hAnsi="Helvetica" w:cstheme="minorHAnsi"/>
          <w:color w:val="3D4251"/>
          <w:szCs w:val="24"/>
        </w:rPr>
        <w:t>numRules</w:t>
      </w:r>
      <w:proofErr w:type="spellEnd"/>
      <w:r w:rsidRPr="00C82081">
        <w:rPr>
          <w:rFonts w:ascii="Helvetica" w:hAnsi="Helvetica" w:cstheme="minorHAnsi"/>
          <w:color w:val="3D4251"/>
          <w:szCs w:val="24"/>
        </w:rPr>
        <w:t xml:space="preserve"> </w:t>
      </w:r>
      <w:r w:rsidRPr="00C82081">
        <w:rPr>
          <w:rFonts w:ascii="Helvetica" w:hAnsi="Helvetica" w:cstheme="minorHAnsi"/>
          <w:color w:val="3D4251"/>
          <w:szCs w:val="24"/>
        </w:rPr>
        <w:sym w:font="Wingdings" w:char="F0E0"/>
      </w:r>
      <w:r w:rsidRPr="00C82081">
        <w:rPr>
          <w:rFonts w:ascii="Helvetica" w:hAnsi="Helvetica" w:cstheme="minorHAnsi"/>
          <w:color w:val="3D4251"/>
          <w:szCs w:val="24"/>
        </w:rPr>
        <w:t xml:space="preserve"> Number of Rules to be generated</w:t>
      </w:r>
      <w:r w:rsidRPr="00C82081">
        <w:rPr>
          <w:rFonts w:ascii="Helvetica" w:hAnsi="Helvetica" w:cstheme="minorHAnsi"/>
          <w:color w:val="3D4251"/>
          <w:szCs w:val="24"/>
        </w:rPr>
        <w:br/>
      </w:r>
      <w:proofErr w:type="spellStart"/>
      <w:r w:rsidRPr="00C82081">
        <w:rPr>
          <w:rFonts w:ascii="Helvetica" w:hAnsi="Helvetica" w:cstheme="minorHAnsi"/>
          <w:color w:val="3D4251"/>
          <w:szCs w:val="24"/>
        </w:rPr>
        <w:t>outputItemSets</w:t>
      </w:r>
      <w:proofErr w:type="spellEnd"/>
      <w:r w:rsidRPr="00C82081">
        <w:rPr>
          <w:rFonts w:ascii="Helvetica" w:hAnsi="Helvetica" w:cstheme="minorHAnsi"/>
          <w:color w:val="3D4251"/>
          <w:szCs w:val="24"/>
        </w:rPr>
        <w:t xml:space="preserve"> </w:t>
      </w:r>
      <w:r w:rsidRPr="00C82081">
        <w:rPr>
          <w:rFonts w:ascii="Helvetica" w:hAnsi="Helvetica" w:cstheme="minorHAnsi"/>
          <w:color w:val="3D4251"/>
          <w:szCs w:val="24"/>
        </w:rPr>
        <w:sym w:font="Wingdings" w:char="F0E0"/>
      </w:r>
      <w:r w:rsidRPr="00C82081">
        <w:rPr>
          <w:rFonts w:ascii="Helvetica" w:hAnsi="Helvetica" w:cstheme="minorHAnsi"/>
          <w:color w:val="3D4251"/>
          <w:szCs w:val="24"/>
        </w:rPr>
        <w:t xml:space="preserve"> This will display the item-sets with at-least support of 2.</w:t>
      </w:r>
      <w:r w:rsidRPr="00C82081">
        <w:rPr>
          <w:rFonts w:ascii="Helvetica" w:hAnsi="Helvetica" w:cstheme="minorHAnsi"/>
          <w:color w:val="3D4251"/>
          <w:szCs w:val="24"/>
        </w:rPr>
        <w:br/>
        <w:t>L(1), these are the item-sets with 1 item.</w:t>
      </w:r>
      <w:r w:rsidRPr="00C82081">
        <w:rPr>
          <w:rFonts w:ascii="Helvetica" w:hAnsi="Helvetica" w:cstheme="minorHAnsi"/>
          <w:color w:val="3D4251"/>
          <w:szCs w:val="24"/>
        </w:rPr>
        <w:br/>
        <w:t>L(2), these are the item-sets with 2 items.</w:t>
      </w:r>
      <w:r w:rsidRPr="00C82081">
        <w:rPr>
          <w:rFonts w:ascii="Helvetica" w:hAnsi="Helvetica" w:cstheme="minorHAnsi"/>
          <w:color w:val="3D4251"/>
          <w:szCs w:val="24"/>
        </w:rPr>
        <w:br/>
      </w:r>
    </w:p>
    <w:p w14:paraId="7EEE6F19" w14:textId="283509A1" w:rsidR="00F66ED7" w:rsidRPr="00C82081" w:rsidRDefault="00F66ED7" w:rsidP="00C039E9">
      <w:pPr>
        <w:spacing w:before="100" w:beforeAutospacing="1" w:after="100" w:afterAutospacing="1" w:line="432" w:lineRule="atLeast"/>
        <w:rPr>
          <w:rFonts w:ascii="Helvetica" w:hAnsi="Helvetica" w:cstheme="minorHAnsi"/>
          <w:color w:val="3D4251"/>
          <w:szCs w:val="24"/>
        </w:rPr>
      </w:pPr>
      <w:r w:rsidRPr="00F66ED7">
        <w:rPr>
          <w:rFonts w:ascii="Helvetica" w:hAnsi="Helvetica" w:cstheme="minorHAnsi"/>
          <w:noProof/>
          <w:color w:val="3D4251"/>
          <w:szCs w:val="24"/>
        </w:rPr>
        <w:lastRenderedPageBreak/>
        <w:drawing>
          <wp:inline distT="0" distB="0" distL="0" distR="0" wp14:anchorId="15BF40D4" wp14:editId="7D6299EE">
            <wp:extent cx="2435961" cy="3286297"/>
            <wp:effectExtent l="0" t="0" r="2540" b="3175"/>
            <wp:docPr id="51" name="Picture 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57383" cy="331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C4D1A" w14:textId="1584D5E9" w:rsidR="00C039E9" w:rsidRDefault="00D04EFC" w:rsidP="00C039E9">
      <w:pPr>
        <w:spacing w:before="100" w:beforeAutospacing="1" w:after="100" w:afterAutospacing="1" w:line="432" w:lineRule="atLeast"/>
        <w:rPr>
          <w:rFonts w:cstheme="minorHAnsi"/>
          <w:color w:val="3D4251"/>
          <w:sz w:val="22"/>
        </w:rPr>
      </w:pPr>
      <w:r w:rsidRPr="00D04EFC">
        <w:rPr>
          <w:rFonts w:cstheme="minorHAnsi"/>
          <w:noProof/>
          <w:color w:val="3D4251"/>
          <w:sz w:val="22"/>
        </w:rPr>
        <w:drawing>
          <wp:inline distT="0" distB="0" distL="0" distR="0" wp14:anchorId="52BAD134" wp14:editId="7A86C569">
            <wp:extent cx="6400800" cy="1487170"/>
            <wp:effectExtent l="0" t="0" r="0" b="0"/>
            <wp:docPr id="49" name="Picture 4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 with low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58BE">
        <w:rPr>
          <w:rFonts w:cstheme="minorHAnsi"/>
          <w:color w:val="3D4251"/>
          <w:sz w:val="22"/>
        </w:rPr>
        <w:br/>
      </w:r>
      <w:r w:rsidR="008458BE" w:rsidRPr="008458BE">
        <w:rPr>
          <w:rFonts w:cstheme="minorHAnsi"/>
          <w:noProof/>
          <w:color w:val="3D4251"/>
          <w:sz w:val="22"/>
        </w:rPr>
        <w:drawing>
          <wp:inline distT="0" distB="0" distL="0" distR="0" wp14:anchorId="240F1AD9" wp14:editId="09123669">
            <wp:extent cx="6400800" cy="3248025"/>
            <wp:effectExtent l="0" t="0" r="0" b="3175"/>
            <wp:docPr id="50" name="Picture 5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, let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ADEF1" w14:textId="26D6FA35" w:rsidR="004A2897" w:rsidRDefault="004A2897" w:rsidP="004A2897">
      <w:pPr>
        <w:pStyle w:val="Heading1"/>
      </w:pPr>
      <w:r>
        <w:lastRenderedPageBreak/>
        <w:t>Question-</w:t>
      </w:r>
      <w:r w:rsidR="00CB2211">
        <w:t>5</w:t>
      </w:r>
    </w:p>
    <w:p w14:paraId="330ABC6C" w14:textId="77777777" w:rsidR="00A2228F" w:rsidRDefault="00A2228F" w:rsidP="00A2228F">
      <w:pPr>
        <w:spacing w:before="100" w:beforeAutospacing="1" w:after="100" w:afterAutospacing="1" w:line="432" w:lineRule="atLeast"/>
        <w:rPr>
          <w:rFonts w:cstheme="minorHAnsi"/>
          <w:color w:val="3D4251"/>
          <w:sz w:val="22"/>
        </w:rPr>
      </w:pPr>
      <w:r w:rsidRPr="004C5E25">
        <w:rPr>
          <w:rFonts w:cstheme="minorHAnsi"/>
          <w:noProof/>
          <w:sz w:val="22"/>
        </w:rPr>
        <w:drawing>
          <wp:inline distT="0" distB="0" distL="0" distR="0" wp14:anchorId="33B35FD8" wp14:editId="0370ACC7">
            <wp:extent cx="5731510" cy="101854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color w:val="3D4251"/>
          <w:sz w:val="22"/>
        </w:rPr>
        <w:br/>
      </w:r>
      <w:r w:rsidRPr="00BD28EF">
        <w:rPr>
          <w:rFonts w:cstheme="minorHAnsi"/>
          <w:noProof/>
          <w:sz w:val="22"/>
        </w:rPr>
        <w:drawing>
          <wp:inline distT="0" distB="0" distL="0" distR="0" wp14:anchorId="14A0F077" wp14:editId="7D35B21C">
            <wp:extent cx="5731510" cy="1243330"/>
            <wp:effectExtent l="0" t="0" r="0" b="127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color w:val="3D4251"/>
          <w:sz w:val="22"/>
        </w:rPr>
        <w:br/>
      </w:r>
      <w:r w:rsidRPr="00BB5AC1">
        <w:rPr>
          <w:rFonts w:cstheme="minorHAnsi"/>
          <w:noProof/>
          <w:sz w:val="22"/>
        </w:rPr>
        <w:drawing>
          <wp:inline distT="0" distB="0" distL="0" distR="0" wp14:anchorId="0FFED4CF" wp14:editId="3E36CDC2">
            <wp:extent cx="5731510" cy="3387090"/>
            <wp:effectExtent l="0" t="0" r="0" b="3810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B529A" w14:textId="77777777" w:rsidR="00A2228F" w:rsidRDefault="00A2228F" w:rsidP="00A2228F">
      <w:pPr>
        <w:spacing w:before="100" w:beforeAutospacing="1" w:after="100" w:afterAutospacing="1" w:line="432" w:lineRule="atLeast"/>
        <w:rPr>
          <w:rFonts w:cstheme="minorHAnsi"/>
          <w:color w:val="3D4251"/>
          <w:sz w:val="22"/>
        </w:rPr>
      </w:pPr>
      <w:r>
        <w:rPr>
          <w:rFonts w:ascii="Arial" w:hAnsi="Arial" w:cs="Arial"/>
          <w:sz w:val="28"/>
          <w:szCs w:val="28"/>
        </w:rPr>
        <w:lastRenderedPageBreak/>
        <w:t>Creating the data-set</w:t>
      </w:r>
      <w:r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57806D08" wp14:editId="74E3B8C6">
            <wp:extent cx="6569050" cy="2259393"/>
            <wp:effectExtent l="0" t="0" r="0" b="1270"/>
            <wp:docPr id="18" name="Picture 18" descr="A picture containing cabin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cabine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35167" cy="22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2B966" w14:textId="71393EA8" w:rsidR="00A2228F" w:rsidRDefault="00A2228F" w:rsidP="00A2228F">
      <w:pPr>
        <w:spacing w:before="100" w:beforeAutospacing="1" w:after="100" w:afterAutospacing="1" w:line="432" w:lineRule="atLeast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Importing cars.csv file into </w:t>
      </w:r>
      <w:proofErr w:type="spellStart"/>
      <w:r>
        <w:rPr>
          <w:rFonts w:ascii="Arial" w:hAnsi="Arial" w:cs="Arial"/>
          <w:sz w:val="28"/>
          <w:szCs w:val="28"/>
        </w:rPr>
        <w:t>weka</w:t>
      </w:r>
      <w:proofErr w:type="spellEnd"/>
      <w:r w:rsidR="001064B0">
        <w:rPr>
          <w:rFonts w:ascii="Arial" w:hAnsi="Arial" w:cs="Arial"/>
          <w:sz w:val="28"/>
          <w:szCs w:val="28"/>
        </w:rPr>
        <w:br/>
      </w:r>
      <w:r>
        <w:rPr>
          <w:noProof/>
          <w:lang w:eastAsia="en-IN"/>
        </w:rPr>
        <w:drawing>
          <wp:inline distT="0" distB="0" distL="0" distR="0" wp14:anchorId="5F348135" wp14:editId="7C4DC310">
            <wp:extent cx="3566468" cy="3883152"/>
            <wp:effectExtent l="0" t="0" r="0" b="3175"/>
            <wp:docPr id="19" name="Picture 19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table, Excel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69518" cy="388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F6647" w14:textId="77777777" w:rsidR="00A2228F" w:rsidRDefault="00A2228F" w:rsidP="00A2228F">
      <w:pPr>
        <w:spacing w:before="100" w:beforeAutospacing="1" w:after="100" w:afterAutospacing="1" w:line="432" w:lineRule="atLeast"/>
        <w:rPr>
          <w:rFonts w:cstheme="minorHAnsi"/>
          <w:color w:val="3D4251"/>
          <w:sz w:val="22"/>
        </w:rPr>
      </w:pPr>
      <w:proofErr w:type="spellStart"/>
      <w:r>
        <w:rPr>
          <w:rFonts w:ascii="Arial" w:hAnsi="Arial" w:cs="Arial"/>
          <w:sz w:val="28"/>
          <w:szCs w:val="28"/>
        </w:rPr>
        <w:lastRenderedPageBreak/>
        <w:t>Apriori</w:t>
      </w:r>
      <w:proofErr w:type="spellEnd"/>
      <w:r>
        <w:rPr>
          <w:rFonts w:ascii="Arial" w:hAnsi="Arial" w:cs="Arial"/>
          <w:sz w:val="28"/>
          <w:szCs w:val="28"/>
        </w:rPr>
        <w:t xml:space="preserve"> Report</w:t>
      </w:r>
      <w:r>
        <w:rPr>
          <w:noProof/>
          <w:lang w:eastAsia="en-IN"/>
        </w:rPr>
        <w:drawing>
          <wp:inline distT="0" distB="0" distL="0" distR="0" wp14:anchorId="4E4143D5" wp14:editId="38D42882">
            <wp:extent cx="5483910" cy="3614928"/>
            <wp:effectExtent l="0" t="0" r="2540" b="508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1912" cy="361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3A508" w14:textId="77777777" w:rsidR="00A2228F" w:rsidRDefault="00A2228F" w:rsidP="00A2228F">
      <w:pPr>
        <w:spacing w:before="100" w:beforeAutospacing="1" w:after="100" w:afterAutospacing="1" w:line="432" w:lineRule="atLeast"/>
        <w:rPr>
          <w:rFonts w:cstheme="minorHAnsi"/>
          <w:color w:val="3D4251"/>
          <w:sz w:val="22"/>
        </w:rPr>
      </w:pPr>
    </w:p>
    <w:p w14:paraId="536F0BD5" w14:textId="77777777" w:rsidR="00A2228F" w:rsidRDefault="00A2228F" w:rsidP="00A2228F">
      <w:pPr>
        <w:spacing w:before="100" w:beforeAutospacing="1" w:after="100" w:afterAutospacing="1" w:line="432" w:lineRule="atLeast"/>
        <w:rPr>
          <w:rFonts w:cstheme="minorHAnsi"/>
          <w:color w:val="3D4251"/>
          <w:sz w:val="22"/>
        </w:rPr>
      </w:pPr>
    </w:p>
    <w:p w14:paraId="6625C1D1" w14:textId="77777777" w:rsidR="00A2228F" w:rsidRDefault="00A2228F" w:rsidP="00A2228F">
      <w:pPr>
        <w:spacing w:before="100" w:beforeAutospacing="1" w:after="100" w:afterAutospacing="1" w:line="432" w:lineRule="atLeast"/>
        <w:rPr>
          <w:rFonts w:cstheme="minorHAnsi"/>
          <w:color w:val="3D4251"/>
          <w:sz w:val="22"/>
        </w:rPr>
      </w:pPr>
    </w:p>
    <w:p w14:paraId="51896E27" w14:textId="77777777" w:rsidR="00A2228F" w:rsidRDefault="00A2228F" w:rsidP="00A2228F">
      <w:pPr>
        <w:spacing w:before="100" w:beforeAutospacing="1" w:after="100" w:afterAutospacing="1" w:line="432" w:lineRule="atLeast"/>
        <w:rPr>
          <w:rFonts w:cstheme="minorHAnsi"/>
          <w:color w:val="3D4251"/>
          <w:sz w:val="22"/>
        </w:rPr>
      </w:pPr>
    </w:p>
    <w:p w14:paraId="2053B858" w14:textId="77777777" w:rsidR="00A2228F" w:rsidRDefault="00A2228F" w:rsidP="00A2228F">
      <w:pPr>
        <w:spacing w:before="100" w:beforeAutospacing="1" w:after="100" w:afterAutospacing="1" w:line="432" w:lineRule="atLeast"/>
        <w:rPr>
          <w:rFonts w:cstheme="minorHAnsi"/>
          <w:color w:val="3D4251"/>
          <w:sz w:val="22"/>
        </w:rPr>
      </w:pPr>
    </w:p>
    <w:p w14:paraId="46D3CA35" w14:textId="77777777" w:rsidR="00A2228F" w:rsidRDefault="00A2228F" w:rsidP="00A2228F">
      <w:pPr>
        <w:spacing w:before="100" w:beforeAutospacing="1" w:after="100" w:afterAutospacing="1" w:line="432" w:lineRule="atLeast"/>
        <w:rPr>
          <w:rFonts w:cstheme="minorHAnsi"/>
          <w:color w:val="3D4251"/>
          <w:sz w:val="22"/>
        </w:rPr>
      </w:pPr>
    </w:p>
    <w:p w14:paraId="46011C9C" w14:textId="77777777" w:rsidR="00A2228F" w:rsidRDefault="00A2228F" w:rsidP="00A2228F">
      <w:pPr>
        <w:spacing w:before="100" w:beforeAutospacing="1" w:after="100" w:afterAutospacing="1" w:line="432" w:lineRule="atLeast"/>
        <w:rPr>
          <w:rFonts w:cstheme="minorHAnsi"/>
          <w:color w:val="3D4251"/>
          <w:sz w:val="22"/>
        </w:rPr>
      </w:pPr>
    </w:p>
    <w:p w14:paraId="66313441" w14:textId="77777777" w:rsidR="004A2897" w:rsidRPr="004A2897" w:rsidRDefault="004A2897" w:rsidP="004A2897"/>
    <w:p w14:paraId="6CBE2678" w14:textId="20A0352A" w:rsidR="00BB4C6A" w:rsidRDefault="00BB4C6A" w:rsidP="001B7C0F">
      <w:pPr>
        <w:rPr>
          <w:rFonts w:cstheme="minorHAnsi"/>
          <w:color w:val="auto"/>
          <w:sz w:val="28"/>
          <w:szCs w:val="28"/>
        </w:rPr>
      </w:pPr>
    </w:p>
    <w:sectPr w:rsidR="00BB4C6A" w:rsidSect="00A67285">
      <w:headerReference w:type="default" r:id="rId55"/>
      <w:footerReference w:type="default" r:id="rId56"/>
      <w:headerReference w:type="first" r:id="rId57"/>
      <w:footerReference w:type="first" r:id="rId58"/>
      <w:pgSz w:w="12240" w:h="15840" w:code="1"/>
      <w:pgMar w:top="720" w:right="1080" w:bottom="720" w:left="1080" w:header="648" w:footer="432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46F0CC" w14:textId="77777777" w:rsidR="00660369" w:rsidRDefault="00660369" w:rsidP="005A20E2">
      <w:pPr>
        <w:spacing w:after="0"/>
      </w:pPr>
      <w:r>
        <w:separator/>
      </w:r>
    </w:p>
    <w:p w14:paraId="24907703" w14:textId="77777777" w:rsidR="00660369" w:rsidRDefault="00660369"/>
    <w:p w14:paraId="55326AB5" w14:textId="77777777" w:rsidR="00660369" w:rsidRDefault="00660369" w:rsidP="009B4773"/>
    <w:p w14:paraId="0A347993" w14:textId="77777777" w:rsidR="00660369" w:rsidRDefault="00660369" w:rsidP="00513832"/>
  </w:endnote>
  <w:endnote w:type="continuationSeparator" w:id="0">
    <w:p w14:paraId="2543A42C" w14:textId="77777777" w:rsidR="00660369" w:rsidRDefault="00660369" w:rsidP="005A20E2">
      <w:pPr>
        <w:spacing w:after="0"/>
      </w:pPr>
      <w:r>
        <w:continuationSeparator/>
      </w:r>
    </w:p>
    <w:p w14:paraId="2EFDF018" w14:textId="77777777" w:rsidR="00660369" w:rsidRDefault="00660369"/>
    <w:p w14:paraId="5EF0A6D4" w14:textId="77777777" w:rsidR="00660369" w:rsidRDefault="00660369" w:rsidP="009B4773"/>
    <w:p w14:paraId="513CF240" w14:textId="77777777" w:rsidR="00660369" w:rsidRDefault="00660369" w:rsidP="0051383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altName w:val="Gill Sans MT"/>
    <w:panose1 w:val="020B0502020104020203"/>
    <w:charset w:val="00"/>
    <w:family w:val="swiss"/>
    <w:pitch w:val="variable"/>
    <w:sig w:usb0="00000003" w:usb1="00000000" w:usb2="00000000" w:usb3="00000000" w:csb0="0000000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DC8066" w14:textId="77777777" w:rsidR="00B57756" w:rsidRPr="003639D2" w:rsidRDefault="00B57756" w:rsidP="003639D2">
    <w:pPr>
      <w:pStyle w:val="Footer"/>
    </w:pPr>
    <w:r w:rsidRPr="003639D2">
      <w:tab/>
    </w:r>
    <w:r w:rsidRPr="003639D2">
      <w:fldChar w:fldCharType="begin"/>
    </w:r>
    <w:r w:rsidRPr="003639D2">
      <w:instrText xml:space="preserve"> PAGE   \* MERGEFORMAT </w:instrText>
    </w:r>
    <w:r w:rsidRPr="003639D2">
      <w:fldChar w:fldCharType="separate"/>
    </w:r>
    <w:r w:rsidRPr="003639D2">
      <w:t>1</w:t>
    </w:r>
    <w:r w:rsidRPr="003639D2"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4EEBFE" w14:textId="77777777" w:rsidR="005854DB" w:rsidRPr="00F8411A" w:rsidRDefault="005854DB" w:rsidP="005854DB">
    <w:pPr>
      <w:pStyle w:val="Footer"/>
    </w:pPr>
    <w:r w:rsidRPr="00F8411A">
      <w:tab/>
    </w:r>
    <w:r w:rsidRPr="00F8411A">
      <w:fldChar w:fldCharType="begin"/>
    </w:r>
    <w:r w:rsidRPr="00F8411A">
      <w:instrText xml:space="preserve"> PAGE   \* MERGEFORMAT </w:instrText>
    </w:r>
    <w:r w:rsidRPr="00F8411A">
      <w:fldChar w:fldCharType="separate"/>
    </w:r>
    <w:r>
      <w:t>2</w:t>
    </w:r>
    <w:r w:rsidRPr="00F8411A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24D688" w14:textId="77777777" w:rsidR="00660369" w:rsidRDefault="00660369" w:rsidP="005A20E2">
      <w:pPr>
        <w:spacing w:after="0"/>
      </w:pPr>
      <w:r>
        <w:separator/>
      </w:r>
    </w:p>
    <w:p w14:paraId="3847284D" w14:textId="77777777" w:rsidR="00660369" w:rsidRDefault="00660369"/>
    <w:p w14:paraId="1CE1E66B" w14:textId="77777777" w:rsidR="00660369" w:rsidRDefault="00660369" w:rsidP="009B4773"/>
    <w:p w14:paraId="2151658C" w14:textId="77777777" w:rsidR="00660369" w:rsidRDefault="00660369" w:rsidP="00513832"/>
  </w:footnote>
  <w:footnote w:type="continuationSeparator" w:id="0">
    <w:p w14:paraId="15CAC811" w14:textId="77777777" w:rsidR="00660369" w:rsidRDefault="00660369" w:rsidP="005A20E2">
      <w:pPr>
        <w:spacing w:after="0"/>
      </w:pPr>
      <w:r>
        <w:continuationSeparator/>
      </w:r>
    </w:p>
    <w:p w14:paraId="1F69F0F2" w14:textId="77777777" w:rsidR="00660369" w:rsidRDefault="00660369"/>
    <w:p w14:paraId="3E4D334E" w14:textId="77777777" w:rsidR="00660369" w:rsidRDefault="00660369" w:rsidP="009B4773"/>
    <w:p w14:paraId="32B60470" w14:textId="77777777" w:rsidR="00660369" w:rsidRDefault="00660369" w:rsidP="00513832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CA9316" w14:textId="0F401CDD" w:rsidR="003639D2" w:rsidRPr="003639D2" w:rsidRDefault="00660369" w:rsidP="003639D2">
    <w:pPr>
      <w:pStyle w:val="Header1"/>
    </w:pPr>
    <w:sdt>
      <w:sdtPr>
        <w:alias w:val="Title"/>
        <w:tag w:val=""/>
        <w:id w:val="-611985797"/>
        <w:placeholder>
          <w:docPart w:val="433A019C5DBC4374986E5067145B841B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15:appearance w15:val="hidden"/>
        <w:text/>
      </w:sdtPr>
      <w:sdtEndPr/>
      <w:sdtContent>
        <w:r w:rsidR="00521A3D">
          <w:t>Cycle Sheet-2</w:t>
        </w:r>
      </w:sdtContent>
    </w:sdt>
  </w:p>
  <w:p w14:paraId="4979B511" w14:textId="7FCE1068" w:rsidR="005854DB" w:rsidRPr="005854DB" w:rsidRDefault="00660369" w:rsidP="003D6AFD">
    <w:pPr>
      <w:pStyle w:val="Header"/>
    </w:pPr>
    <w:sdt>
      <w:sdtPr>
        <w:alias w:val="Subtitle"/>
        <w:tag w:val=""/>
        <w:id w:val="-2023313307"/>
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<w15:appearance w15:val="hidden"/>
        <w:text/>
      </w:sdtPr>
      <w:sdtEndPr/>
      <w:sdtContent>
        <w:proofErr w:type="spellStart"/>
        <w:r w:rsidR="00E86D61">
          <w:t>Prashanth.S</w:t>
        </w:r>
        <w:proofErr w:type="spellEnd"/>
        <w:r w:rsidR="00E86D61">
          <w:t xml:space="preserve"> 19MID0020</w:t>
        </w:r>
      </w:sdtContent>
    </w:sdt>
    <w:r w:rsidR="003D6AFD" w:rsidRPr="003D6AFD">
      <w:t xml:space="preserve"> </w:t>
    </w:r>
    <w:r w:rsidR="005854DB">
      <w:rPr>
        <w:noProof/>
      </w:rPr>
      <mc:AlternateContent>
        <mc:Choice Requires="wps">
          <w:drawing>
            <wp:anchor distT="45720" distB="45720" distL="114300" distR="114300" simplePos="0" relativeHeight="251696128" behindDoc="1" locked="0" layoutInCell="1" allowOverlap="1" wp14:anchorId="0C0D7BFB" wp14:editId="7C59F17F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10058400" cy="1143000"/>
              <wp:effectExtent l="0" t="0" r="0" b="0"/>
              <wp:wrapNone/>
              <wp:docPr id="1" name="Text Box 2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058400" cy="1143000"/>
                      </a:xfrm>
                      <a:prstGeom prst="rect">
                        <a:avLst/>
                      </a:prstGeom>
                      <a:solidFill>
                        <a:srgbClr val="107082">
                          <a:alpha val="14902"/>
                        </a:srgb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8A1EB73" w14:textId="77777777" w:rsidR="005854DB" w:rsidRDefault="005854DB" w:rsidP="0003123C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C0D7BFB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&quot;&quot;" style="position:absolute;margin-left:0;margin-top:0;width:11in;height:90pt;z-index:-251620352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top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" fillcolor="#107082" stroked="f">
              <v:fill opacity="9766f"/>
              <v:textbox inset="20mm,8mm">
                <w:txbxContent>
                  <w:p w14:paraId="48A1EB73" w14:textId="77777777" w:rsidR="005854DB" w:rsidRDefault="005854DB" w:rsidP="0003123C"/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BDC0BE" w14:textId="77777777" w:rsidR="005854DB" w:rsidRDefault="005C7E0C" w:rsidP="00A67285">
    <w:pPr>
      <w:pStyle w:val="Header"/>
      <w:spacing w:after="0"/>
    </w:pPr>
    <w:r>
      <w:rPr>
        <w:noProof/>
      </w:rPr>
      <w:drawing>
        <wp:anchor distT="0" distB="0" distL="114300" distR="114300" simplePos="0" relativeHeight="251698176" behindDoc="1" locked="0" layoutInCell="1" allowOverlap="1" wp14:anchorId="21928083" wp14:editId="0C58E04F">
          <wp:simplePos x="0" y="0"/>
          <wp:positionH relativeFrom="page">
            <wp:align>center</wp:align>
          </wp:positionH>
          <wp:positionV relativeFrom="page">
            <wp:align>top</wp:align>
          </wp:positionV>
          <wp:extent cx="7836408" cy="2286000"/>
          <wp:effectExtent l="0" t="0" r="0" b="0"/>
          <wp:wrapNone/>
          <wp:docPr id="193" name="Picture 193" descr="Group of people discuss somethi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92" t="47708" r="26358" b="28055"/>
                  <a:stretch/>
                </pic:blipFill>
                <pic:spPr bwMode="auto">
                  <a:xfrm>
                    <a:off x="0" y="0"/>
                    <a:ext cx="7836408" cy="228600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F"/>
    <w:multiLevelType w:val="singleLevel"/>
    <w:tmpl w:val="3C285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FFFFFF83"/>
    <w:multiLevelType w:val="singleLevel"/>
    <w:tmpl w:val="8E049D40"/>
    <w:lvl w:ilvl="0">
      <w:start w:val="1"/>
      <w:numFmt w:val="bullet"/>
      <w:pStyle w:val="ListBullet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2" w15:restartNumberingAfterBreak="0">
    <w:nsid w:val="FFFFFF88"/>
    <w:multiLevelType w:val="singleLevel"/>
    <w:tmpl w:val="EE34F56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" w15:restartNumberingAfterBreak="0">
    <w:nsid w:val="FFFFFF89"/>
    <w:multiLevelType w:val="singleLevel"/>
    <w:tmpl w:val="DA2A00F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" w15:restartNumberingAfterBreak="0">
    <w:nsid w:val="00E91F2A"/>
    <w:multiLevelType w:val="hybridMultilevel"/>
    <w:tmpl w:val="6DC0BC34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10675B0"/>
    <w:multiLevelType w:val="hybridMultilevel"/>
    <w:tmpl w:val="442A5648"/>
    <w:lvl w:ilvl="0" w:tplc="A4946864">
      <w:start w:val="1"/>
      <w:numFmt w:val="bullet"/>
      <w:pStyle w:val="Graphbullet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21B0354"/>
    <w:multiLevelType w:val="hybridMultilevel"/>
    <w:tmpl w:val="0464C5E2"/>
    <w:lvl w:ilvl="0" w:tplc="13A87BB0">
      <w:start w:val="1"/>
      <w:numFmt w:val="bullet"/>
      <w:pStyle w:val="Graphbullet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2F059C5"/>
    <w:multiLevelType w:val="hybridMultilevel"/>
    <w:tmpl w:val="117894FC"/>
    <w:lvl w:ilvl="0" w:tplc="3060231A">
      <w:start w:val="1"/>
      <w:numFmt w:val="bullet"/>
      <w:pStyle w:val="ListBullet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3A86343"/>
    <w:multiLevelType w:val="hybridMultilevel"/>
    <w:tmpl w:val="DCAC3568"/>
    <w:lvl w:ilvl="0" w:tplc="2AFA4338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6533D15"/>
    <w:multiLevelType w:val="hybridMultilevel"/>
    <w:tmpl w:val="C234D8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10" w15:restartNumberingAfterBreak="0">
    <w:nsid w:val="09941A06"/>
    <w:multiLevelType w:val="hybridMultilevel"/>
    <w:tmpl w:val="3CB430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0AB62834"/>
    <w:multiLevelType w:val="hybridMultilevel"/>
    <w:tmpl w:val="C08C66B0"/>
    <w:lvl w:ilvl="0" w:tplc="CFD2494C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FFB3ED8"/>
    <w:multiLevelType w:val="hybridMultilevel"/>
    <w:tmpl w:val="08808C7C"/>
    <w:lvl w:ilvl="0" w:tplc="E818A1E8">
      <w:start w:val="1"/>
      <w:numFmt w:val="decimal"/>
      <w:lvlText w:val="%1."/>
      <w:lvlJc w:val="left"/>
      <w:pPr>
        <w:ind w:left="360" w:hanging="360"/>
      </w:pPr>
      <w:rPr>
        <w:rFonts w:hint="default"/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10566B04"/>
    <w:multiLevelType w:val="hybridMultilevel"/>
    <w:tmpl w:val="7E7A932C"/>
    <w:lvl w:ilvl="0" w:tplc="7B3058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21DA163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  <w:color w:val="107082" w:themeColor="accent2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3920324"/>
    <w:multiLevelType w:val="hybridMultilevel"/>
    <w:tmpl w:val="6AF83516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4832639"/>
    <w:multiLevelType w:val="hybridMultilevel"/>
    <w:tmpl w:val="B2560376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A277AFC"/>
    <w:multiLevelType w:val="hybridMultilevel"/>
    <w:tmpl w:val="251E707C"/>
    <w:lvl w:ilvl="0" w:tplc="C7BC33B2">
      <w:start w:val="1"/>
      <w:numFmt w:val="bullet"/>
      <w:pStyle w:val="Graphbullet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EDB6146"/>
    <w:multiLevelType w:val="hybridMultilevel"/>
    <w:tmpl w:val="1DF0CA9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27B872C6"/>
    <w:multiLevelType w:val="hybridMultilevel"/>
    <w:tmpl w:val="B2560376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D9448EF"/>
    <w:multiLevelType w:val="hybridMultilevel"/>
    <w:tmpl w:val="A92A2166"/>
    <w:lvl w:ilvl="0" w:tplc="A4583C36">
      <w:start w:val="1"/>
      <w:numFmt w:val="bullet"/>
      <w:pStyle w:val="Graphbullet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DE867BE"/>
    <w:multiLevelType w:val="hybridMultilevel"/>
    <w:tmpl w:val="80663AD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2E331351"/>
    <w:multiLevelType w:val="hybridMultilevel"/>
    <w:tmpl w:val="72966E82"/>
    <w:lvl w:ilvl="0" w:tplc="2AFA4338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1CF1929"/>
    <w:multiLevelType w:val="hybridMultilevel"/>
    <w:tmpl w:val="BB04402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321351B2"/>
    <w:multiLevelType w:val="hybridMultilevel"/>
    <w:tmpl w:val="C2A2360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D344304">
      <w:start w:val="1"/>
      <w:numFmt w:val="bullet"/>
      <w:lvlText w:val="o"/>
      <w:lvlJc w:val="center"/>
      <w:pPr>
        <w:ind w:left="108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330B7AF6"/>
    <w:multiLevelType w:val="hybridMultilevel"/>
    <w:tmpl w:val="F46C535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3E6C7223"/>
    <w:multiLevelType w:val="hybridMultilevel"/>
    <w:tmpl w:val="D6FABF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F8F198D"/>
    <w:multiLevelType w:val="hybridMultilevel"/>
    <w:tmpl w:val="03680CDA"/>
    <w:lvl w:ilvl="0" w:tplc="8376AAF6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92013B8"/>
    <w:multiLevelType w:val="hybridMultilevel"/>
    <w:tmpl w:val="7BF042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4F425193"/>
    <w:multiLevelType w:val="hybridMultilevel"/>
    <w:tmpl w:val="2B4662AC"/>
    <w:lvl w:ilvl="0" w:tplc="F27AD300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FAB0F58"/>
    <w:multiLevelType w:val="hybridMultilevel"/>
    <w:tmpl w:val="B66A8DD2"/>
    <w:lvl w:ilvl="0" w:tplc="80A0FC88">
      <w:start w:val="1"/>
      <w:numFmt w:val="decimal"/>
      <w:lvlText w:val="%1)"/>
      <w:lvlJc w:val="left"/>
      <w:pPr>
        <w:ind w:left="360" w:hanging="360"/>
      </w:pPr>
      <w:rPr>
        <w:rFonts w:hint="default"/>
        <w:color w:val="107082" w:themeColor="accent2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528C1828"/>
    <w:multiLevelType w:val="multilevel"/>
    <w:tmpl w:val="00E80A22"/>
    <w:lvl w:ilvl="0">
      <w:start w:val="1"/>
      <w:numFmt w:val="decimal"/>
      <w:pStyle w:val="ListNumber"/>
      <w:lvlText w:val="%1."/>
      <w:lvlJc w:val="left"/>
      <w:pPr>
        <w:ind w:left="360" w:hanging="360"/>
      </w:pPr>
      <w:rPr>
        <w:rFonts w:hint="default"/>
        <w:b/>
        <w:color w:val="107082" w:themeColor="accent2"/>
        <w:u w:color="F0CDA1" w:themeColor="accent1"/>
      </w:rPr>
    </w:lvl>
    <w:lvl w:ilvl="1">
      <w:start w:val="1"/>
      <w:numFmt w:val="lowerLetter"/>
      <w:pStyle w:val="ListNumber2"/>
      <w:lvlText w:val="%2."/>
      <w:lvlJc w:val="left"/>
      <w:pPr>
        <w:ind w:left="360" w:hanging="360"/>
      </w:pPr>
      <w:rPr>
        <w:rFonts w:hint="default"/>
        <w:color w:val="107082" w:themeColor="accent2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3F92F8B"/>
    <w:multiLevelType w:val="hybridMultilevel"/>
    <w:tmpl w:val="4552D1B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5A2926AB"/>
    <w:multiLevelType w:val="hybridMultilevel"/>
    <w:tmpl w:val="74EAD57A"/>
    <w:lvl w:ilvl="0" w:tplc="21DA163A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B26156C"/>
    <w:multiLevelType w:val="hybridMultilevel"/>
    <w:tmpl w:val="C656764A"/>
    <w:lvl w:ilvl="0" w:tplc="9020A65A">
      <w:start w:val="1"/>
      <w:numFmt w:val="decimal"/>
      <w:lvlText w:val="%1."/>
      <w:lvlJc w:val="left"/>
      <w:pPr>
        <w:ind w:left="121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1D02171"/>
    <w:multiLevelType w:val="hybridMultilevel"/>
    <w:tmpl w:val="68700A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6FE6E66"/>
    <w:multiLevelType w:val="hybridMultilevel"/>
    <w:tmpl w:val="040A30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7DB023C"/>
    <w:multiLevelType w:val="hybridMultilevel"/>
    <w:tmpl w:val="02829B4A"/>
    <w:lvl w:ilvl="0" w:tplc="CB6ECA12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B1F4F44"/>
    <w:multiLevelType w:val="hybridMultilevel"/>
    <w:tmpl w:val="7F5EAAF0"/>
    <w:lvl w:ilvl="0" w:tplc="302A11E8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7961309"/>
    <w:multiLevelType w:val="hybridMultilevel"/>
    <w:tmpl w:val="C656764A"/>
    <w:lvl w:ilvl="0" w:tplc="9020A65A">
      <w:start w:val="1"/>
      <w:numFmt w:val="decimal"/>
      <w:lvlText w:val="%1."/>
      <w:lvlJc w:val="left"/>
      <w:pPr>
        <w:ind w:left="121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108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64982958">
    <w:abstractNumId w:val="28"/>
  </w:num>
  <w:num w:numId="2" w16cid:durableId="212430878">
    <w:abstractNumId w:val="37"/>
  </w:num>
  <w:num w:numId="3" w16cid:durableId="860776317">
    <w:abstractNumId w:val="18"/>
  </w:num>
  <w:num w:numId="4" w16cid:durableId="1668241970">
    <w:abstractNumId w:val="26"/>
  </w:num>
  <w:num w:numId="5" w16cid:durableId="1797867102">
    <w:abstractNumId w:val="15"/>
  </w:num>
  <w:num w:numId="6" w16cid:durableId="421879034">
    <w:abstractNumId w:val="8"/>
  </w:num>
  <w:num w:numId="7" w16cid:durableId="259215752">
    <w:abstractNumId w:val="36"/>
  </w:num>
  <w:num w:numId="8" w16cid:durableId="1840079742">
    <w:abstractNumId w:val="14"/>
  </w:num>
  <w:num w:numId="9" w16cid:durableId="149055548">
    <w:abstractNumId w:val="38"/>
  </w:num>
  <w:num w:numId="10" w16cid:durableId="163397401">
    <w:abstractNumId w:val="33"/>
  </w:num>
  <w:num w:numId="11" w16cid:durableId="413551097">
    <w:abstractNumId w:val="4"/>
  </w:num>
  <w:num w:numId="12" w16cid:durableId="1703170939">
    <w:abstractNumId w:val="11"/>
  </w:num>
  <w:num w:numId="13" w16cid:durableId="1757509854">
    <w:abstractNumId w:val="17"/>
  </w:num>
  <w:num w:numId="14" w16cid:durableId="404180920">
    <w:abstractNumId w:val="25"/>
  </w:num>
  <w:num w:numId="15" w16cid:durableId="573009700">
    <w:abstractNumId w:val="21"/>
  </w:num>
  <w:num w:numId="16" w16cid:durableId="1522426939">
    <w:abstractNumId w:val="7"/>
  </w:num>
  <w:num w:numId="17" w16cid:durableId="1533615270">
    <w:abstractNumId w:val="27"/>
  </w:num>
  <w:num w:numId="18" w16cid:durableId="277952208">
    <w:abstractNumId w:val="39"/>
  </w:num>
  <w:num w:numId="19" w16cid:durableId="1452937658">
    <w:abstractNumId w:val="10"/>
  </w:num>
  <w:num w:numId="20" w16cid:durableId="396786623">
    <w:abstractNumId w:val="31"/>
  </w:num>
  <w:num w:numId="21" w16cid:durableId="1783915438">
    <w:abstractNumId w:val="13"/>
  </w:num>
  <w:num w:numId="22" w16cid:durableId="1604873655">
    <w:abstractNumId w:val="22"/>
  </w:num>
  <w:num w:numId="23" w16cid:durableId="452746578">
    <w:abstractNumId w:val="24"/>
  </w:num>
  <w:num w:numId="24" w16cid:durableId="1500343058">
    <w:abstractNumId w:val="20"/>
  </w:num>
  <w:num w:numId="25" w16cid:durableId="2022852354">
    <w:abstractNumId w:val="23"/>
  </w:num>
  <w:num w:numId="26" w16cid:durableId="494419393">
    <w:abstractNumId w:val="9"/>
  </w:num>
  <w:num w:numId="27" w16cid:durableId="1418861831">
    <w:abstractNumId w:val="34"/>
  </w:num>
  <w:num w:numId="28" w16cid:durableId="828599364">
    <w:abstractNumId w:val="16"/>
  </w:num>
  <w:num w:numId="29" w16cid:durableId="1356493225">
    <w:abstractNumId w:val="6"/>
  </w:num>
  <w:num w:numId="30" w16cid:durableId="728919282">
    <w:abstractNumId w:val="19"/>
  </w:num>
  <w:num w:numId="31" w16cid:durableId="1957253387">
    <w:abstractNumId w:val="5"/>
  </w:num>
  <w:num w:numId="32" w16cid:durableId="222720047">
    <w:abstractNumId w:val="30"/>
  </w:num>
  <w:num w:numId="33" w16cid:durableId="1875924226">
    <w:abstractNumId w:val="32"/>
  </w:num>
  <w:num w:numId="34" w16cid:durableId="514416246">
    <w:abstractNumId w:val="3"/>
  </w:num>
  <w:num w:numId="35" w16cid:durableId="627276709">
    <w:abstractNumId w:val="1"/>
  </w:num>
  <w:num w:numId="36" w16cid:durableId="1597246864">
    <w:abstractNumId w:val="2"/>
  </w:num>
  <w:num w:numId="37" w16cid:durableId="1506702190">
    <w:abstractNumId w:val="0"/>
  </w:num>
  <w:num w:numId="38" w16cid:durableId="1686400658">
    <w:abstractNumId w:val="35"/>
  </w:num>
  <w:num w:numId="39" w16cid:durableId="760757421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270936226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 w16cid:durableId="20594161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 w16cid:durableId="643242369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856040787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 w16cid:durableId="1150369932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 w16cid:durableId="813714439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 w16cid:durableId="1444878984">
    <w:abstractNumId w:val="12"/>
  </w:num>
  <w:num w:numId="47" w16cid:durableId="2053571329">
    <w:abstractNumId w:val="29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4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1251"/>
    <w:rsid w:val="0000092E"/>
    <w:rsid w:val="00001C60"/>
    <w:rsid w:val="00001D9A"/>
    <w:rsid w:val="00012A83"/>
    <w:rsid w:val="00015300"/>
    <w:rsid w:val="00017C3C"/>
    <w:rsid w:val="00021F2E"/>
    <w:rsid w:val="000261D8"/>
    <w:rsid w:val="00026EAE"/>
    <w:rsid w:val="00027633"/>
    <w:rsid w:val="0003123C"/>
    <w:rsid w:val="00032A10"/>
    <w:rsid w:val="00036AC0"/>
    <w:rsid w:val="00037BEC"/>
    <w:rsid w:val="00041AED"/>
    <w:rsid w:val="00043FFE"/>
    <w:rsid w:val="00044074"/>
    <w:rsid w:val="0004430C"/>
    <w:rsid w:val="000548E8"/>
    <w:rsid w:val="00057B3B"/>
    <w:rsid w:val="00066DE2"/>
    <w:rsid w:val="0007270F"/>
    <w:rsid w:val="00077931"/>
    <w:rsid w:val="00084E91"/>
    <w:rsid w:val="000900B6"/>
    <w:rsid w:val="0009444C"/>
    <w:rsid w:val="000A3B9B"/>
    <w:rsid w:val="000A3F5F"/>
    <w:rsid w:val="000A649E"/>
    <w:rsid w:val="000A6C6C"/>
    <w:rsid w:val="000A7626"/>
    <w:rsid w:val="000B2D28"/>
    <w:rsid w:val="000B5DA2"/>
    <w:rsid w:val="000C1C28"/>
    <w:rsid w:val="000C3497"/>
    <w:rsid w:val="000C39B6"/>
    <w:rsid w:val="000C5872"/>
    <w:rsid w:val="000D1B1E"/>
    <w:rsid w:val="000D5459"/>
    <w:rsid w:val="000E0979"/>
    <w:rsid w:val="000E1544"/>
    <w:rsid w:val="000E5B9B"/>
    <w:rsid w:val="000F1120"/>
    <w:rsid w:val="000F47C0"/>
    <w:rsid w:val="001006AD"/>
    <w:rsid w:val="001057C4"/>
    <w:rsid w:val="001064B0"/>
    <w:rsid w:val="001139D8"/>
    <w:rsid w:val="0011553E"/>
    <w:rsid w:val="001155CE"/>
    <w:rsid w:val="00115DF9"/>
    <w:rsid w:val="001178C2"/>
    <w:rsid w:val="001225D9"/>
    <w:rsid w:val="0012403E"/>
    <w:rsid w:val="00124370"/>
    <w:rsid w:val="00131A47"/>
    <w:rsid w:val="00135C59"/>
    <w:rsid w:val="00145CAD"/>
    <w:rsid w:val="00151251"/>
    <w:rsid w:val="00160392"/>
    <w:rsid w:val="00164319"/>
    <w:rsid w:val="001714B6"/>
    <w:rsid w:val="00180490"/>
    <w:rsid w:val="00185CDD"/>
    <w:rsid w:val="001915A6"/>
    <w:rsid w:val="001930E5"/>
    <w:rsid w:val="00196A63"/>
    <w:rsid w:val="001A5429"/>
    <w:rsid w:val="001B5E02"/>
    <w:rsid w:val="001B7C0F"/>
    <w:rsid w:val="001D139D"/>
    <w:rsid w:val="001D1C22"/>
    <w:rsid w:val="001D1DFD"/>
    <w:rsid w:val="001D2CDC"/>
    <w:rsid w:val="001D58FA"/>
    <w:rsid w:val="001E11F1"/>
    <w:rsid w:val="001E1E58"/>
    <w:rsid w:val="001E5E2C"/>
    <w:rsid w:val="001E5EDF"/>
    <w:rsid w:val="001F1D22"/>
    <w:rsid w:val="001F2EB5"/>
    <w:rsid w:val="00202FC4"/>
    <w:rsid w:val="00205C78"/>
    <w:rsid w:val="00206719"/>
    <w:rsid w:val="00207919"/>
    <w:rsid w:val="00207A17"/>
    <w:rsid w:val="00207A8F"/>
    <w:rsid w:val="00211FAC"/>
    <w:rsid w:val="002130CA"/>
    <w:rsid w:val="0023102E"/>
    <w:rsid w:val="0023504A"/>
    <w:rsid w:val="002359C9"/>
    <w:rsid w:val="00235B7B"/>
    <w:rsid w:val="00240312"/>
    <w:rsid w:val="0024082C"/>
    <w:rsid w:val="00246EC3"/>
    <w:rsid w:val="00247B17"/>
    <w:rsid w:val="00252E4A"/>
    <w:rsid w:val="002568C6"/>
    <w:rsid w:val="0026054B"/>
    <w:rsid w:val="00260F44"/>
    <w:rsid w:val="002642A8"/>
    <w:rsid w:val="00267BD8"/>
    <w:rsid w:val="00286493"/>
    <w:rsid w:val="00286D3B"/>
    <w:rsid w:val="002955AB"/>
    <w:rsid w:val="00297CC5"/>
    <w:rsid w:val="002A137B"/>
    <w:rsid w:val="002A1A9F"/>
    <w:rsid w:val="002A3EC7"/>
    <w:rsid w:val="002B1154"/>
    <w:rsid w:val="002B27AA"/>
    <w:rsid w:val="002B5E04"/>
    <w:rsid w:val="002B6B1E"/>
    <w:rsid w:val="002C0409"/>
    <w:rsid w:val="002C1DEB"/>
    <w:rsid w:val="002C712B"/>
    <w:rsid w:val="002D2F4C"/>
    <w:rsid w:val="002D3743"/>
    <w:rsid w:val="002E21E6"/>
    <w:rsid w:val="002F00E4"/>
    <w:rsid w:val="002F3AC4"/>
    <w:rsid w:val="002F4603"/>
    <w:rsid w:val="002F5D97"/>
    <w:rsid w:val="0031130D"/>
    <w:rsid w:val="00314A6F"/>
    <w:rsid w:val="00321FBD"/>
    <w:rsid w:val="003314BA"/>
    <w:rsid w:val="00334394"/>
    <w:rsid w:val="003423C9"/>
    <w:rsid w:val="00347AF5"/>
    <w:rsid w:val="00360F98"/>
    <w:rsid w:val="00362478"/>
    <w:rsid w:val="003639D2"/>
    <w:rsid w:val="00363F41"/>
    <w:rsid w:val="00374421"/>
    <w:rsid w:val="00381F5B"/>
    <w:rsid w:val="00385AE5"/>
    <w:rsid w:val="00390F4C"/>
    <w:rsid w:val="00391369"/>
    <w:rsid w:val="003959C8"/>
    <w:rsid w:val="00396BA9"/>
    <w:rsid w:val="003A1203"/>
    <w:rsid w:val="003A254F"/>
    <w:rsid w:val="003A2566"/>
    <w:rsid w:val="003A4912"/>
    <w:rsid w:val="003B5758"/>
    <w:rsid w:val="003C01B2"/>
    <w:rsid w:val="003C11EE"/>
    <w:rsid w:val="003C257A"/>
    <w:rsid w:val="003C565B"/>
    <w:rsid w:val="003D59A7"/>
    <w:rsid w:val="003D6AFD"/>
    <w:rsid w:val="003E78A7"/>
    <w:rsid w:val="003E7A4A"/>
    <w:rsid w:val="003F0714"/>
    <w:rsid w:val="003F13B0"/>
    <w:rsid w:val="003F5F4A"/>
    <w:rsid w:val="003F6B17"/>
    <w:rsid w:val="00403423"/>
    <w:rsid w:val="004103B5"/>
    <w:rsid w:val="00414FFD"/>
    <w:rsid w:val="004217C3"/>
    <w:rsid w:val="004262DD"/>
    <w:rsid w:val="0042646F"/>
    <w:rsid w:val="00427929"/>
    <w:rsid w:val="00435096"/>
    <w:rsid w:val="004411FB"/>
    <w:rsid w:val="00443212"/>
    <w:rsid w:val="00452A45"/>
    <w:rsid w:val="004653ED"/>
    <w:rsid w:val="0047195B"/>
    <w:rsid w:val="00471D70"/>
    <w:rsid w:val="00474185"/>
    <w:rsid w:val="00480F83"/>
    <w:rsid w:val="00484C71"/>
    <w:rsid w:val="00493EC0"/>
    <w:rsid w:val="00495909"/>
    <w:rsid w:val="00497F84"/>
    <w:rsid w:val="004A0FD0"/>
    <w:rsid w:val="004A2897"/>
    <w:rsid w:val="004B2711"/>
    <w:rsid w:val="004B5203"/>
    <w:rsid w:val="004B5251"/>
    <w:rsid w:val="004C0453"/>
    <w:rsid w:val="004C432D"/>
    <w:rsid w:val="004C5DEB"/>
    <w:rsid w:val="004C6821"/>
    <w:rsid w:val="004C7B3E"/>
    <w:rsid w:val="004D16C3"/>
    <w:rsid w:val="004D62EC"/>
    <w:rsid w:val="004E02EF"/>
    <w:rsid w:val="004E23DE"/>
    <w:rsid w:val="004F1B1F"/>
    <w:rsid w:val="00513832"/>
    <w:rsid w:val="00514C52"/>
    <w:rsid w:val="00521A3D"/>
    <w:rsid w:val="00526C37"/>
    <w:rsid w:val="00526EC8"/>
    <w:rsid w:val="00533047"/>
    <w:rsid w:val="0053311F"/>
    <w:rsid w:val="00541575"/>
    <w:rsid w:val="00542F79"/>
    <w:rsid w:val="00547FC3"/>
    <w:rsid w:val="00562FF4"/>
    <w:rsid w:val="00567626"/>
    <w:rsid w:val="00577B45"/>
    <w:rsid w:val="005854DB"/>
    <w:rsid w:val="005919AF"/>
    <w:rsid w:val="005A20E2"/>
    <w:rsid w:val="005A39A7"/>
    <w:rsid w:val="005B2109"/>
    <w:rsid w:val="005B2A49"/>
    <w:rsid w:val="005B6A1A"/>
    <w:rsid w:val="005C2C68"/>
    <w:rsid w:val="005C7E0C"/>
    <w:rsid w:val="005D0AFA"/>
    <w:rsid w:val="005D2146"/>
    <w:rsid w:val="005E060C"/>
    <w:rsid w:val="005F17C8"/>
    <w:rsid w:val="005F1DC0"/>
    <w:rsid w:val="005F36F7"/>
    <w:rsid w:val="005F6388"/>
    <w:rsid w:val="00626F67"/>
    <w:rsid w:val="00632103"/>
    <w:rsid w:val="006329E1"/>
    <w:rsid w:val="0063330E"/>
    <w:rsid w:val="00633E73"/>
    <w:rsid w:val="006346B9"/>
    <w:rsid w:val="00637E24"/>
    <w:rsid w:val="006418A8"/>
    <w:rsid w:val="0065319B"/>
    <w:rsid w:val="00654A7C"/>
    <w:rsid w:val="00655308"/>
    <w:rsid w:val="00657821"/>
    <w:rsid w:val="00660369"/>
    <w:rsid w:val="006636FC"/>
    <w:rsid w:val="00663A20"/>
    <w:rsid w:val="00664450"/>
    <w:rsid w:val="00666DDB"/>
    <w:rsid w:val="00671034"/>
    <w:rsid w:val="00674086"/>
    <w:rsid w:val="00680DB3"/>
    <w:rsid w:val="006814D6"/>
    <w:rsid w:val="00685B4E"/>
    <w:rsid w:val="00685BF5"/>
    <w:rsid w:val="006936EB"/>
    <w:rsid w:val="00695E02"/>
    <w:rsid w:val="006A20FE"/>
    <w:rsid w:val="006B048A"/>
    <w:rsid w:val="006B0EC3"/>
    <w:rsid w:val="006B18F9"/>
    <w:rsid w:val="006B2383"/>
    <w:rsid w:val="006B5FAE"/>
    <w:rsid w:val="006C4D5C"/>
    <w:rsid w:val="006D0144"/>
    <w:rsid w:val="006E3FC8"/>
    <w:rsid w:val="006F38DB"/>
    <w:rsid w:val="006F7E98"/>
    <w:rsid w:val="00705196"/>
    <w:rsid w:val="007060CF"/>
    <w:rsid w:val="0070769D"/>
    <w:rsid w:val="007157EF"/>
    <w:rsid w:val="00727410"/>
    <w:rsid w:val="00730A79"/>
    <w:rsid w:val="0073670F"/>
    <w:rsid w:val="00740FCE"/>
    <w:rsid w:val="0074328F"/>
    <w:rsid w:val="00745D42"/>
    <w:rsid w:val="00753E67"/>
    <w:rsid w:val="00756697"/>
    <w:rsid w:val="007642E5"/>
    <w:rsid w:val="0078010D"/>
    <w:rsid w:val="0078150F"/>
    <w:rsid w:val="007819A1"/>
    <w:rsid w:val="00784AB5"/>
    <w:rsid w:val="007909B5"/>
    <w:rsid w:val="00795A22"/>
    <w:rsid w:val="007A5D9F"/>
    <w:rsid w:val="007B17C4"/>
    <w:rsid w:val="007B1F55"/>
    <w:rsid w:val="007B1F5A"/>
    <w:rsid w:val="007B2C28"/>
    <w:rsid w:val="007B31D7"/>
    <w:rsid w:val="007B3AB6"/>
    <w:rsid w:val="007B4D87"/>
    <w:rsid w:val="007B5AFF"/>
    <w:rsid w:val="007B6280"/>
    <w:rsid w:val="007C0E8E"/>
    <w:rsid w:val="007C136F"/>
    <w:rsid w:val="007C5AF4"/>
    <w:rsid w:val="007D40E3"/>
    <w:rsid w:val="007D5767"/>
    <w:rsid w:val="007E08EB"/>
    <w:rsid w:val="007E57AD"/>
    <w:rsid w:val="007E5D56"/>
    <w:rsid w:val="007E6F62"/>
    <w:rsid w:val="007F0A6A"/>
    <w:rsid w:val="007F7437"/>
    <w:rsid w:val="007F793B"/>
    <w:rsid w:val="008030F6"/>
    <w:rsid w:val="00803ABC"/>
    <w:rsid w:val="008041E0"/>
    <w:rsid w:val="008067AC"/>
    <w:rsid w:val="00813EC8"/>
    <w:rsid w:val="00817F8C"/>
    <w:rsid w:val="00823649"/>
    <w:rsid w:val="0082491D"/>
    <w:rsid w:val="008252DD"/>
    <w:rsid w:val="0083428B"/>
    <w:rsid w:val="008458BE"/>
    <w:rsid w:val="008500F0"/>
    <w:rsid w:val="0087381C"/>
    <w:rsid w:val="00876F99"/>
    <w:rsid w:val="00877E0D"/>
    <w:rsid w:val="0088012C"/>
    <w:rsid w:val="008820B3"/>
    <w:rsid w:val="008835CC"/>
    <w:rsid w:val="00886169"/>
    <w:rsid w:val="00892A31"/>
    <w:rsid w:val="00894106"/>
    <w:rsid w:val="0089410F"/>
    <w:rsid w:val="008965F6"/>
    <w:rsid w:val="008A1031"/>
    <w:rsid w:val="008A2B5E"/>
    <w:rsid w:val="008A5639"/>
    <w:rsid w:val="008D0D6E"/>
    <w:rsid w:val="008D2529"/>
    <w:rsid w:val="008D3386"/>
    <w:rsid w:val="008D7D0E"/>
    <w:rsid w:val="008E1C34"/>
    <w:rsid w:val="008E2A29"/>
    <w:rsid w:val="008E2B72"/>
    <w:rsid w:val="008E3757"/>
    <w:rsid w:val="008F12AE"/>
    <w:rsid w:val="008F1C02"/>
    <w:rsid w:val="008F2D73"/>
    <w:rsid w:val="008F704C"/>
    <w:rsid w:val="0090206C"/>
    <w:rsid w:val="00902998"/>
    <w:rsid w:val="0090520E"/>
    <w:rsid w:val="00912C1B"/>
    <w:rsid w:val="0092125E"/>
    <w:rsid w:val="00924319"/>
    <w:rsid w:val="00934B3B"/>
    <w:rsid w:val="009355C2"/>
    <w:rsid w:val="00935D10"/>
    <w:rsid w:val="00942D01"/>
    <w:rsid w:val="00950D29"/>
    <w:rsid w:val="00952A7A"/>
    <w:rsid w:val="0095792E"/>
    <w:rsid w:val="00974BF8"/>
    <w:rsid w:val="0097716A"/>
    <w:rsid w:val="009818C1"/>
    <w:rsid w:val="00987EDE"/>
    <w:rsid w:val="00995C74"/>
    <w:rsid w:val="009A3B33"/>
    <w:rsid w:val="009A45A0"/>
    <w:rsid w:val="009B35B5"/>
    <w:rsid w:val="009B3A56"/>
    <w:rsid w:val="009B4773"/>
    <w:rsid w:val="009C26C2"/>
    <w:rsid w:val="009D1D5D"/>
    <w:rsid w:val="009D2556"/>
    <w:rsid w:val="009D52F8"/>
    <w:rsid w:val="009E6918"/>
    <w:rsid w:val="009F00FA"/>
    <w:rsid w:val="009F170B"/>
    <w:rsid w:val="00A04E82"/>
    <w:rsid w:val="00A06DF2"/>
    <w:rsid w:val="00A15FCE"/>
    <w:rsid w:val="00A169E4"/>
    <w:rsid w:val="00A21EAD"/>
    <w:rsid w:val="00A2228F"/>
    <w:rsid w:val="00A2286E"/>
    <w:rsid w:val="00A300F2"/>
    <w:rsid w:val="00A32080"/>
    <w:rsid w:val="00A371D8"/>
    <w:rsid w:val="00A45DA4"/>
    <w:rsid w:val="00A46102"/>
    <w:rsid w:val="00A56105"/>
    <w:rsid w:val="00A630FD"/>
    <w:rsid w:val="00A67285"/>
    <w:rsid w:val="00A74908"/>
    <w:rsid w:val="00A91213"/>
    <w:rsid w:val="00A960DC"/>
    <w:rsid w:val="00AA29B1"/>
    <w:rsid w:val="00AA387F"/>
    <w:rsid w:val="00AA568F"/>
    <w:rsid w:val="00AA5DD1"/>
    <w:rsid w:val="00AA66D7"/>
    <w:rsid w:val="00AB019B"/>
    <w:rsid w:val="00AB362D"/>
    <w:rsid w:val="00AB66AB"/>
    <w:rsid w:val="00AC3653"/>
    <w:rsid w:val="00AC54FA"/>
    <w:rsid w:val="00AE0241"/>
    <w:rsid w:val="00AE46F1"/>
    <w:rsid w:val="00AE5008"/>
    <w:rsid w:val="00AF5315"/>
    <w:rsid w:val="00AF53A8"/>
    <w:rsid w:val="00B004A9"/>
    <w:rsid w:val="00B01A34"/>
    <w:rsid w:val="00B05E8E"/>
    <w:rsid w:val="00B12D81"/>
    <w:rsid w:val="00B15AB5"/>
    <w:rsid w:val="00B22B28"/>
    <w:rsid w:val="00B26302"/>
    <w:rsid w:val="00B338E9"/>
    <w:rsid w:val="00B37B3B"/>
    <w:rsid w:val="00B42E40"/>
    <w:rsid w:val="00B44177"/>
    <w:rsid w:val="00B44C47"/>
    <w:rsid w:val="00B50998"/>
    <w:rsid w:val="00B57756"/>
    <w:rsid w:val="00B57F4F"/>
    <w:rsid w:val="00B60C84"/>
    <w:rsid w:val="00B61AB2"/>
    <w:rsid w:val="00B67011"/>
    <w:rsid w:val="00B72F9B"/>
    <w:rsid w:val="00B7307C"/>
    <w:rsid w:val="00B734CE"/>
    <w:rsid w:val="00B7636D"/>
    <w:rsid w:val="00B80CF1"/>
    <w:rsid w:val="00B8305D"/>
    <w:rsid w:val="00B87DA3"/>
    <w:rsid w:val="00B96843"/>
    <w:rsid w:val="00B97526"/>
    <w:rsid w:val="00BA2A38"/>
    <w:rsid w:val="00BA31C4"/>
    <w:rsid w:val="00BA5DA4"/>
    <w:rsid w:val="00BB02E6"/>
    <w:rsid w:val="00BB4C6A"/>
    <w:rsid w:val="00BC3FB3"/>
    <w:rsid w:val="00BC4F16"/>
    <w:rsid w:val="00BC6E92"/>
    <w:rsid w:val="00BD0C60"/>
    <w:rsid w:val="00BE6148"/>
    <w:rsid w:val="00BE74E3"/>
    <w:rsid w:val="00C039E9"/>
    <w:rsid w:val="00C16BDD"/>
    <w:rsid w:val="00C17BCF"/>
    <w:rsid w:val="00C203C2"/>
    <w:rsid w:val="00C3246A"/>
    <w:rsid w:val="00C436E2"/>
    <w:rsid w:val="00C51619"/>
    <w:rsid w:val="00C538E7"/>
    <w:rsid w:val="00C55650"/>
    <w:rsid w:val="00C6171E"/>
    <w:rsid w:val="00C64373"/>
    <w:rsid w:val="00C65564"/>
    <w:rsid w:val="00C84CAD"/>
    <w:rsid w:val="00C97E93"/>
    <w:rsid w:val="00CA61D8"/>
    <w:rsid w:val="00CA65FD"/>
    <w:rsid w:val="00CB2211"/>
    <w:rsid w:val="00CB6490"/>
    <w:rsid w:val="00CC5821"/>
    <w:rsid w:val="00CC6038"/>
    <w:rsid w:val="00CC77D9"/>
    <w:rsid w:val="00CD1D98"/>
    <w:rsid w:val="00CE658E"/>
    <w:rsid w:val="00CF1267"/>
    <w:rsid w:val="00CF4D22"/>
    <w:rsid w:val="00CF7C1A"/>
    <w:rsid w:val="00D04EFC"/>
    <w:rsid w:val="00D0562C"/>
    <w:rsid w:val="00D07DD5"/>
    <w:rsid w:val="00D13200"/>
    <w:rsid w:val="00D14FCE"/>
    <w:rsid w:val="00D26769"/>
    <w:rsid w:val="00D27AF8"/>
    <w:rsid w:val="00D27C0E"/>
    <w:rsid w:val="00D432D8"/>
    <w:rsid w:val="00D5787A"/>
    <w:rsid w:val="00D60B6E"/>
    <w:rsid w:val="00D6543F"/>
    <w:rsid w:val="00D74E0C"/>
    <w:rsid w:val="00D7578C"/>
    <w:rsid w:val="00D8068C"/>
    <w:rsid w:val="00D83F42"/>
    <w:rsid w:val="00D916DC"/>
    <w:rsid w:val="00D93800"/>
    <w:rsid w:val="00D94688"/>
    <w:rsid w:val="00D962BA"/>
    <w:rsid w:val="00DA2D18"/>
    <w:rsid w:val="00DB5A2E"/>
    <w:rsid w:val="00DC0528"/>
    <w:rsid w:val="00DC1104"/>
    <w:rsid w:val="00DC2792"/>
    <w:rsid w:val="00DC7466"/>
    <w:rsid w:val="00DC7E1C"/>
    <w:rsid w:val="00DC7F57"/>
    <w:rsid w:val="00DD04BE"/>
    <w:rsid w:val="00DD2E36"/>
    <w:rsid w:val="00DE2D51"/>
    <w:rsid w:val="00DE65A2"/>
    <w:rsid w:val="00DF1177"/>
    <w:rsid w:val="00DF2DCC"/>
    <w:rsid w:val="00DF2F3A"/>
    <w:rsid w:val="00DF7A49"/>
    <w:rsid w:val="00E01D0E"/>
    <w:rsid w:val="00E10FF5"/>
    <w:rsid w:val="00E16215"/>
    <w:rsid w:val="00E16347"/>
    <w:rsid w:val="00E30433"/>
    <w:rsid w:val="00E31650"/>
    <w:rsid w:val="00E35169"/>
    <w:rsid w:val="00E4617C"/>
    <w:rsid w:val="00E53724"/>
    <w:rsid w:val="00E55051"/>
    <w:rsid w:val="00E552C8"/>
    <w:rsid w:val="00E565D5"/>
    <w:rsid w:val="00E60708"/>
    <w:rsid w:val="00E65315"/>
    <w:rsid w:val="00E75006"/>
    <w:rsid w:val="00E75A84"/>
    <w:rsid w:val="00E75F8E"/>
    <w:rsid w:val="00E7686B"/>
    <w:rsid w:val="00E80C12"/>
    <w:rsid w:val="00E8136E"/>
    <w:rsid w:val="00E84113"/>
    <w:rsid w:val="00E84350"/>
    <w:rsid w:val="00E85863"/>
    <w:rsid w:val="00E86D61"/>
    <w:rsid w:val="00E91AE4"/>
    <w:rsid w:val="00EA431D"/>
    <w:rsid w:val="00EA703E"/>
    <w:rsid w:val="00EA7116"/>
    <w:rsid w:val="00EB2451"/>
    <w:rsid w:val="00EB599E"/>
    <w:rsid w:val="00EC4BCD"/>
    <w:rsid w:val="00EC715D"/>
    <w:rsid w:val="00ED19DA"/>
    <w:rsid w:val="00EE1D1C"/>
    <w:rsid w:val="00EE2D9E"/>
    <w:rsid w:val="00EE40BA"/>
    <w:rsid w:val="00EE5577"/>
    <w:rsid w:val="00F006F0"/>
    <w:rsid w:val="00F064B5"/>
    <w:rsid w:val="00F07FF0"/>
    <w:rsid w:val="00F12DBD"/>
    <w:rsid w:val="00F15E49"/>
    <w:rsid w:val="00F165B5"/>
    <w:rsid w:val="00F217D3"/>
    <w:rsid w:val="00F33F5E"/>
    <w:rsid w:val="00F412C7"/>
    <w:rsid w:val="00F4599E"/>
    <w:rsid w:val="00F547C0"/>
    <w:rsid w:val="00F56C84"/>
    <w:rsid w:val="00F57B88"/>
    <w:rsid w:val="00F60840"/>
    <w:rsid w:val="00F6460F"/>
    <w:rsid w:val="00F65220"/>
    <w:rsid w:val="00F65C2B"/>
    <w:rsid w:val="00F66ED7"/>
    <w:rsid w:val="00F72AE9"/>
    <w:rsid w:val="00F75B86"/>
    <w:rsid w:val="00F77933"/>
    <w:rsid w:val="00F8411A"/>
    <w:rsid w:val="00F969B2"/>
    <w:rsid w:val="00FA00ED"/>
    <w:rsid w:val="00FB1673"/>
    <w:rsid w:val="00FB315C"/>
    <w:rsid w:val="00FC031F"/>
    <w:rsid w:val="00FC1405"/>
    <w:rsid w:val="00FC2004"/>
    <w:rsid w:val="00FE15A8"/>
    <w:rsid w:val="00FF0057"/>
    <w:rsid w:val="00FF0913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68AE5B6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qFormat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71D8"/>
    <w:pPr>
      <w:spacing w:before="120" w:after="120" w:line="288" w:lineRule="auto"/>
    </w:pPr>
    <w:rPr>
      <w:color w:val="595959" w:themeColor="text1" w:themeTint="A6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854DB"/>
    <w:pPr>
      <w:keepNext/>
      <w:keepLines/>
      <w:pBdr>
        <w:bottom w:val="single" w:sz="24" w:space="4" w:color="F0CDA1" w:themeColor="accent1"/>
      </w:pBdr>
      <w:spacing w:before="360"/>
      <w:outlineLvl w:val="0"/>
    </w:pPr>
    <w:rPr>
      <w:rFonts w:asciiTheme="majorHAnsi" w:eastAsiaTheme="majorEastAsia" w:hAnsiTheme="majorHAnsi" w:cstheme="majorBidi"/>
      <w:b/>
      <w:color w:val="107082" w:themeColor="accent2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qFormat/>
    <w:rsid w:val="00664450"/>
    <w:pPr>
      <w:spacing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qFormat/>
    <w:rsid w:val="001A542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AC6C1B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qFormat/>
    <w:rsid w:val="001A542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qFormat/>
    <w:rsid w:val="00A67285"/>
    <w:pPr>
      <w:tabs>
        <w:tab w:val="center" w:pos="4844"/>
        <w:tab w:val="right" w:pos="9689"/>
      </w:tabs>
      <w:spacing w:before="0" w:after="600"/>
    </w:pPr>
    <w:rPr>
      <w:rFonts w:cstheme="minorHAnsi"/>
      <w:i/>
      <w:color w:val="331D01"/>
    </w:rPr>
  </w:style>
  <w:style w:type="character" w:customStyle="1" w:styleId="HeaderChar">
    <w:name w:val="Header Char"/>
    <w:basedOn w:val="DefaultParagraphFont"/>
    <w:link w:val="Header"/>
    <w:uiPriority w:val="99"/>
    <w:rsid w:val="00A67285"/>
    <w:rPr>
      <w:rFonts w:cstheme="minorHAnsi"/>
      <w:i/>
      <w:color w:val="331D01"/>
      <w:sz w:val="24"/>
    </w:rPr>
  </w:style>
  <w:style w:type="paragraph" w:styleId="Footer">
    <w:name w:val="footer"/>
    <w:basedOn w:val="Normal"/>
    <w:link w:val="FooterChar"/>
    <w:uiPriority w:val="99"/>
    <w:rsid w:val="005C7E0C"/>
    <w:pPr>
      <w:pBdr>
        <w:top w:val="single" w:sz="8" w:space="1" w:color="64B2C1" w:themeColor="background2"/>
      </w:pBdr>
      <w:tabs>
        <w:tab w:val="right" w:pos="10080"/>
      </w:tabs>
      <w:spacing w:after="0" w:line="240" w:lineRule="auto"/>
    </w:pPr>
    <w:rPr>
      <w:sz w:val="18"/>
    </w:rPr>
  </w:style>
  <w:style w:type="character" w:customStyle="1" w:styleId="FooterChar">
    <w:name w:val="Footer Char"/>
    <w:basedOn w:val="DefaultParagraphFont"/>
    <w:link w:val="Footer"/>
    <w:uiPriority w:val="99"/>
    <w:rsid w:val="005C7E0C"/>
    <w:rPr>
      <w:color w:val="595959" w:themeColor="text1" w:themeTint="A6"/>
      <w:sz w:val="18"/>
    </w:rPr>
  </w:style>
  <w:style w:type="character" w:styleId="PlaceholderText">
    <w:name w:val="Placeholder Text"/>
    <w:basedOn w:val="DefaultParagraphFont"/>
    <w:uiPriority w:val="99"/>
    <w:semiHidden/>
    <w:rsid w:val="005A20E2"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rsid w:val="005854DB"/>
    <w:pPr>
      <w:spacing w:after="0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854DB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54DB"/>
    <w:pPr>
      <w:spacing w:after="0" w:line="240" w:lineRule="auto"/>
      <w:jc w:val="center"/>
    </w:pPr>
    <w:rPr>
      <w:rFonts w:eastAsiaTheme="minorEastAsia"/>
      <w:i/>
      <w:color w:val="FFFFFF" w:themeColor="background1"/>
      <w:spacing w:val="15"/>
      <w:sz w:val="44"/>
    </w:rPr>
  </w:style>
  <w:style w:type="character" w:customStyle="1" w:styleId="SubtitleChar">
    <w:name w:val="Subtitle Char"/>
    <w:basedOn w:val="DefaultParagraphFont"/>
    <w:link w:val="Subtitle"/>
    <w:uiPriority w:val="11"/>
    <w:rsid w:val="00A67285"/>
    <w:rPr>
      <w:rFonts w:eastAsiaTheme="minorEastAsia"/>
      <w:i/>
      <w:color w:val="FFFFFF" w:themeColor="background1"/>
      <w:spacing w:val="15"/>
      <w:sz w:val="44"/>
    </w:rPr>
  </w:style>
  <w:style w:type="character" w:customStyle="1" w:styleId="Heading1Char">
    <w:name w:val="Heading 1 Char"/>
    <w:basedOn w:val="DefaultParagraphFont"/>
    <w:link w:val="Heading1"/>
    <w:uiPriority w:val="9"/>
    <w:rsid w:val="005854DB"/>
    <w:rPr>
      <w:rFonts w:asciiTheme="majorHAnsi" w:eastAsiaTheme="majorEastAsia" w:hAnsiTheme="majorHAnsi" w:cstheme="majorBidi"/>
      <w:b/>
      <w:color w:val="107082" w:themeColor="accent2"/>
      <w:sz w:val="36"/>
      <w:szCs w:val="32"/>
    </w:rPr>
  </w:style>
  <w:style w:type="paragraph" w:customStyle="1" w:styleId="Default">
    <w:name w:val="Default"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ListParagraph">
    <w:name w:val="List Paragraph"/>
    <w:basedOn w:val="Normal"/>
    <w:uiPriority w:val="34"/>
    <w:semiHidden/>
    <w:qFormat/>
    <w:rsid w:val="005D2146"/>
    <w:pPr>
      <w:ind w:left="720"/>
      <w:contextualSpacing/>
    </w:pPr>
  </w:style>
  <w:style w:type="character" w:styleId="SubtleEmphasis">
    <w:name w:val="Subtle Emphasis"/>
    <w:uiPriority w:val="19"/>
    <w:semiHidden/>
    <w:qFormat/>
    <w:rsid w:val="00A67285"/>
    <w:rPr>
      <w:rFonts w:asciiTheme="majorHAnsi" w:hAnsiTheme="majorHAnsi"/>
      <w:b/>
      <w:i/>
      <w:color w:val="107082" w:themeColor="accent2"/>
      <w:sz w:val="28"/>
    </w:rPr>
  </w:style>
  <w:style w:type="character" w:styleId="Emphasis">
    <w:name w:val="Emphasis"/>
    <w:uiPriority w:val="20"/>
    <w:semiHidden/>
    <w:qFormat/>
    <w:rsid w:val="00F33F5E"/>
    <w:rPr>
      <w:rFonts w:cstheme="minorHAnsi"/>
      <w:i/>
      <w:color w:val="331D01"/>
    </w:rPr>
  </w:style>
  <w:style w:type="character" w:styleId="IntenseEmphasis">
    <w:name w:val="Intense Emphasis"/>
    <w:uiPriority w:val="21"/>
    <w:semiHidden/>
    <w:qFormat/>
    <w:rsid w:val="00AE0241"/>
    <w:rPr>
      <w:color w:val="595959" w:themeColor="text1" w:themeTint="A6"/>
      <w:sz w:val="20"/>
    </w:rPr>
  </w:style>
  <w:style w:type="table" w:styleId="TableGrid">
    <w:name w:val="Table Grid"/>
    <w:basedOn w:val="Table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33047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67285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OCHeading">
    <w:name w:val="TOC Heading"/>
    <w:basedOn w:val="Normal"/>
    <w:next w:val="Normal"/>
    <w:uiPriority w:val="39"/>
    <w:semiHidden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OC1">
    <w:name w:val="toc 1"/>
    <w:basedOn w:val="Normal"/>
    <w:next w:val="Normal"/>
    <w:autoRedefine/>
    <w:uiPriority w:val="39"/>
    <w:semiHidden/>
    <w:rsid w:val="001E1E58"/>
    <w:pPr>
      <w:spacing w:after="100"/>
    </w:pPr>
  </w:style>
  <w:style w:type="character" w:styleId="Hyperlink">
    <w:name w:val="Hyperlink"/>
    <w:basedOn w:val="DefaultParagraphFont"/>
    <w:uiPriority w:val="99"/>
    <w:semiHidden/>
    <w:rsid w:val="001E1E58"/>
    <w:rPr>
      <w:color w:val="000000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rsid w:val="00D94688"/>
    <w:pPr>
      <w:tabs>
        <w:tab w:val="right" w:leader="dot" w:pos="5256"/>
      </w:tabs>
      <w:spacing w:after="100"/>
      <w:ind w:left="360"/>
    </w:pPr>
  </w:style>
  <w:style w:type="character" w:styleId="CommentReference">
    <w:name w:val="annotation reference"/>
    <w:basedOn w:val="DefaultParagraphFont"/>
    <w:uiPriority w:val="99"/>
    <w:semiHidden/>
    <w:unhideWhenUsed/>
    <w:rsid w:val="007C136F"/>
    <w:rPr>
      <w:sz w:val="16"/>
      <w:szCs w:val="16"/>
    </w:rPr>
  </w:style>
  <w:style w:type="paragraph" w:styleId="NoSpacing">
    <w:name w:val="No Spacing"/>
    <w:uiPriority w:val="1"/>
    <w:semiHidden/>
    <w:qFormat/>
    <w:rsid w:val="009B35B5"/>
    <w:pPr>
      <w:spacing w:after="0" w:line="240" w:lineRule="auto"/>
    </w:pPr>
    <w:rPr>
      <w:i/>
      <w:color w:val="595959" w:themeColor="text1" w:themeTint="A6"/>
      <w:sz w:val="24"/>
    </w:rPr>
  </w:style>
  <w:style w:type="paragraph" w:styleId="ListBullet">
    <w:name w:val="List Bullet"/>
    <w:basedOn w:val="Normal"/>
    <w:uiPriority w:val="99"/>
    <w:semiHidden/>
    <w:rsid w:val="0003123C"/>
    <w:pPr>
      <w:numPr>
        <w:numId w:val="16"/>
      </w:numPr>
      <w:spacing w:before="0" w:after="200" w:line="276" w:lineRule="auto"/>
      <w:ind w:left="340" w:hanging="340"/>
    </w:pPr>
  </w:style>
  <w:style w:type="paragraph" w:styleId="ListNumber">
    <w:name w:val="List Number"/>
    <w:basedOn w:val="Normal"/>
    <w:uiPriority w:val="99"/>
    <w:qFormat/>
    <w:rsid w:val="00685B4E"/>
    <w:pPr>
      <w:numPr>
        <w:numId w:val="32"/>
      </w:numPr>
      <w:spacing w:before="0" w:line="276" w:lineRule="auto"/>
    </w:pPr>
  </w:style>
  <w:style w:type="character" w:styleId="Strong">
    <w:name w:val="Strong"/>
    <w:basedOn w:val="DefaultParagraphFont"/>
    <w:uiPriority w:val="22"/>
    <w:semiHidden/>
    <w:qFormat/>
    <w:rsid w:val="00BA31C4"/>
    <w:rPr>
      <w:b/>
      <w:bCs/>
    </w:rPr>
  </w:style>
  <w:style w:type="character" w:customStyle="1" w:styleId="Bold">
    <w:name w:val="Bold"/>
    <w:uiPriority w:val="1"/>
    <w:semiHidden/>
    <w:qFormat/>
    <w:rsid w:val="00BA31C4"/>
    <w:rPr>
      <w:b/>
      <w:bCs/>
    </w:rPr>
  </w:style>
  <w:style w:type="paragraph" w:styleId="ListBullet2">
    <w:name w:val="List Bullet 2"/>
    <w:basedOn w:val="Normal"/>
    <w:uiPriority w:val="99"/>
    <w:semiHidden/>
    <w:rsid w:val="00D27AF8"/>
    <w:pPr>
      <w:numPr>
        <w:numId w:val="35"/>
      </w:numPr>
      <w:spacing w:before="0"/>
    </w:pPr>
  </w:style>
  <w:style w:type="paragraph" w:customStyle="1" w:styleId="Graphheading1">
    <w:name w:val="Graph heading 1"/>
    <w:basedOn w:val="Normal"/>
    <w:semiHidden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Graphheading2">
    <w:name w:val="Graph heading 2"/>
    <w:basedOn w:val="Normal"/>
    <w:semiHidden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Graphheading3">
    <w:name w:val="Graph heading 3"/>
    <w:basedOn w:val="Normal"/>
    <w:semiHidden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Graphheading4">
    <w:name w:val="Graph heading 4"/>
    <w:basedOn w:val="Normal"/>
    <w:semiHidden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Graphbullet">
    <w:name w:val="Graph bullet"/>
    <w:basedOn w:val="Normal"/>
    <w:semiHidden/>
    <w:qFormat/>
    <w:rsid w:val="008965F6"/>
    <w:pPr>
      <w:numPr>
        <w:numId w:val="28"/>
      </w:numPr>
      <w:spacing w:before="0" w:after="0" w:line="216" w:lineRule="auto"/>
      <w:ind w:left="284" w:hanging="284"/>
    </w:pPr>
    <w:rPr>
      <w:sz w:val="20"/>
    </w:rPr>
  </w:style>
  <w:style w:type="paragraph" w:customStyle="1" w:styleId="Graphbullet2">
    <w:name w:val="Graph bullet 2"/>
    <w:basedOn w:val="Normal"/>
    <w:semiHidden/>
    <w:qFormat/>
    <w:rsid w:val="008965F6"/>
    <w:pPr>
      <w:numPr>
        <w:numId w:val="30"/>
      </w:numPr>
      <w:spacing w:before="0" w:after="0" w:line="216" w:lineRule="auto"/>
      <w:ind w:left="284" w:hanging="284"/>
    </w:pPr>
    <w:rPr>
      <w:sz w:val="20"/>
    </w:rPr>
  </w:style>
  <w:style w:type="paragraph" w:customStyle="1" w:styleId="Graphbullet3">
    <w:name w:val="Graph bullet 3"/>
    <w:basedOn w:val="Normal"/>
    <w:semiHidden/>
    <w:qFormat/>
    <w:rsid w:val="008965F6"/>
    <w:pPr>
      <w:numPr>
        <w:numId w:val="29"/>
      </w:numPr>
      <w:spacing w:before="0" w:after="0" w:line="216" w:lineRule="auto"/>
      <w:ind w:left="284" w:hanging="284"/>
    </w:pPr>
    <w:rPr>
      <w:sz w:val="20"/>
    </w:rPr>
  </w:style>
  <w:style w:type="paragraph" w:customStyle="1" w:styleId="Graphbullet4">
    <w:name w:val="Graph bullet 4"/>
    <w:basedOn w:val="Normal"/>
    <w:semiHidden/>
    <w:qFormat/>
    <w:rsid w:val="008965F6"/>
    <w:pPr>
      <w:numPr>
        <w:numId w:val="31"/>
      </w:numPr>
      <w:spacing w:before="0" w:after="0" w:line="240" w:lineRule="auto"/>
      <w:ind w:left="284" w:hanging="284"/>
    </w:pPr>
    <w:rPr>
      <w:sz w:val="20"/>
    </w:rPr>
  </w:style>
  <w:style w:type="paragraph" w:customStyle="1" w:styleId="TableTextLarge">
    <w:name w:val="Table Text Large"/>
    <w:basedOn w:val="Normal"/>
    <w:semiHidden/>
    <w:qFormat/>
    <w:rsid w:val="00F77933"/>
    <w:pPr>
      <w:spacing w:before="0" w:after="0" w:line="240" w:lineRule="auto"/>
    </w:pPr>
    <w:rPr>
      <w:color w:val="2F2F2F"/>
      <w:sz w:val="18"/>
    </w:rPr>
  </w:style>
  <w:style w:type="paragraph" w:styleId="ListNumber2">
    <w:name w:val="List Number 2"/>
    <w:basedOn w:val="Normal"/>
    <w:uiPriority w:val="99"/>
    <w:qFormat/>
    <w:rsid w:val="00685B4E"/>
    <w:pPr>
      <w:numPr>
        <w:ilvl w:val="1"/>
        <w:numId w:val="32"/>
      </w:numPr>
      <w:spacing w:before="0" w:line="271" w:lineRule="auto"/>
    </w:pPr>
  </w:style>
  <w:style w:type="paragraph" w:customStyle="1" w:styleId="Checkbox">
    <w:name w:val="Checkbox"/>
    <w:basedOn w:val="Normal"/>
    <w:qFormat/>
    <w:rsid w:val="00A67285"/>
    <w:pPr>
      <w:spacing w:before="0" w:after="0"/>
    </w:pPr>
  </w:style>
  <w:style w:type="paragraph" w:customStyle="1" w:styleId="Header1">
    <w:name w:val="Header 1"/>
    <w:basedOn w:val="Normal"/>
    <w:next w:val="Normal"/>
    <w:link w:val="Header1Char"/>
    <w:uiPriority w:val="99"/>
    <w:qFormat/>
    <w:rsid w:val="003639D2"/>
    <w:pPr>
      <w:spacing w:before="0" w:after="0" w:line="240" w:lineRule="auto"/>
    </w:pPr>
    <w:rPr>
      <w:rFonts w:asciiTheme="majorHAnsi" w:hAnsiTheme="majorHAnsi"/>
      <w:b/>
      <w:caps/>
      <w:color w:val="107082" w:themeColor="accent2"/>
      <w:sz w:val="28"/>
    </w:rPr>
  </w:style>
  <w:style w:type="character" w:customStyle="1" w:styleId="Header1Char">
    <w:name w:val="Header 1 Char"/>
    <w:basedOn w:val="DefaultParagraphFont"/>
    <w:link w:val="Header1"/>
    <w:uiPriority w:val="99"/>
    <w:rsid w:val="00A371D8"/>
    <w:rPr>
      <w:rFonts w:asciiTheme="majorHAnsi" w:hAnsiTheme="majorHAnsi"/>
      <w:b/>
      <w:caps/>
      <w:color w:val="107082" w:themeColor="accent2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205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67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header" Target="head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footer" Target="footer2.xml"/><Relationship Id="rId5" Type="http://schemas.openxmlformats.org/officeDocument/2006/relationships/numbering" Target="numbering.xml"/><Relationship Id="rId61" Type="http://schemas.openxmlformats.org/officeDocument/2006/relationships/theme" Target="theme/theme1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header" Target="header2.xml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5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rashanth\AppData\Roaming\Microsoft\Templates\Small%20business%20startup%20checklis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C48F4F0F4D1400A9D6033914D5289F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23B5667-71BB-43B9-B531-04C8D16A0A72}"/>
      </w:docPartPr>
      <w:docPartBody>
        <w:p w:rsidR="001040E2" w:rsidRDefault="00DE7A3E">
          <w:pPr>
            <w:pStyle w:val="DC48F4F0F4D1400A9D6033914D5289F2"/>
          </w:pPr>
          <w:r w:rsidRPr="003639D2">
            <w:t>OFFICE-BASED AGENCY</w:t>
          </w:r>
        </w:p>
      </w:docPartBody>
    </w:docPart>
    <w:docPart>
      <w:docPartPr>
        <w:name w:val="04A68A996C6645C38D82EE749D0650E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50806F2-2580-4DB3-A1E0-A05BDAE165AC}"/>
      </w:docPartPr>
      <w:docPartBody>
        <w:p w:rsidR="001040E2" w:rsidRDefault="00DE7A3E">
          <w:pPr>
            <w:pStyle w:val="04A68A996C6645C38D82EE749D0650EF"/>
          </w:pPr>
          <w:r w:rsidRPr="003639D2">
            <w:t>Startup Checklist</w:t>
          </w:r>
        </w:p>
      </w:docPartBody>
    </w:docPart>
    <w:docPart>
      <w:docPartPr>
        <w:name w:val="433A019C5DBC4374986E5067145B841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301FB4D-799E-4ADE-81D2-883BCF366A70}"/>
      </w:docPartPr>
      <w:docPartBody>
        <w:p w:rsidR="001040E2" w:rsidRDefault="00DE7A3E">
          <w:pPr>
            <w:pStyle w:val="433A019C5DBC4374986E5067145B841B"/>
          </w:pPr>
          <w:r w:rsidRPr="00207A17">
            <w:t>Let the local or regional press know you are opening and when.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altName w:val="Gill Sans MT"/>
    <w:panose1 w:val="020B0502020104020203"/>
    <w:charset w:val="00"/>
    <w:family w:val="swiss"/>
    <w:pitch w:val="variable"/>
    <w:sig w:usb0="00000003" w:usb1="00000000" w:usb2="00000000" w:usb3="00000000" w:csb0="0000000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7A3E"/>
    <w:rsid w:val="00027FF2"/>
    <w:rsid w:val="001040E2"/>
    <w:rsid w:val="004F0414"/>
    <w:rsid w:val="00620901"/>
    <w:rsid w:val="00710477"/>
    <w:rsid w:val="00A24518"/>
    <w:rsid w:val="00B2673F"/>
    <w:rsid w:val="00B52022"/>
    <w:rsid w:val="00BA6F5F"/>
    <w:rsid w:val="00CE3521"/>
    <w:rsid w:val="00DE7A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t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C48F4F0F4D1400A9D6033914D5289F2">
    <w:name w:val="DC48F4F0F4D1400A9D6033914D5289F2"/>
  </w:style>
  <w:style w:type="paragraph" w:customStyle="1" w:styleId="04A68A996C6645C38D82EE749D0650EF">
    <w:name w:val="04A68A996C6645C38D82EE749D0650EF"/>
  </w:style>
  <w:style w:type="paragraph" w:customStyle="1" w:styleId="433A019C5DBC4374986E5067145B841B">
    <w:name w:val="433A019C5DBC4374986E5067145B841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9677210f24a1be23c92c90fd886aa0aa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60e05723c5c1908df1a1a4ebf11d344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ACB0036D-8DA9-4D7D-BF06-842080EC8FE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89E3B718-8B27-48AF-8E10-37ABDC429EC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2AE156F-FAD6-48D0-AB60-1722333C8362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4.xml><?xml version="1.0" encoding="utf-8"?>
<ds:datastoreItem xmlns:ds="http://schemas.openxmlformats.org/officeDocument/2006/customXml" ds:itemID="{459B6AF4-E925-4A75-A45E-1B6610FC170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C:\Users\Prashanth\AppData\Roaming\Microsoft\Templates\Small business startup checklist.dotx</Template>
  <TotalTime>0</TotalTime>
  <Pages>19</Pages>
  <Words>147</Words>
  <Characters>843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Cycle Sheet-1</vt:lpstr>
    </vt:vector>
  </TitlesOfParts>
  <Company/>
  <LinksUpToDate>false</LinksUpToDate>
  <CharactersWithSpaces>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Cycle Sheet-2</dc:title>
  <dc:subject/>
  <dc:creator/>
  <cp:keywords/>
  <dc:description/>
  <cp:lastModifiedBy/>
  <cp:revision>1</cp:revision>
  <dcterms:created xsi:type="dcterms:W3CDTF">2022-04-07T11:18:00Z</dcterms:created>
  <dcterms:modified xsi:type="dcterms:W3CDTF">2022-04-07T11:19:00Z</dcterms:modified>
  <cp:contentStatus>Prashanth.S 19MID0020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