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4F107DDC" w:rsidR="005854DB" w:rsidRPr="005854DB" w:rsidRDefault="0052419E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D87356">
                  <w:t>Digital Assignment-1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  <w:bookmarkEnd w:id="0"/>
    </w:tbl>
    <w:p w14:paraId="33AE932C" w14:textId="65DBC22B" w:rsidR="0026054B" w:rsidRDefault="0026054B" w:rsidP="000F1120">
      <w:pPr>
        <w:rPr>
          <w:rFonts w:cstheme="minorHAnsi"/>
          <w:color w:val="auto"/>
          <w:sz w:val="28"/>
          <w:szCs w:val="28"/>
        </w:rPr>
      </w:pPr>
    </w:p>
    <w:p w14:paraId="247FE79F" w14:textId="0CE8E3D2" w:rsidR="00A06DF2" w:rsidRDefault="00A06DF2" w:rsidP="00A06DF2">
      <w:pPr>
        <w:pStyle w:val="Heading1"/>
      </w:pPr>
      <w:r>
        <w:t>Question-1</w:t>
      </w:r>
    </w:p>
    <w:p w14:paraId="58E2EDF3" w14:textId="533BCB87" w:rsidR="00702C7D" w:rsidRDefault="00702C7D" w:rsidP="001B7C0F">
      <w:pPr>
        <w:rPr>
          <w:rFonts w:cstheme="minorHAnsi"/>
          <w:color w:val="auto"/>
          <w:sz w:val="28"/>
          <w:szCs w:val="28"/>
        </w:rPr>
      </w:pPr>
      <w:r w:rsidRPr="00702C7D">
        <w:rPr>
          <w:rFonts w:cstheme="minorHAnsi"/>
          <w:color w:val="auto"/>
          <w:sz w:val="28"/>
          <w:szCs w:val="28"/>
        </w:rPr>
        <w:drawing>
          <wp:inline distT="0" distB="0" distL="0" distR="0" wp14:anchorId="37FBE32B" wp14:editId="5D649E44">
            <wp:extent cx="6858000" cy="4282848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9785" cy="4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9380" w14:textId="62184A30" w:rsidR="00F9426B" w:rsidRDefault="004410A5" w:rsidP="00F3147A">
      <w:pPr>
        <w:jc w:val="center"/>
        <w:rPr>
          <w:rFonts w:cstheme="minorHAnsi"/>
          <w:color w:val="auto"/>
          <w:sz w:val="28"/>
          <w:szCs w:val="28"/>
        </w:rPr>
      </w:pPr>
      <w:r w:rsidRPr="004410A5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21BB3BF7" wp14:editId="74D1D4C3">
            <wp:extent cx="5704449" cy="8171238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581" cy="82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C642" w14:textId="6D78E19A" w:rsidR="00A31F22" w:rsidRDefault="00F9426B" w:rsidP="007A311E">
      <w:pPr>
        <w:jc w:val="center"/>
        <w:rPr>
          <w:rFonts w:cstheme="minorHAnsi"/>
          <w:color w:val="auto"/>
          <w:sz w:val="28"/>
          <w:szCs w:val="28"/>
        </w:rPr>
      </w:pPr>
      <w:r w:rsidRPr="00F9426B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0B1F73A2" wp14:editId="508344FD">
            <wp:extent cx="4747846" cy="8334818"/>
            <wp:effectExtent l="0" t="0" r="2540" b="0"/>
            <wp:docPr id="3" name="Picture 3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854" cy="83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BEE" w14:textId="1E95EE27" w:rsidR="00E445F1" w:rsidRDefault="00E445F1" w:rsidP="00E445F1">
      <w:pPr>
        <w:pStyle w:val="Heading1"/>
      </w:pPr>
      <w:r>
        <w:lastRenderedPageBreak/>
        <w:t>Question-</w:t>
      </w:r>
      <w:r>
        <w:t>2</w:t>
      </w:r>
    </w:p>
    <w:p w14:paraId="78DE1C17" w14:textId="2BFDE6F7" w:rsidR="000674DD" w:rsidRPr="000674DD" w:rsidRDefault="000674DD" w:rsidP="000674DD">
      <w:r w:rsidRPr="000674DD">
        <w:drawing>
          <wp:inline distT="0" distB="0" distL="0" distR="0" wp14:anchorId="46925B03" wp14:editId="598BF258">
            <wp:extent cx="6400800" cy="7658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CA8E" w14:textId="4D0FA260" w:rsidR="00E445F1" w:rsidRDefault="000674DD" w:rsidP="006511E5">
      <w:pPr>
        <w:jc w:val="center"/>
        <w:rPr>
          <w:rFonts w:cstheme="minorHAnsi"/>
          <w:color w:val="auto"/>
          <w:sz w:val="28"/>
          <w:szCs w:val="28"/>
        </w:rPr>
      </w:pPr>
      <w:r w:rsidRPr="00095C20">
        <w:rPr>
          <w:rFonts w:cstheme="minorHAnsi"/>
          <w:color w:val="auto"/>
          <w:sz w:val="28"/>
          <w:szCs w:val="28"/>
        </w:rPr>
        <w:drawing>
          <wp:inline distT="0" distB="0" distL="0" distR="0" wp14:anchorId="59BC38B6" wp14:editId="0722C23B">
            <wp:extent cx="3910818" cy="6917465"/>
            <wp:effectExtent l="0" t="0" r="1270" b="444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7895" cy="69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081A" w14:textId="1859767F" w:rsidR="000F7897" w:rsidRDefault="000F7897" w:rsidP="006511E5">
      <w:pPr>
        <w:jc w:val="center"/>
        <w:rPr>
          <w:rFonts w:cstheme="minorHAnsi"/>
          <w:color w:val="auto"/>
          <w:sz w:val="28"/>
          <w:szCs w:val="28"/>
        </w:rPr>
      </w:pPr>
      <w:r w:rsidRPr="00D27D8A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2191D80A" wp14:editId="43ECAC8E">
            <wp:extent cx="5261316" cy="8260132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222" cy="82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9B7C" w14:textId="5A2ACAF5" w:rsidR="00211150" w:rsidRDefault="00211150" w:rsidP="006511E5">
      <w:pPr>
        <w:jc w:val="center"/>
        <w:rPr>
          <w:rFonts w:cstheme="minorHAnsi"/>
          <w:color w:val="auto"/>
          <w:sz w:val="28"/>
          <w:szCs w:val="28"/>
        </w:rPr>
      </w:pPr>
      <w:r w:rsidRPr="004508AE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1B07EB2D" wp14:editId="0BD2E811">
            <wp:extent cx="6161649" cy="7984706"/>
            <wp:effectExtent l="0" t="0" r="0" b="3810"/>
            <wp:docPr id="9" name="Picture 9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docu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5519" cy="80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F192" w14:textId="6DA896C4" w:rsidR="00FB4C30" w:rsidRDefault="00FB4C30" w:rsidP="006511E5">
      <w:pPr>
        <w:jc w:val="center"/>
        <w:rPr>
          <w:rFonts w:cstheme="minorHAnsi"/>
          <w:color w:val="auto"/>
          <w:sz w:val="28"/>
          <w:szCs w:val="28"/>
        </w:rPr>
      </w:pPr>
      <w:r w:rsidRPr="00F35464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4D592BD8" wp14:editId="70F3D582">
            <wp:extent cx="5245100" cy="82296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DD07" w14:textId="7CCB8D61" w:rsidR="004F5B48" w:rsidRDefault="004F5B48" w:rsidP="006511E5">
      <w:pPr>
        <w:jc w:val="center"/>
        <w:rPr>
          <w:rFonts w:cstheme="minorHAnsi"/>
          <w:color w:val="auto"/>
          <w:sz w:val="28"/>
          <w:szCs w:val="28"/>
        </w:rPr>
      </w:pPr>
      <w:r w:rsidRPr="007D4B3E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4B945D06" wp14:editId="15C19E87">
            <wp:extent cx="4546600" cy="81788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C883" w14:textId="6848B03B" w:rsidR="005D059A" w:rsidRDefault="005D059A" w:rsidP="006511E5">
      <w:pPr>
        <w:jc w:val="center"/>
        <w:rPr>
          <w:rFonts w:cstheme="minorHAnsi"/>
          <w:color w:val="auto"/>
          <w:sz w:val="28"/>
          <w:szCs w:val="28"/>
        </w:rPr>
      </w:pPr>
      <w:r w:rsidRPr="00B33C6C">
        <w:rPr>
          <w:rFonts w:cstheme="minorHAnsi"/>
          <w:color w:val="auto"/>
          <w:sz w:val="28"/>
          <w:szCs w:val="28"/>
        </w:rPr>
        <w:lastRenderedPageBreak/>
        <w:drawing>
          <wp:inline distT="0" distB="0" distL="0" distR="0" wp14:anchorId="479DB44E" wp14:editId="081AEB42">
            <wp:extent cx="5334000" cy="5829300"/>
            <wp:effectExtent l="0" t="0" r="0" b="0"/>
            <wp:docPr id="12" name="Picture 12" descr="A picture containing tex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document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8E21" w14:textId="70B71B82" w:rsidR="001B7C0F" w:rsidRDefault="001B7C0F" w:rsidP="00481E93">
      <w:pPr>
        <w:jc w:val="center"/>
        <w:rPr>
          <w:rFonts w:cstheme="minorHAnsi"/>
          <w:color w:val="auto"/>
          <w:sz w:val="28"/>
          <w:szCs w:val="28"/>
        </w:rPr>
      </w:pPr>
    </w:p>
    <w:p w14:paraId="472012DE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83C8487" w14:textId="17F10584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25C993C" w14:textId="171F4BB5" w:rsidR="00386118" w:rsidRDefault="00386118" w:rsidP="001B7C0F">
      <w:pPr>
        <w:rPr>
          <w:rFonts w:ascii="Arial" w:hAnsi="Arial" w:cs="Arial"/>
          <w:sz w:val="28"/>
          <w:szCs w:val="28"/>
        </w:rPr>
      </w:pPr>
    </w:p>
    <w:p w14:paraId="2DB3AC06" w14:textId="77777777" w:rsidR="006D2EA3" w:rsidRDefault="006D2EA3" w:rsidP="006D2EA3">
      <w:pPr>
        <w:pStyle w:val="Heading1"/>
      </w:pPr>
      <w:r>
        <w:lastRenderedPageBreak/>
        <w:t>Question-3</w:t>
      </w:r>
    </w:p>
    <w:p w14:paraId="4D18063A" w14:textId="19143FA1" w:rsidR="006D2EA3" w:rsidRDefault="0098526F" w:rsidP="0077256B">
      <w:pPr>
        <w:jc w:val="center"/>
        <w:rPr>
          <w:rFonts w:ascii="Arial" w:hAnsi="Arial" w:cs="Arial"/>
          <w:sz w:val="28"/>
          <w:szCs w:val="28"/>
        </w:rPr>
      </w:pPr>
      <w:r w:rsidRPr="0098526F">
        <w:rPr>
          <w:rFonts w:ascii="Arial" w:hAnsi="Arial" w:cs="Arial"/>
          <w:sz w:val="28"/>
          <w:szCs w:val="28"/>
        </w:rPr>
        <w:drawing>
          <wp:inline distT="0" distB="0" distL="0" distR="0" wp14:anchorId="0DCE7B6B" wp14:editId="046AA544">
            <wp:extent cx="6400800" cy="6800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383" w:rsidRPr="008154B7">
        <w:rPr>
          <w:rFonts w:cstheme="minorHAnsi"/>
          <w:color w:val="auto"/>
          <w:sz w:val="28"/>
          <w:szCs w:val="28"/>
        </w:rPr>
        <w:drawing>
          <wp:inline distT="0" distB="0" distL="0" distR="0" wp14:anchorId="70721ED1" wp14:editId="66CA2922">
            <wp:extent cx="5015133" cy="7068308"/>
            <wp:effectExtent l="0" t="0" r="1905" b="571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3761" cy="71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29F3" w14:textId="33FE13E8" w:rsidR="00BE0400" w:rsidRDefault="00BE0400" w:rsidP="00087A1C">
      <w:pPr>
        <w:jc w:val="center"/>
        <w:rPr>
          <w:rFonts w:ascii="Arial" w:hAnsi="Arial" w:cs="Arial"/>
          <w:sz w:val="28"/>
          <w:szCs w:val="28"/>
        </w:rPr>
      </w:pPr>
      <w:r w:rsidRPr="00B462E8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354E86EB" wp14:editId="209AC4D5">
            <wp:extent cx="5842000" cy="7416800"/>
            <wp:effectExtent l="0" t="0" r="0" b="0"/>
            <wp:docPr id="5" name="Picture 5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47FF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694B30C0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7D308D2" w14:textId="26A80C51" w:rsidR="00950D29" w:rsidRDefault="00265BCC" w:rsidP="00087A1C">
      <w:pPr>
        <w:jc w:val="center"/>
        <w:rPr>
          <w:rFonts w:ascii="Arial" w:hAnsi="Arial" w:cs="Arial"/>
          <w:sz w:val="28"/>
          <w:szCs w:val="28"/>
        </w:rPr>
      </w:pPr>
      <w:r w:rsidRPr="00386118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7ED3454" wp14:editId="01FD3723">
            <wp:extent cx="5549900" cy="4648200"/>
            <wp:effectExtent l="0" t="0" r="0" b="0"/>
            <wp:docPr id="6" name="Picture 6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2C6B" w14:textId="7D2A98D5" w:rsidR="00AE46F1" w:rsidRDefault="00AE46F1" w:rsidP="001B7C0F">
      <w:pPr>
        <w:rPr>
          <w:rFonts w:cstheme="minorHAnsi"/>
          <w:color w:val="auto"/>
          <w:sz w:val="28"/>
          <w:szCs w:val="28"/>
        </w:rPr>
      </w:pPr>
    </w:p>
    <w:p w14:paraId="4D954373" w14:textId="6636109F" w:rsidR="000C3497" w:rsidRDefault="000C3497" w:rsidP="001B7C0F">
      <w:pPr>
        <w:rPr>
          <w:rFonts w:cstheme="minorHAnsi"/>
          <w:color w:val="auto"/>
          <w:sz w:val="28"/>
          <w:szCs w:val="28"/>
        </w:rPr>
      </w:pPr>
    </w:p>
    <w:p w14:paraId="033FF977" w14:textId="43289DAC" w:rsidR="00BC3FB3" w:rsidRDefault="00BC3FB3" w:rsidP="001B7C0F">
      <w:pPr>
        <w:rPr>
          <w:rFonts w:cstheme="minorHAnsi"/>
          <w:color w:val="auto"/>
          <w:sz w:val="28"/>
          <w:szCs w:val="28"/>
        </w:rPr>
      </w:pPr>
    </w:p>
    <w:p w14:paraId="74A54FB2" w14:textId="08359745" w:rsidR="005F17C8" w:rsidRDefault="005F17C8" w:rsidP="001B7C0F">
      <w:pPr>
        <w:rPr>
          <w:rFonts w:cstheme="minorHAnsi"/>
          <w:color w:val="auto"/>
          <w:sz w:val="28"/>
          <w:szCs w:val="28"/>
        </w:rPr>
      </w:pPr>
    </w:p>
    <w:p w14:paraId="648F02F9" w14:textId="0AF8E5FF" w:rsidR="001057C4" w:rsidRDefault="001057C4" w:rsidP="001B7C0F">
      <w:pPr>
        <w:rPr>
          <w:rFonts w:cstheme="minorHAnsi"/>
          <w:color w:val="auto"/>
          <w:sz w:val="28"/>
          <w:szCs w:val="28"/>
        </w:rPr>
      </w:pPr>
    </w:p>
    <w:p w14:paraId="61DB25E3" w14:textId="099C1665" w:rsidR="00562FF4" w:rsidRDefault="00562FF4" w:rsidP="001B7C0F">
      <w:pPr>
        <w:rPr>
          <w:rFonts w:cstheme="minorHAnsi"/>
          <w:color w:val="auto"/>
          <w:sz w:val="28"/>
          <w:szCs w:val="28"/>
        </w:rPr>
      </w:pPr>
    </w:p>
    <w:p w14:paraId="74F50387" w14:textId="2E35F6F4" w:rsidR="00BE74E3" w:rsidRPr="00292F73" w:rsidRDefault="00BE74E3" w:rsidP="00BE74E3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792FA401" w14:textId="128F9E5D" w:rsidR="0063330E" w:rsidRDefault="0063330E" w:rsidP="001B7C0F">
      <w:pPr>
        <w:rPr>
          <w:rFonts w:cstheme="minorHAnsi"/>
          <w:color w:val="auto"/>
          <w:sz w:val="28"/>
          <w:szCs w:val="28"/>
        </w:rPr>
      </w:pPr>
    </w:p>
    <w:sectPr w:rsidR="0063330E" w:rsidSect="00A67285">
      <w:headerReference w:type="default" r:id="rId25"/>
      <w:footerReference w:type="default" r:id="rId26"/>
      <w:headerReference w:type="first" r:id="rId27"/>
      <w:footerReference w:type="first" r:id="rId28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8515F" w14:textId="77777777" w:rsidR="00161BAA" w:rsidRDefault="00161BAA" w:rsidP="005A20E2">
      <w:pPr>
        <w:spacing w:after="0"/>
      </w:pPr>
      <w:r>
        <w:separator/>
      </w:r>
    </w:p>
    <w:p w14:paraId="6056934F" w14:textId="77777777" w:rsidR="00161BAA" w:rsidRDefault="00161BAA"/>
    <w:p w14:paraId="745E29D1" w14:textId="77777777" w:rsidR="00161BAA" w:rsidRDefault="00161BAA" w:rsidP="009B4773"/>
    <w:p w14:paraId="5B773B3F" w14:textId="77777777" w:rsidR="00161BAA" w:rsidRDefault="00161BAA" w:rsidP="00513832"/>
  </w:endnote>
  <w:endnote w:type="continuationSeparator" w:id="0">
    <w:p w14:paraId="21E7B284" w14:textId="77777777" w:rsidR="00161BAA" w:rsidRDefault="00161BAA" w:rsidP="005A20E2">
      <w:pPr>
        <w:spacing w:after="0"/>
      </w:pPr>
      <w:r>
        <w:continuationSeparator/>
      </w:r>
    </w:p>
    <w:p w14:paraId="50B8262D" w14:textId="77777777" w:rsidR="00161BAA" w:rsidRDefault="00161BAA"/>
    <w:p w14:paraId="439D7D57" w14:textId="77777777" w:rsidR="00161BAA" w:rsidRDefault="00161BAA" w:rsidP="009B4773"/>
    <w:p w14:paraId="0BDE4927" w14:textId="77777777" w:rsidR="00161BAA" w:rsidRDefault="00161BAA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5AE5E" w14:textId="77777777" w:rsidR="00161BAA" w:rsidRDefault="00161BAA" w:rsidP="005A20E2">
      <w:pPr>
        <w:spacing w:after="0"/>
      </w:pPr>
      <w:r>
        <w:separator/>
      </w:r>
    </w:p>
    <w:p w14:paraId="546EF296" w14:textId="77777777" w:rsidR="00161BAA" w:rsidRDefault="00161BAA"/>
    <w:p w14:paraId="3F5D454D" w14:textId="77777777" w:rsidR="00161BAA" w:rsidRDefault="00161BAA" w:rsidP="009B4773"/>
    <w:p w14:paraId="78386885" w14:textId="77777777" w:rsidR="00161BAA" w:rsidRDefault="00161BAA" w:rsidP="00513832"/>
  </w:footnote>
  <w:footnote w:type="continuationSeparator" w:id="0">
    <w:p w14:paraId="7A79FE44" w14:textId="77777777" w:rsidR="00161BAA" w:rsidRDefault="00161BAA" w:rsidP="005A20E2">
      <w:pPr>
        <w:spacing w:after="0"/>
      </w:pPr>
      <w:r>
        <w:continuationSeparator/>
      </w:r>
    </w:p>
    <w:p w14:paraId="351C6227" w14:textId="77777777" w:rsidR="00161BAA" w:rsidRDefault="00161BAA"/>
    <w:p w14:paraId="1CEE37EE" w14:textId="77777777" w:rsidR="00161BAA" w:rsidRDefault="00161BAA" w:rsidP="009B4773"/>
    <w:p w14:paraId="79E45D0E" w14:textId="77777777" w:rsidR="00161BAA" w:rsidRDefault="00161BAA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4DFE5AC2" w:rsidR="003639D2" w:rsidRPr="003639D2" w:rsidRDefault="0052419E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87356">
          <w:t>Digital Assignment-1</w:t>
        </w:r>
      </w:sdtContent>
    </w:sdt>
  </w:p>
  <w:p w14:paraId="4979B511" w14:textId="7FCE1068" w:rsidR="005854DB" w:rsidRPr="005854DB" w:rsidRDefault="0052419E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B3ED8"/>
    <w:multiLevelType w:val="hybridMultilevel"/>
    <w:tmpl w:val="08808C7C"/>
    <w:lvl w:ilvl="0" w:tplc="E818A1E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B0F58"/>
    <w:multiLevelType w:val="hybridMultilevel"/>
    <w:tmpl w:val="B66A8DD2"/>
    <w:lvl w:ilvl="0" w:tplc="80A0FC88">
      <w:start w:val="1"/>
      <w:numFmt w:val="decimal"/>
      <w:lvlText w:val="%1)"/>
      <w:lvlJc w:val="left"/>
      <w:pPr>
        <w:ind w:left="360" w:hanging="360"/>
      </w:pPr>
      <w:rPr>
        <w:rFonts w:hint="default"/>
        <w:color w:val="107082" w:themeColor="accent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982958">
    <w:abstractNumId w:val="28"/>
  </w:num>
  <w:num w:numId="2" w16cid:durableId="212430878">
    <w:abstractNumId w:val="37"/>
  </w:num>
  <w:num w:numId="3" w16cid:durableId="860776317">
    <w:abstractNumId w:val="18"/>
  </w:num>
  <w:num w:numId="4" w16cid:durableId="1668241970">
    <w:abstractNumId w:val="26"/>
  </w:num>
  <w:num w:numId="5" w16cid:durableId="1797867102">
    <w:abstractNumId w:val="15"/>
  </w:num>
  <w:num w:numId="6" w16cid:durableId="421879034">
    <w:abstractNumId w:val="8"/>
  </w:num>
  <w:num w:numId="7" w16cid:durableId="259215752">
    <w:abstractNumId w:val="36"/>
  </w:num>
  <w:num w:numId="8" w16cid:durableId="1840079742">
    <w:abstractNumId w:val="14"/>
  </w:num>
  <w:num w:numId="9" w16cid:durableId="149055548">
    <w:abstractNumId w:val="38"/>
  </w:num>
  <w:num w:numId="10" w16cid:durableId="163397401">
    <w:abstractNumId w:val="33"/>
  </w:num>
  <w:num w:numId="11" w16cid:durableId="413551097">
    <w:abstractNumId w:val="4"/>
  </w:num>
  <w:num w:numId="12" w16cid:durableId="1703170939">
    <w:abstractNumId w:val="11"/>
  </w:num>
  <w:num w:numId="13" w16cid:durableId="1757509854">
    <w:abstractNumId w:val="17"/>
  </w:num>
  <w:num w:numId="14" w16cid:durableId="404180920">
    <w:abstractNumId w:val="25"/>
  </w:num>
  <w:num w:numId="15" w16cid:durableId="573009700">
    <w:abstractNumId w:val="21"/>
  </w:num>
  <w:num w:numId="16" w16cid:durableId="1522426939">
    <w:abstractNumId w:val="7"/>
  </w:num>
  <w:num w:numId="17" w16cid:durableId="1533615270">
    <w:abstractNumId w:val="27"/>
  </w:num>
  <w:num w:numId="18" w16cid:durableId="277952208">
    <w:abstractNumId w:val="39"/>
  </w:num>
  <w:num w:numId="19" w16cid:durableId="1452937658">
    <w:abstractNumId w:val="10"/>
  </w:num>
  <w:num w:numId="20" w16cid:durableId="396786623">
    <w:abstractNumId w:val="31"/>
  </w:num>
  <w:num w:numId="21" w16cid:durableId="1783915438">
    <w:abstractNumId w:val="13"/>
  </w:num>
  <w:num w:numId="22" w16cid:durableId="1604873655">
    <w:abstractNumId w:val="22"/>
  </w:num>
  <w:num w:numId="23" w16cid:durableId="452746578">
    <w:abstractNumId w:val="24"/>
  </w:num>
  <w:num w:numId="24" w16cid:durableId="1500343058">
    <w:abstractNumId w:val="20"/>
  </w:num>
  <w:num w:numId="25" w16cid:durableId="2022852354">
    <w:abstractNumId w:val="23"/>
  </w:num>
  <w:num w:numId="26" w16cid:durableId="494419393">
    <w:abstractNumId w:val="9"/>
  </w:num>
  <w:num w:numId="27" w16cid:durableId="1418861831">
    <w:abstractNumId w:val="34"/>
  </w:num>
  <w:num w:numId="28" w16cid:durableId="828599364">
    <w:abstractNumId w:val="16"/>
  </w:num>
  <w:num w:numId="29" w16cid:durableId="1356493225">
    <w:abstractNumId w:val="6"/>
  </w:num>
  <w:num w:numId="30" w16cid:durableId="728919282">
    <w:abstractNumId w:val="19"/>
  </w:num>
  <w:num w:numId="31" w16cid:durableId="1957253387">
    <w:abstractNumId w:val="5"/>
  </w:num>
  <w:num w:numId="32" w16cid:durableId="222720047">
    <w:abstractNumId w:val="30"/>
  </w:num>
  <w:num w:numId="33" w16cid:durableId="1875924226">
    <w:abstractNumId w:val="32"/>
  </w:num>
  <w:num w:numId="34" w16cid:durableId="514416246">
    <w:abstractNumId w:val="3"/>
  </w:num>
  <w:num w:numId="35" w16cid:durableId="627276709">
    <w:abstractNumId w:val="1"/>
  </w:num>
  <w:num w:numId="36" w16cid:durableId="1597246864">
    <w:abstractNumId w:val="2"/>
  </w:num>
  <w:num w:numId="37" w16cid:durableId="1506702190">
    <w:abstractNumId w:val="0"/>
  </w:num>
  <w:num w:numId="38" w16cid:durableId="1686400658">
    <w:abstractNumId w:val="35"/>
  </w:num>
  <w:num w:numId="39" w16cid:durableId="76075742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709362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59416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64324236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5604078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1503699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8137144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444878984">
    <w:abstractNumId w:val="12"/>
  </w:num>
  <w:num w:numId="47" w16cid:durableId="2053571329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12A83"/>
    <w:rsid w:val="00015300"/>
    <w:rsid w:val="00017C3C"/>
    <w:rsid w:val="00021F2E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57B3B"/>
    <w:rsid w:val="00066DE2"/>
    <w:rsid w:val="000674DD"/>
    <w:rsid w:val="0007270F"/>
    <w:rsid w:val="00077931"/>
    <w:rsid w:val="00084E91"/>
    <w:rsid w:val="00087A1C"/>
    <w:rsid w:val="000900B6"/>
    <w:rsid w:val="0009444C"/>
    <w:rsid w:val="00095C20"/>
    <w:rsid w:val="000A3B9B"/>
    <w:rsid w:val="000A3F5F"/>
    <w:rsid w:val="000A649E"/>
    <w:rsid w:val="000A6C6C"/>
    <w:rsid w:val="000A7626"/>
    <w:rsid w:val="000B2D28"/>
    <w:rsid w:val="000B5DA2"/>
    <w:rsid w:val="000C1C28"/>
    <w:rsid w:val="000C3497"/>
    <w:rsid w:val="000C39B6"/>
    <w:rsid w:val="000C5872"/>
    <w:rsid w:val="000D1B1E"/>
    <w:rsid w:val="000D5459"/>
    <w:rsid w:val="000E0979"/>
    <w:rsid w:val="000E1544"/>
    <w:rsid w:val="000E5B9B"/>
    <w:rsid w:val="000F1120"/>
    <w:rsid w:val="000F47C0"/>
    <w:rsid w:val="000F7897"/>
    <w:rsid w:val="001006AD"/>
    <w:rsid w:val="001057C4"/>
    <w:rsid w:val="001064B0"/>
    <w:rsid w:val="001139D8"/>
    <w:rsid w:val="0011553E"/>
    <w:rsid w:val="001155CE"/>
    <w:rsid w:val="00115DF9"/>
    <w:rsid w:val="001178C2"/>
    <w:rsid w:val="001225D9"/>
    <w:rsid w:val="0012403E"/>
    <w:rsid w:val="00124370"/>
    <w:rsid w:val="00131A47"/>
    <w:rsid w:val="00135C59"/>
    <w:rsid w:val="00145CAD"/>
    <w:rsid w:val="00151251"/>
    <w:rsid w:val="00160392"/>
    <w:rsid w:val="00161BAA"/>
    <w:rsid w:val="00164319"/>
    <w:rsid w:val="001714B6"/>
    <w:rsid w:val="00180490"/>
    <w:rsid w:val="00185CDD"/>
    <w:rsid w:val="001915A6"/>
    <w:rsid w:val="001930E5"/>
    <w:rsid w:val="00196A63"/>
    <w:rsid w:val="001A07F0"/>
    <w:rsid w:val="001A5429"/>
    <w:rsid w:val="001B5E02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150"/>
    <w:rsid w:val="00211FAC"/>
    <w:rsid w:val="002130CA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5BCC"/>
    <w:rsid w:val="00267BD8"/>
    <w:rsid w:val="00286493"/>
    <w:rsid w:val="00286D3B"/>
    <w:rsid w:val="00292F73"/>
    <w:rsid w:val="0029522B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4A37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14BA"/>
    <w:rsid w:val="00334394"/>
    <w:rsid w:val="003423C9"/>
    <w:rsid w:val="00347AF5"/>
    <w:rsid w:val="00360F98"/>
    <w:rsid w:val="00362478"/>
    <w:rsid w:val="003639D2"/>
    <w:rsid w:val="00363F41"/>
    <w:rsid w:val="00374421"/>
    <w:rsid w:val="00381F5B"/>
    <w:rsid w:val="00385AE5"/>
    <w:rsid w:val="00386118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C565B"/>
    <w:rsid w:val="003D59A7"/>
    <w:rsid w:val="003D6AFD"/>
    <w:rsid w:val="003E78A7"/>
    <w:rsid w:val="003E7A4A"/>
    <w:rsid w:val="003F0714"/>
    <w:rsid w:val="003F13B0"/>
    <w:rsid w:val="003F5F4A"/>
    <w:rsid w:val="003F6B17"/>
    <w:rsid w:val="00403423"/>
    <w:rsid w:val="004103B5"/>
    <w:rsid w:val="00414FFD"/>
    <w:rsid w:val="004217C3"/>
    <w:rsid w:val="004262DD"/>
    <w:rsid w:val="0042646F"/>
    <w:rsid w:val="00427929"/>
    <w:rsid w:val="00435096"/>
    <w:rsid w:val="004410A5"/>
    <w:rsid w:val="004411FB"/>
    <w:rsid w:val="00443212"/>
    <w:rsid w:val="004508AE"/>
    <w:rsid w:val="00452A45"/>
    <w:rsid w:val="004653ED"/>
    <w:rsid w:val="0046667D"/>
    <w:rsid w:val="00467E6E"/>
    <w:rsid w:val="0047195B"/>
    <w:rsid w:val="00471D70"/>
    <w:rsid w:val="00474185"/>
    <w:rsid w:val="00480F83"/>
    <w:rsid w:val="00481E93"/>
    <w:rsid w:val="00484C71"/>
    <w:rsid w:val="00493EC0"/>
    <w:rsid w:val="00495909"/>
    <w:rsid w:val="00497F84"/>
    <w:rsid w:val="004A0FD0"/>
    <w:rsid w:val="004A2897"/>
    <w:rsid w:val="004B2711"/>
    <w:rsid w:val="004B5203"/>
    <w:rsid w:val="004B5251"/>
    <w:rsid w:val="004C0453"/>
    <w:rsid w:val="004C432D"/>
    <w:rsid w:val="004C5DEB"/>
    <w:rsid w:val="004C6821"/>
    <w:rsid w:val="004C7B3E"/>
    <w:rsid w:val="004D16C3"/>
    <w:rsid w:val="004D62EC"/>
    <w:rsid w:val="004E02EF"/>
    <w:rsid w:val="004E23DE"/>
    <w:rsid w:val="004F1B1F"/>
    <w:rsid w:val="004F5B48"/>
    <w:rsid w:val="00513832"/>
    <w:rsid w:val="00514C52"/>
    <w:rsid w:val="00521A3D"/>
    <w:rsid w:val="0052419E"/>
    <w:rsid w:val="00526C37"/>
    <w:rsid w:val="00526EC8"/>
    <w:rsid w:val="00533047"/>
    <w:rsid w:val="0053311F"/>
    <w:rsid w:val="00541575"/>
    <w:rsid w:val="00542F79"/>
    <w:rsid w:val="00547FC3"/>
    <w:rsid w:val="00562FF4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59A"/>
    <w:rsid w:val="005D0AFA"/>
    <w:rsid w:val="005D2146"/>
    <w:rsid w:val="005E060C"/>
    <w:rsid w:val="005F17C8"/>
    <w:rsid w:val="005F1DC0"/>
    <w:rsid w:val="005F36F7"/>
    <w:rsid w:val="005F6388"/>
    <w:rsid w:val="00626F67"/>
    <w:rsid w:val="00632103"/>
    <w:rsid w:val="006329E1"/>
    <w:rsid w:val="0063330E"/>
    <w:rsid w:val="00633E73"/>
    <w:rsid w:val="006346B9"/>
    <w:rsid w:val="00637E24"/>
    <w:rsid w:val="006418A8"/>
    <w:rsid w:val="006511E5"/>
    <w:rsid w:val="0065319B"/>
    <w:rsid w:val="00654A7C"/>
    <w:rsid w:val="00655308"/>
    <w:rsid w:val="00657821"/>
    <w:rsid w:val="00660369"/>
    <w:rsid w:val="006636FC"/>
    <w:rsid w:val="00663A20"/>
    <w:rsid w:val="00664450"/>
    <w:rsid w:val="00666DDB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B5FAE"/>
    <w:rsid w:val="006C4D5C"/>
    <w:rsid w:val="006D0144"/>
    <w:rsid w:val="006D2EA3"/>
    <w:rsid w:val="006E3FC8"/>
    <w:rsid w:val="006F38DB"/>
    <w:rsid w:val="006F7E98"/>
    <w:rsid w:val="00702C7D"/>
    <w:rsid w:val="00705196"/>
    <w:rsid w:val="007060CF"/>
    <w:rsid w:val="0070769D"/>
    <w:rsid w:val="007157EF"/>
    <w:rsid w:val="00727410"/>
    <w:rsid w:val="00730A79"/>
    <w:rsid w:val="0073670F"/>
    <w:rsid w:val="00740FCE"/>
    <w:rsid w:val="0074328F"/>
    <w:rsid w:val="00745D42"/>
    <w:rsid w:val="00753E67"/>
    <w:rsid w:val="00756697"/>
    <w:rsid w:val="007642E5"/>
    <w:rsid w:val="0077256B"/>
    <w:rsid w:val="0078010D"/>
    <w:rsid w:val="0078150F"/>
    <w:rsid w:val="007819A1"/>
    <w:rsid w:val="00784AB5"/>
    <w:rsid w:val="007909B5"/>
    <w:rsid w:val="00795A22"/>
    <w:rsid w:val="007A311E"/>
    <w:rsid w:val="007A5D9F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4B3E"/>
    <w:rsid w:val="007D5767"/>
    <w:rsid w:val="007E08EB"/>
    <w:rsid w:val="007E57AD"/>
    <w:rsid w:val="007E5D56"/>
    <w:rsid w:val="007E6F62"/>
    <w:rsid w:val="007F0A6A"/>
    <w:rsid w:val="007F7437"/>
    <w:rsid w:val="007F793B"/>
    <w:rsid w:val="008030F6"/>
    <w:rsid w:val="00803ABC"/>
    <w:rsid w:val="008041E0"/>
    <w:rsid w:val="008067AC"/>
    <w:rsid w:val="00813EC8"/>
    <w:rsid w:val="008154B7"/>
    <w:rsid w:val="00817F8C"/>
    <w:rsid w:val="00823649"/>
    <w:rsid w:val="0082491D"/>
    <w:rsid w:val="008252DD"/>
    <w:rsid w:val="0083428B"/>
    <w:rsid w:val="008458BE"/>
    <w:rsid w:val="008500F0"/>
    <w:rsid w:val="00854C20"/>
    <w:rsid w:val="0086098D"/>
    <w:rsid w:val="00871D0C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A1031"/>
    <w:rsid w:val="008A2B5E"/>
    <w:rsid w:val="008A5639"/>
    <w:rsid w:val="008D0D6E"/>
    <w:rsid w:val="008D2529"/>
    <w:rsid w:val="008D3386"/>
    <w:rsid w:val="008D7D0E"/>
    <w:rsid w:val="008E1C34"/>
    <w:rsid w:val="008E2A29"/>
    <w:rsid w:val="008E2B72"/>
    <w:rsid w:val="008E3757"/>
    <w:rsid w:val="008F12AE"/>
    <w:rsid w:val="008F1C02"/>
    <w:rsid w:val="008F2D73"/>
    <w:rsid w:val="008F704C"/>
    <w:rsid w:val="0090206C"/>
    <w:rsid w:val="00902998"/>
    <w:rsid w:val="0090520E"/>
    <w:rsid w:val="00912C1B"/>
    <w:rsid w:val="0091599D"/>
    <w:rsid w:val="0092125E"/>
    <w:rsid w:val="00924319"/>
    <w:rsid w:val="00934B3B"/>
    <w:rsid w:val="009355C2"/>
    <w:rsid w:val="00935D10"/>
    <w:rsid w:val="00942D01"/>
    <w:rsid w:val="00950D29"/>
    <w:rsid w:val="00952A7A"/>
    <w:rsid w:val="0095792E"/>
    <w:rsid w:val="00974BF8"/>
    <w:rsid w:val="0097716A"/>
    <w:rsid w:val="009818C1"/>
    <w:rsid w:val="0098526F"/>
    <w:rsid w:val="00987EDE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E6918"/>
    <w:rsid w:val="009F00FA"/>
    <w:rsid w:val="009F170B"/>
    <w:rsid w:val="009F4F4D"/>
    <w:rsid w:val="00A04E82"/>
    <w:rsid w:val="00A06DF2"/>
    <w:rsid w:val="00A15FCE"/>
    <w:rsid w:val="00A169E4"/>
    <w:rsid w:val="00A21EAD"/>
    <w:rsid w:val="00A2228F"/>
    <w:rsid w:val="00A2286E"/>
    <w:rsid w:val="00A300F2"/>
    <w:rsid w:val="00A31F22"/>
    <w:rsid w:val="00A32080"/>
    <w:rsid w:val="00A371D8"/>
    <w:rsid w:val="00A45DA4"/>
    <w:rsid w:val="00A46102"/>
    <w:rsid w:val="00A52383"/>
    <w:rsid w:val="00A56105"/>
    <w:rsid w:val="00A630FD"/>
    <w:rsid w:val="00A67285"/>
    <w:rsid w:val="00A74908"/>
    <w:rsid w:val="00A91213"/>
    <w:rsid w:val="00A960DC"/>
    <w:rsid w:val="00AA29B1"/>
    <w:rsid w:val="00AA387F"/>
    <w:rsid w:val="00AA568F"/>
    <w:rsid w:val="00AA5DD1"/>
    <w:rsid w:val="00AA66D7"/>
    <w:rsid w:val="00AB019B"/>
    <w:rsid w:val="00AB362D"/>
    <w:rsid w:val="00AB66AB"/>
    <w:rsid w:val="00AC3653"/>
    <w:rsid w:val="00AC54FA"/>
    <w:rsid w:val="00AD6A95"/>
    <w:rsid w:val="00AE0241"/>
    <w:rsid w:val="00AE46F1"/>
    <w:rsid w:val="00AE5008"/>
    <w:rsid w:val="00AF5315"/>
    <w:rsid w:val="00AF53A8"/>
    <w:rsid w:val="00B004A9"/>
    <w:rsid w:val="00B01A34"/>
    <w:rsid w:val="00B05E8E"/>
    <w:rsid w:val="00B12D81"/>
    <w:rsid w:val="00B15AB5"/>
    <w:rsid w:val="00B22B28"/>
    <w:rsid w:val="00B26302"/>
    <w:rsid w:val="00B338E9"/>
    <w:rsid w:val="00B33C6C"/>
    <w:rsid w:val="00B37B3B"/>
    <w:rsid w:val="00B42E40"/>
    <w:rsid w:val="00B43DCF"/>
    <w:rsid w:val="00B44177"/>
    <w:rsid w:val="00B44C47"/>
    <w:rsid w:val="00B462E8"/>
    <w:rsid w:val="00B50998"/>
    <w:rsid w:val="00B57756"/>
    <w:rsid w:val="00B57F4F"/>
    <w:rsid w:val="00B60C84"/>
    <w:rsid w:val="00B61AB2"/>
    <w:rsid w:val="00B67011"/>
    <w:rsid w:val="00B72F9B"/>
    <w:rsid w:val="00B7307C"/>
    <w:rsid w:val="00B734CE"/>
    <w:rsid w:val="00B7636D"/>
    <w:rsid w:val="00B80CF1"/>
    <w:rsid w:val="00B8305D"/>
    <w:rsid w:val="00B87DA3"/>
    <w:rsid w:val="00B96843"/>
    <w:rsid w:val="00B96C4C"/>
    <w:rsid w:val="00B97526"/>
    <w:rsid w:val="00BA2A38"/>
    <w:rsid w:val="00BA31C4"/>
    <w:rsid w:val="00BA5DA4"/>
    <w:rsid w:val="00BB02E6"/>
    <w:rsid w:val="00BB4C6A"/>
    <w:rsid w:val="00BC3FB3"/>
    <w:rsid w:val="00BC4F16"/>
    <w:rsid w:val="00BC6E92"/>
    <w:rsid w:val="00BD0C60"/>
    <w:rsid w:val="00BD625D"/>
    <w:rsid w:val="00BE0400"/>
    <w:rsid w:val="00BE6148"/>
    <w:rsid w:val="00BE74E3"/>
    <w:rsid w:val="00C039E9"/>
    <w:rsid w:val="00C16BDD"/>
    <w:rsid w:val="00C17BCF"/>
    <w:rsid w:val="00C203C2"/>
    <w:rsid w:val="00C3246A"/>
    <w:rsid w:val="00C36415"/>
    <w:rsid w:val="00C436E2"/>
    <w:rsid w:val="00C51619"/>
    <w:rsid w:val="00C538E7"/>
    <w:rsid w:val="00C55650"/>
    <w:rsid w:val="00C6171E"/>
    <w:rsid w:val="00C64373"/>
    <w:rsid w:val="00C65564"/>
    <w:rsid w:val="00C84CAD"/>
    <w:rsid w:val="00C86F63"/>
    <w:rsid w:val="00C97E93"/>
    <w:rsid w:val="00CA61D8"/>
    <w:rsid w:val="00CA65FD"/>
    <w:rsid w:val="00CB2211"/>
    <w:rsid w:val="00CB6490"/>
    <w:rsid w:val="00CC5821"/>
    <w:rsid w:val="00CC6038"/>
    <w:rsid w:val="00CC77D9"/>
    <w:rsid w:val="00CD1D98"/>
    <w:rsid w:val="00CE658E"/>
    <w:rsid w:val="00CF1267"/>
    <w:rsid w:val="00CF4D22"/>
    <w:rsid w:val="00CF7C1A"/>
    <w:rsid w:val="00D04EFC"/>
    <w:rsid w:val="00D0562C"/>
    <w:rsid w:val="00D07DD5"/>
    <w:rsid w:val="00D13200"/>
    <w:rsid w:val="00D14FCE"/>
    <w:rsid w:val="00D26769"/>
    <w:rsid w:val="00D27AF8"/>
    <w:rsid w:val="00D27C0E"/>
    <w:rsid w:val="00D27D8A"/>
    <w:rsid w:val="00D432D8"/>
    <w:rsid w:val="00D5787A"/>
    <w:rsid w:val="00D60B6E"/>
    <w:rsid w:val="00D6543F"/>
    <w:rsid w:val="00D74E0C"/>
    <w:rsid w:val="00D7578C"/>
    <w:rsid w:val="00D8068C"/>
    <w:rsid w:val="00D83F42"/>
    <w:rsid w:val="00D87356"/>
    <w:rsid w:val="00D916DC"/>
    <w:rsid w:val="00D93800"/>
    <w:rsid w:val="00D94688"/>
    <w:rsid w:val="00D962BA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D2E36"/>
    <w:rsid w:val="00DE2D51"/>
    <w:rsid w:val="00DE3EC9"/>
    <w:rsid w:val="00DE65A2"/>
    <w:rsid w:val="00DF1177"/>
    <w:rsid w:val="00DF2DCC"/>
    <w:rsid w:val="00DF2F3A"/>
    <w:rsid w:val="00DF7A49"/>
    <w:rsid w:val="00E01D0E"/>
    <w:rsid w:val="00E10FF5"/>
    <w:rsid w:val="00E16215"/>
    <w:rsid w:val="00E16347"/>
    <w:rsid w:val="00E30433"/>
    <w:rsid w:val="00E31650"/>
    <w:rsid w:val="00E35169"/>
    <w:rsid w:val="00E445F1"/>
    <w:rsid w:val="00E4617C"/>
    <w:rsid w:val="00E53724"/>
    <w:rsid w:val="00E55051"/>
    <w:rsid w:val="00E552C8"/>
    <w:rsid w:val="00E565D5"/>
    <w:rsid w:val="00E60708"/>
    <w:rsid w:val="00E65315"/>
    <w:rsid w:val="00E75006"/>
    <w:rsid w:val="00E75A84"/>
    <w:rsid w:val="00E75F8E"/>
    <w:rsid w:val="00E7686B"/>
    <w:rsid w:val="00E80C12"/>
    <w:rsid w:val="00E8136E"/>
    <w:rsid w:val="00E84113"/>
    <w:rsid w:val="00E84350"/>
    <w:rsid w:val="00E85863"/>
    <w:rsid w:val="00E86D61"/>
    <w:rsid w:val="00E91AE4"/>
    <w:rsid w:val="00EA431D"/>
    <w:rsid w:val="00EA703E"/>
    <w:rsid w:val="00EA7116"/>
    <w:rsid w:val="00EB2451"/>
    <w:rsid w:val="00EB599E"/>
    <w:rsid w:val="00EC4BCD"/>
    <w:rsid w:val="00EC715D"/>
    <w:rsid w:val="00ED19DA"/>
    <w:rsid w:val="00EE1D1C"/>
    <w:rsid w:val="00EE2D9E"/>
    <w:rsid w:val="00EE40BA"/>
    <w:rsid w:val="00EE5577"/>
    <w:rsid w:val="00F006F0"/>
    <w:rsid w:val="00F064B5"/>
    <w:rsid w:val="00F07FF0"/>
    <w:rsid w:val="00F12DBD"/>
    <w:rsid w:val="00F15E49"/>
    <w:rsid w:val="00F165B5"/>
    <w:rsid w:val="00F217D3"/>
    <w:rsid w:val="00F3147A"/>
    <w:rsid w:val="00F33F5E"/>
    <w:rsid w:val="00F35464"/>
    <w:rsid w:val="00F412C7"/>
    <w:rsid w:val="00F4599E"/>
    <w:rsid w:val="00F547C0"/>
    <w:rsid w:val="00F56C84"/>
    <w:rsid w:val="00F57B88"/>
    <w:rsid w:val="00F60840"/>
    <w:rsid w:val="00F6460F"/>
    <w:rsid w:val="00F65220"/>
    <w:rsid w:val="00F65C2B"/>
    <w:rsid w:val="00F66ED7"/>
    <w:rsid w:val="00F72AE9"/>
    <w:rsid w:val="00F75B86"/>
    <w:rsid w:val="00F77933"/>
    <w:rsid w:val="00F8411A"/>
    <w:rsid w:val="00F9426B"/>
    <w:rsid w:val="00F969B2"/>
    <w:rsid w:val="00FA00ED"/>
    <w:rsid w:val="00FB1673"/>
    <w:rsid w:val="00FB315C"/>
    <w:rsid w:val="00FB4C30"/>
    <w:rsid w:val="00FC031F"/>
    <w:rsid w:val="00FC1405"/>
    <w:rsid w:val="00FC2004"/>
    <w:rsid w:val="00FE15A8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4F0414"/>
    <w:rsid w:val="00620901"/>
    <w:rsid w:val="00710477"/>
    <w:rsid w:val="00A24518"/>
    <w:rsid w:val="00B2673F"/>
    <w:rsid w:val="00B52022"/>
    <w:rsid w:val="00BA6F5F"/>
    <w:rsid w:val="00C20615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12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Cycle Sheet-1</vt:lpstr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Assignment-1</dc:title>
  <dc:subject/>
  <dc:creator/>
  <cp:keywords/>
  <dc:description/>
  <cp:lastModifiedBy/>
  <cp:revision>1</cp:revision>
  <dcterms:created xsi:type="dcterms:W3CDTF">2022-04-12T16:09:00Z</dcterms:created>
  <dcterms:modified xsi:type="dcterms:W3CDTF">2022-04-12T16:11:00Z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